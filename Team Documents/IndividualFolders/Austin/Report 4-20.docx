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3569F6BC" w:rsidR="00003269" w:rsidRDefault="00003269">
      <w:r>
        <w:t>Period covered by this report: From ___</w:t>
      </w:r>
      <w:r w:rsidR="007E34CB">
        <w:rPr>
          <w:u w:val="single"/>
        </w:rPr>
        <w:t>4/</w:t>
      </w:r>
      <w:r w:rsidR="001E7C84">
        <w:rPr>
          <w:u w:val="single"/>
        </w:rPr>
        <w:t>13</w:t>
      </w:r>
      <w:r w:rsidRPr="00C04FB9">
        <w:rPr>
          <w:u w:val="single"/>
        </w:rPr>
        <w:t>_</w:t>
      </w:r>
      <w:r>
        <w:t>_____ to ___</w:t>
      </w:r>
      <w:r w:rsidR="007E34CB">
        <w:rPr>
          <w:u w:val="single"/>
        </w:rPr>
        <w:t>4/</w:t>
      </w:r>
      <w:r w:rsidR="001E7C84">
        <w:rPr>
          <w:u w:val="single"/>
        </w:rPr>
        <w:t>20</w:t>
      </w:r>
      <w:r>
        <w:t>_______</w:t>
      </w:r>
    </w:p>
    <w:p w14:paraId="5C650936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4556FCC2" w:rsidR="00003269" w:rsidRDefault="00003269">
      <w:r>
        <w:t>1. Research Activities    ___</w:t>
      </w:r>
      <w:r w:rsidR="00893E1B">
        <w:rPr>
          <w:u w:val="single"/>
        </w:rPr>
        <w:t>~</w:t>
      </w:r>
      <w:r w:rsidR="001E7C84">
        <w:rPr>
          <w:u w:val="single"/>
        </w:rPr>
        <w:t>2</w:t>
      </w:r>
      <w:r>
        <w:t>_____ Hours</w:t>
      </w:r>
    </w:p>
    <w:p w14:paraId="153B36BD" w14:textId="77777777" w:rsidR="00003269" w:rsidRDefault="00003269">
      <w:r>
        <w:t>(e.g., investigating API for xyz, searching the web for abc., …)</w:t>
      </w:r>
    </w:p>
    <w:p w14:paraId="1BAFA6E9" w14:textId="039E5783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93E1B" w:rsidRPr="00893E1B">
        <w:rPr>
          <w:bCs/>
        </w:rPr>
        <w:t>Researching libraries and code</w:t>
      </w:r>
    </w:p>
    <w:p w14:paraId="3CA2FF9A" w14:textId="77777777" w:rsidR="00003269" w:rsidRDefault="00003269"/>
    <w:p w14:paraId="5434914F" w14:textId="77777777" w:rsidR="00003269" w:rsidRDefault="00003269"/>
    <w:p w14:paraId="7FB75FC8" w14:textId="744EC81F" w:rsidR="00003269" w:rsidRDefault="00003269">
      <w:r>
        <w:t>2. Out of class time meeting(s) ___</w:t>
      </w:r>
      <w:r w:rsidR="00893E1B">
        <w:rPr>
          <w:u w:val="single"/>
        </w:rPr>
        <w:t>~3</w:t>
      </w:r>
      <w:r>
        <w:t>_____ Hours</w:t>
      </w:r>
    </w:p>
    <w:p w14:paraId="651248F1" w14:textId="12EA9408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893E1B" w:rsidRPr="00893E1B">
        <w:rPr>
          <w:bCs/>
        </w:rPr>
        <w:t>Met twice to discuss coding segments</w:t>
      </w:r>
    </w:p>
    <w:p w14:paraId="09854562" w14:textId="77777777" w:rsidR="00003269" w:rsidRDefault="00003269"/>
    <w:p w14:paraId="58C36F6E" w14:textId="4C6FB543" w:rsidR="00003269" w:rsidRDefault="00003269">
      <w:r>
        <w:t>3. Documentation Activities _____</w:t>
      </w:r>
      <w:r w:rsidR="00206377">
        <w:rPr>
          <w:u w:val="single"/>
        </w:rPr>
        <w:t>0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539FD61B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0D25F627" w14:textId="77777777" w:rsidR="00003269" w:rsidRDefault="00003269"/>
    <w:p w14:paraId="0460E753" w14:textId="7D7E3027" w:rsidR="00003269" w:rsidRDefault="00003269">
      <w:r>
        <w:t xml:space="preserve">4. Design </w:t>
      </w:r>
      <w:r w:rsidR="004C52A7">
        <w:t>Activities _</w:t>
      </w:r>
      <w:r>
        <w:t>____</w:t>
      </w:r>
      <w:r w:rsidR="007E34CB">
        <w:rPr>
          <w:u w:val="single"/>
        </w:rPr>
        <w:t>0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2454EFA8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</w:t>
      </w:r>
    </w:p>
    <w:p w14:paraId="631A5CF7" w14:textId="77777777" w:rsidR="00003269" w:rsidRDefault="00003269"/>
    <w:p w14:paraId="056D6BA8" w14:textId="33081F21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893E1B">
        <w:rPr>
          <w:u w:val="single"/>
        </w:rPr>
        <w:t>~</w:t>
      </w:r>
      <w:r w:rsidR="00160E90">
        <w:rPr>
          <w:u w:val="single"/>
        </w:rPr>
        <w:t>9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0453D3C6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893E1B" w:rsidRPr="00893E1B">
        <w:rPr>
          <w:bCs/>
        </w:rPr>
        <w:t>Coding the procedure extraction process</w:t>
      </w:r>
      <w:r w:rsidR="007E34CB">
        <w:rPr>
          <w:bCs/>
        </w:rPr>
        <w:t xml:space="preserve">, expanding interpreter, coding dependencies. </w:t>
      </w:r>
    </w:p>
    <w:p w14:paraId="30FE55FA" w14:textId="77777777" w:rsidR="00003269" w:rsidRDefault="00003269"/>
    <w:p w14:paraId="28352CDE" w14:textId="1336F970" w:rsidR="00003269" w:rsidRDefault="00003269">
      <w:r>
        <w:t>6. Testing Activities   ______</w:t>
      </w:r>
      <w:r w:rsidR="00893E1B">
        <w:rPr>
          <w:u w:val="single"/>
        </w:rPr>
        <w:t>~1</w:t>
      </w:r>
      <w:r>
        <w:t>____ Hours</w:t>
      </w:r>
    </w:p>
    <w:p w14:paraId="75BED68F" w14:textId="18AB170C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206377" w:rsidRPr="00206377">
        <w:rPr>
          <w:bCs/>
        </w:rPr>
        <w:t xml:space="preserve"> </w:t>
      </w:r>
      <w:r w:rsidR="00893E1B">
        <w:rPr>
          <w:bCs/>
        </w:rPr>
        <w:t>Testing as I code</w:t>
      </w:r>
    </w:p>
    <w:p w14:paraId="353A2EED" w14:textId="77777777" w:rsidR="00003269" w:rsidRDefault="00003269"/>
    <w:p w14:paraId="1427010F" w14:textId="19935812" w:rsidR="00003269" w:rsidRDefault="00003269">
      <w:r>
        <w:t>7. Other Project Related Activities _____</w:t>
      </w:r>
      <w:r w:rsidR="007275DB">
        <w:rPr>
          <w:u w:val="single"/>
        </w:rPr>
        <w:t>0</w:t>
      </w:r>
      <w:r>
        <w:t>_____ Hours</w:t>
      </w:r>
    </w:p>
    <w:p w14:paraId="04FB27DE" w14:textId="1637F564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</w:t>
      </w:r>
    </w:p>
    <w:p w14:paraId="32352C31" w14:textId="77777777" w:rsidR="00003269" w:rsidRDefault="00003269"/>
    <w:p w14:paraId="3CED24A6" w14:textId="7536C95B" w:rsidR="00003269" w:rsidRDefault="00003269">
      <w:r>
        <w:t>8. Other Non-project Related Activities ____</w:t>
      </w:r>
      <w:r w:rsidR="00893E1B">
        <w:rPr>
          <w:u w:val="single"/>
        </w:rPr>
        <w:t>0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04F4E67D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7EB20AB8" w:rsidR="00C605EA" w:rsidRDefault="001E7C84">
      <w:r>
        <w:t>Finishing the</w:t>
      </w:r>
      <w:r w:rsidR="007275DB">
        <w:t xml:space="preserve"> co</w:t>
      </w:r>
      <w:r>
        <w:t xml:space="preserve">de on our segments and running official tests. </w:t>
      </w:r>
      <w:r w:rsidR="007E34CB">
        <w:t xml:space="preserve"> 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60E90"/>
    <w:rsid w:val="001B0C78"/>
    <w:rsid w:val="001E7C84"/>
    <w:rsid w:val="00206377"/>
    <w:rsid w:val="00260CBB"/>
    <w:rsid w:val="002B09E8"/>
    <w:rsid w:val="002B62FA"/>
    <w:rsid w:val="00394129"/>
    <w:rsid w:val="004159D3"/>
    <w:rsid w:val="00420A48"/>
    <w:rsid w:val="004C52A7"/>
    <w:rsid w:val="00523110"/>
    <w:rsid w:val="00552850"/>
    <w:rsid w:val="0062210B"/>
    <w:rsid w:val="00711988"/>
    <w:rsid w:val="007275DB"/>
    <w:rsid w:val="0077151B"/>
    <w:rsid w:val="007C089A"/>
    <w:rsid w:val="007C2CCE"/>
    <w:rsid w:val="007E34CB"/>
    <w:rsid w:val="008121B0"/>
    <w:rsid w:val="00893E1B"/>
    <w:rsid w:val="00920C83"/>
    <w:rsid w:val="00A26784"/>
    <w:rsid w:val="00AB6982"/>
    <w:rsid w:val="00B045F5"/>
    <w:rsid w:val="00B06A83"/>
    <w:rsid w:val="00C00BA5"/>
    <w:rsid w:val="00C04FB9"/>
    <w:rsid w:val="00C05FF6"/>
    <w:rsid w:val="00C54A9D"/>
    <w:rsid w:val="00C605EA"/>
    <w:rsid w:val="00C64DDC"/>
    <w:rsid w:val="00D2010F"/>
    <w:rsid w:val="00D3033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10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3</cp:revision>
  <cp:lastPrinted>2012-09-17T06:57:00Z</cp:lastPrinted>
  <dcterms:created xsi:type="dcterms:W3CDTF">2022-04-14T02:26:00Z</dcterms:created>
  <dcterms:modified xsi:type="dcterms:W3CDTF">2022-04-21T04:19:00Z</dcterms:modified>
</cp:coreProperties>
</file>