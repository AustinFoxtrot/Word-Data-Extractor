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4E79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018044EA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30E06707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2BDD3CDB" w14:textId="5AA50D0D" w:rsidR="007C2CCE" w:rsidRDefault="007C2CCE" w:rsidP="00003269">
      <w:pPr>
        <w:jc w:val="center"/>
      </w:pPr>
      <w:r>
        <w:t xml:space="preserve">NAME: </w:t>
      </w:r>
      <w:r w:rsidRPr="00C04FB9">
        <w:rPr>
          <w:u w:val="single"/>
        </w:rPr>
        <w:t>_________</w:t>
      </w:r>
      <w:r w:rsidR="00C04FB9" w:rsidRPr="00C04FB9">
        <w:rPr>
          <w:u w:val="single"/>
        </w:rPr>
        <w:t>Lee Austin Meredith</w:t>
      </w:r>
      <w:r>
        <w:t>__________ TEAM: ___</w:t>
      </w:r>
      <w:r w:rsidRPr="00C04FB9">
        <w:rPr>
          <w:u w:val="single"/>
        </w:rPr>
        <w:t>_</w:t>
      </w:r>
      <w:r w:rsidR="00C04FB9" w:rsidRPr="00C04FB9">
        <w:rPr>
          <w:u w:val="single"/>
        </w:rPr>
        <w:t>Data Extractors</w:t>
      </w:r>
      <w:r>
        <w:t>_______</w:t>
      </w:r>
    </w:p>
    <w:p w14:paraId="61745D35" w14:textId="77777777" w:rsidR="00003269" w:rsidRDefault="00003269"/>
    <w:p w14:paraId="4828B2ED" w14:textId="72502AC4" w:rsidR="00003269" w:rsidRDefault="00003269">
      <w:r>
        <w:t>Period covered by this report: From ___</w:t>
      </w:r>
      <w:r w:rsidR="00D3033F">
        <w:rPr>
          <w:u w:val="single"/>
        </w:rPr>
        <w:t>3/</w:t>
      </w:r>
      <w:r w:rsidR="00206377">
        <w:rPr>
          <w:u w:val="single"/>
        </w:rPr>
        <w:t>9</w:t>
      </w:r>
      <w:r w:rsidRPr="00C04FB9">
        <w:rPr>
          <w:u w:val="single"/>
        </w:rPr>
        <w:t>_</w:t>
      </w:r>
      <w:r>
        <w:t>_____ to ___</w:t>
      </w:r>
      <w:r w:rsidR="000F52C9">
        <w:rPr>
          <w:u w:val="single"/>
        </w:rPr>
        <w:t>3</w:t>
      </w:r>
      <w:r w:rsidR="00206377">
        <w:rPr>
          <w:u w:val="single"/>
        </w:rPr>
        <w:t>/23</w:t>
      </w:r>
      <w:r>
        <w:t>_______</w:t>
      </w:r>
    </w:p>
    <w:p w14:paraId="5C650936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2B1F31AA" w14:textId="77777777" w:rsidR="00003269" w:rsidRDefault="00003269"/>
    <w:p w14:paraId="66C10073" w14:textId="7BEF332F" w:rsidR="00003269" w:rsidRDefault="00003269">
      <w:r>
        <w:t>1. Research Activities    ___</w:t>
      </w:r>
      <w:r w:rsidR="00206377">
        <w:rPr>
          <w:u w:val="single"/>
        </w:rPr>
        <w:t>2</w:t>
      </w:r>
      <w:r>
        <w:t>_____ Hours</w:t>
      </w:r>
    </w:p>
    <w:p w14:paraId="153B36BD" w14:textId="77777777" w:rsidR="00003269" w:rsidRDefault="00003269">
      <w:r>
        <w:t>(e.g., investigating API for xyz, searching the web for abc., …)</w:t>
      </w:r>
    </w:p>
    <w:p w14:paraId="1BAFA6E9" w14:textId="798FCE54" w:rsidR="00003269" w:rsidRPr="00C04FB9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</w:p>
    <w:p w14:paraId="3CA2FF9A" w14:textId="77777777" w:rsidR="00003269" w:rsidRDefault="00003269"/>
    <w:p w14:paraId="5434914F" w14:textId="77777777" w:rsidR="00003269" w:rsidRDefault="00003269"/>
    <w:p w14:paraId="7FB75FC8" w14:textId="4E56964A" w:rsidR="00003269" w:rsidRDefault="00003269">
      <w:r>
        <w:t>2. Out of class time meeting(s) ___</w:t>
      </w:r>
      <w:r w:rsidR="00C04FB9" w:rsidRPr="00C04FB9">
        <w:rPr>
          <w:u w:val="single"/>
        </w:rPr>
        <w:t>~</w:t>
      </w:r>
      <w:r w:rsidR="004C52A7">
        <w:rPr>
          <w:u w:val="single"/>
        </w:rPr>
        <w:t>4</w:t>
      </w:r>
      <w:r>
        <w:t>_____ Hours</w:t>
      </w:r>
    </w:p>
    <w:p w14:paraId="651248F1" w14:textId="0F769787" w:rsidR="00003269" w:rsidRPr="00077E86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C04FB9">
        <w:rPr>
          <w:bCs/>
        </w:rPr>
        <w:t xml:space="preserve">Our team met </w:t>
      </w:r>
      <w:r w:rsidR="00206377">
        <w:rPr>
          <w:bCs/>
        </w:rPr>
        <w:t>in person once and virtually once, we discussed the splitting up of our project parts between us and how we would go about coding them.</w:t>
      </w:r>
    </w:p>
    <w:p w14:paraId="09854562" w14:textId="77777777" w:rsidR="00003269" w:rsidRDefault="00003269"/>
    <w:p w14:paraId="58C36F6E" w14:textId="4C6FB543" w:rsidR="00003269" w:rsidRDefault="00003269">
      <w:r>
        <w:t>3. Documentation Activities _____</w:t>
      </w:r>
      <w:r w:rsidR="00206377">
        <w:rPr>
          <w:u w:val="single"/>
        </w:rPr>
        <w:t>0</w:t>
      </w:r>
      <w:r w:rsidRPr="00C05FF6">
        <w:rPr>
          <w:u w:val="single"/>
        </w:rPr>
        <w:t>_</w:t>
      </w:r>
      <w:r>
        <w:t>____ Hours (other than code documentation)</w:t>
      </w:r>
    </w:p>
    <w:p w14:paraId="5C96BCF4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14AEB36C" w14:textId="539FD61B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</w:p>
    <w:p w14:paraId="0D25F627" w14:textId="77777777" w:rsidR="00003269" w:rsidRDefault="00003269"/>
    <w:p w14:paraId="0460E753" w14:textId="50ED5148" w:rsidR="00003269" w:rsidRDefault="00003269">
      <w:r>
        <w:t xml:space="preserve">4. Design </w:t>
      </w:r>
      <w:r w:rsidR="004C52A7">
        <w:t>Activities _</w:t>
      </w:r>
      <w:r>
        <w:t>____</w:t>
      </w:r>
      <w:r w:rsidR="000F52C9">
        <w:rPr>
          <w:u w:val="single"/>
        </w:rPr>
        <w:t>~</w:t>
      </w:r>
      <w:r w:rsidR="00206377">
        <w:rPr>
          <w:u w:val="single"/>
        </w:rPr>
        <w:t>2</w:t>
      </w:r>
      <w:r>
        <w:t>____ Hours</w:t>
      </w:r>
    </w:p>
    <w:p w14:paraId="149714A0" w14:textId="04833B42" w:rsidR="00003269" w:rsidRDefault="00003269">
      <w:r>
        <w:t>(</w:t>
      </w:r>
      <w:r w:rsidR="004C52A7">
        <w:t>e.g.,</w:t>
      </w:r>
      <w:r>
        <w:t xml:space="preserve"> Producing System Architecture/Design, etc.)</w:t>
      </w:r>
    </w:p>
    <w:p w14:paraId="0B5BFD8A" w14:textId="14C536D6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0F52C9" w:rsidRPr="000F52C9">
        <w:rPr>
          <w:bCs/>
        </w:rPr>
        <w:t xml:space="preserve"> </w:t>
      </w:r>
      <w:r w:rsidR="00206377">
        <w:rPr>
          <w:bCs/>
        </w:rPr>
        <w:t>Editing design, code design</w:t>
      </w:r>
    </w:p>
    <w:p w14:paraId="631A5CF7" w14:textId="77777777" w:rsidR="00003269" w:rsidRDefault="00003269"/>
    <w:p w14:paraId="056D6BA8" w14:textId="263074E0" w:rsidR="00003269" w:rsidRDefault="00003269">
      <w:r>
        <w:t xml:space="preserve">5. Coding Activities </w:t>
      </w:r>
      <w:r w:rsidR="00711988">
        <w:t xml:space="preserve">(including code </w:t>
      </w:r>
      <w:r w:rsidR="004C52A7">
        <w:t>documentation) _</w:t>
      </w:r>
      <w:r>
        <w:t>__</w:t>
      </w:r>
      <w:r w:rsidRPr="00C05FF6">
        <w:rPr>
          <w:u w:val="single"/>
        </w:rPr>
        <w:t>_</w:t>
      </w:r>
      <w:r w:rsidR="000F52C9">
        <w:rPr>
          <w:u w:val="single"/>
        </w:rPr>
        <w:t>~</w:t>
      </w:r>
      <w:r w:rsidR="00206377">
        <w:rPr>
          <w:u w:val="single"/>
        </w:rPr>
        <w:t>6</w:t>
      </w:r>
      <w:r w:rsidRPr="00C05FF6">
        <w:rPr>
          <w:u w:val="single"/>
        </w:rPr>
        <w:t>_</w:t>
      </w:r>
      <w:r>
        <w:t>__</w:t>
      </w:r>
      <w:r w:rsidR="004C52A7">
        <w:t>_ Hours</w:t>
      </w:r>
    </w:p>
    <w:p w14:paraId="773E6D91" w14:textId="74E58AD5" w:rsidR="00003269" w:rsidRPr="004C52A7" w:rsidRDefault="00D2010F">
      <w:pPr>
        <w:rPr>
          <w:bCs/>
        </w:rPr>
      </w:pPr>
      <w:r w:rsidRPr="00E32D26">
        <w:rPr>
          <w:b/>
        </w:rPr>
        <w:t>Explain:</w:t>
      </w:r>
      <w:r w:rsidR="004C52A7">
        <w:rPr>
          <w:b/>
        </w:rPr>
        <w:t xml:space="preserve"> </w:t>
      </w:r>
      <w:r w:rsidR="004C52A7">
        <w:rPr>
          <w:bCs/>
        </w:rPr>
        <w:t>We s</w:t>
      </w:r>
      <w:r w:rsidR="00206377">
        <w:rPr>
          <w:bCs/>
        </w:rPr>
        <w:t>tarted actually coding different pieces of the program.</w:t>
      </w:r>
    </w:p>
    <w:p w14:paraId="30FE55FA" w14:textId="77777777" w:rsidR="00003269" w:rsidRDefault="00003269"/>
    <w:p w14:paraId="28352CDE" w14:textId="6D243C9A" w:rsidR="00003269" w:rsidRDefault="00003269">
      <w:r>
        <w:t>6. Testing Activities   ______</w:t>
      </w:r>
      <w:r w:rsidR="00206377">
        <w:rPr>
          <w:u w:val="single"/>
        </w:rPr>
        <w:t>~2</w:t>
      </w:r>
      <w:r>
        <w:t>_____ Hours</w:t>
      </w:r>
    </w:p>
    <w:p w14:paraId="75BED68F" w14:textId="2DF8FFB1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206377" w:rsidRPr="00206377">
        <w:rPr>
          <w:bCs/>
        </w:rPr>
        <w:t xml:space="preserve"> We test as we code</w:t>
      </w:r>
      <w:r w:rsidR="00206377">
        <w:rPr>
          <w:bCs/>
        </w:rPr>
        <w:t>, with formal full suite testing coming later.</w:t>
      </w:r>
    </w:p>
    <w:p w14:paraId="353A2EED" w14:textId="77777777" w:rsidR="00003269" w:rsidRDefault="00003269"/>
    <w:p w14:paraId="1427010F" w14:textId="1D1DB604" w:rsidR="00003269" w:rsidRDefault="00003269">
      <w:r>
        <w:t>7. Other Project Related Activities _____</w:t>
      </w:r>
      <w:r w:rsidR="00C04FB9" w:rsidRPr="00C05FF6">
        <w:rPr>
          <w:u w:val="single"/>
        </w:rPr>
        <w:t>~</w:t>
      </w:r>
      <w:r w:rsidR="00F4061D">
        <w:rPr>
          <w:u w:val="single"/>
        </w:rPr>
        <w:t>2</w:t>
      </w:r>
      <w:r>
        <w:t>_____ Hours</w:t>
      </w:r>
    </w:p>
    <w:p w14:paraId="04FB27DE" w14:textId="1637F564" w:rsidR="00003269" w:rsidRPr="00077E86" w:rsidRDefault="00711988">
      <w:pPr>
        <w:rPr>
          <w:bCs/>
        </w:rPr>
      </w:pPr>
      <w:r w:rsidRPr="00E32D26">
        <w:rPr>
          <w:b/>
        </w:rPr>
        <w:t>Explain</w:t>
      </w:r>
      <w:r w:rsidR="00C04FB9">
        <w:rPr>
          <w:b/>
        </w:rPr>
        <w:t xml:space="preserve">: </w:t>
      </w:r>
      <w:r w:rsidR="00C04FB9">
        <w:rPr>
          <w:bCs/>
        </w:rPr>
        <w:t xml:space="preserve"> </w:t>
      </w:r>
    </w:p>
    <w:p w14:paraId="32352C31" w14:textId="77777777" w:rsidR="00003269" w:rsidRDefault="00003269"/>
    <w:p w14:paraId="3CED24A6" w14:textId="1E40D249" w:rsidR="00003269" w:rsidRDefault="00003269">
      <w:r>
        <w:t>8. Other Non-project Related Activities ____</w:t>
      </w:r>
      <w:r w:rsidR="008121B0" w:rsidRPr="00C05FF6">
        <w:rPr>
          <w:u w:val="single"/>
        </w:rPr>
        <w:t>~</w:t>
      </w:r>
      <w:r w:rsidR="00B045F5">
        <w:rPr>
          <w:u w:val="single"/>
        </w:rPr>
        <w:t>4</w:t>
      </w:r>
      <w:r>
        <w:t>___ Hours</w:t>
      </w:r>
    </w:p>
    <w:p w14:paraId="70A3CDC4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1671792F" w14:textId="6B98429C" w:rsidR="00C605EA" w:rsidRPr="00077E86" w:rsidRDefault="00D2010F">
      <w:pPr>
        <w:rPr>
          <w:bCs/>
        </w:rPr>
      </w:pPr>
      <w:r w:rsidRPr="00E32D26">
        <w:rPr>
          <w:b/>
        </w:rPr>
        <w:t>Explain:</w:t>
      </w:r>
      <w:r w:rsidR="008121B0">
        <w:rPr>
          <w:b/>
        </w:rPr>
        <w:t xml:space="preserve"> </w:t>
      </w:r>
      <w:r w:rsidR="008121B0">
        <w:rPr>
          <w:bCs/>
        </w:rPr>
        <w:t>Reading course books/materials</w:t>
      </w:r>
      <w:r w:rsidR="00B045F5">
        <w:rPr>
          <w:bCs/>
        </w:rPr>
        <w:t xml:space="preserve">, working on </w:t>
      </w:r>
      <w:r w:rsidR="00B06A83">
        <w:rPr>
          <w:bCs/>
        </w:rPr>
        <w:t>ethics</w:t>
      </w:r>
      <w:r w:rsidR="00B045F5">
        <w:rPr>
          <w:bCs/>
        </w:rPr>
        <w:t xml:space="preserve"> presentation</w:t>
      </w:r>
    </w:p>
    <w:p w14:paraId="1A42B2F4" w14:textId="77777777" w:rsidR="00C605EA" w:rsidRDefault="00C605EA"/>
    <w:p w14:paraId="0BD7FAEF" w14:textId="090D9621" w:rsidR="00C605EA" w:rsidRDefault="00C605EA">
      <w:r>
        <w:t>9. My project related pla</w:t>
      </w:r>
      <w:r w:rsidR="00F4061D">
        <w:t>n</w:t>
      </w:r>
      <w:r>
        <w:t>ned activities for the coming week are:</w:t>
      </w:r>
    </w:p>
    <w:p w14:paraId="77C25074" w14:textId="47CC6AC7" w:rsidR="00C605EA" w:rsidRDefault="00B06A83">
      <w:r>
        <w:t>Finish coding Help class, start and complete coding Graphical Element section, finish and present ethics presentation</w:t>
      </w:r>
      <w:r w:rsidR="00D3033F">
        <w:t xml:space="preserve"> 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D3"/>
    <w:rsid w:val="00003269"/>
    <w:rsid w:val="00073C42"/>
    <w:rsid w:val="00077E86"/>
    <w:rsid w:val="000F52C9"/>
    <w:rsid w:val="001B0C78"/>
    <w:rsid w:val="00206377"/>
    <w:rsid w:val="00260CBB"/>
    <w:rsid w:val="002B09E8"/>
    <w:rsid w:val="002B62FA"/>
    <w:rsid w:val="00394129"/>
    <w:rsid w:val="004159D3"/>
    <w:rsid w:val="00420A48"/>
    <w:rsid w:val="004C52A7"/>
    <w:rsid w:val="00523110"/>
    <w:rsid w:val="00552850"/>
    <w:rsid w:val="0062210B"/>
    <w:rsid w:val="00711988"/>
    <w:rsid w:val="0077151B"/>
    <w:rsid w:val="007C089A"/>
    <w:rsid w:val="007C2CCE"/>
    <w:rsid w:val="008121B0"/>
    <w:rsid w:val="00920C83"/>
    <w:rsid w:val="00A26784"/>
    <w:rsid w:val="00AB6982"/>
    <w:rsid w:val="00B045F5"/>
    <w:rsid w:val="00B06A83"/>
    <w:rsid w:val="00C00BA5"/>
    <w:rsid w:val="00C04FB9"/>
    <w:rsid w:val="00C05FF6"/>
    <w:rsid w:val="00C54A9D"/>
    <w:rsid w:val="00C605EA"/>
    <w:rsid w:val="00C64DDC"/>
    <w:rsid w:val="00D2010F"/>
    <w:rsid w:val="00D3033F"/>
    <w:rsid w:val="00DC0A1C"/>
    <w:rsid w:val="00DC2692"/>
    <w:rsid w:val="00DF728B"/>
    <w:rsid w:val="00E32D26"/>
    <w:rsid w:val="00E50DC7"/>
    <w:rsid w:val="00ED54CF"/>
    <w:rsid w:val="00F11D4F"/>
    <w:rsid w:val="00F138B7"/>
    <w:rsid w:val="00F4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FE4DC"/>
  <w15:docId w15:val="{3F36B41F-CC03-4019-B1C5-7D91794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chool\Sr.%20Project\Individual%20Reports\SP%20Individual%20Weekly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</Template>
  <TotalTime>118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Austin</dc:creator>
  <cp:lastModifiedBy>Austin ...</cp:lastModifiedBy>
  <cp:revision>3</cp:revision>
  <cp:lastPrinted>2012-09-17T06:57:00Z</cp:lastPrinted>
  <dcterms:created xsi:type="dcterms:W3CDTF">2022-03-22T21:40:00Z</dcterms:created>
  <dcterms:modified xsi:type="dcterms:W3CDTF">2022-03-22T23:46:00Z</dcterms:modified>
</cp:coreProperties>
</file>