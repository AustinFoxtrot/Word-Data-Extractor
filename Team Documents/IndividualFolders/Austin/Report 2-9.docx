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4E79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018044EA" w14:textId="77777777" w:rsidR="00003269" w:rsidRDefault="001B0C78" w:rsidP="00003269">
      <w:pPr>
        <w:jc w:val="center"/>
      </w:pPr>
      <w:r>
        <w:t>Spring</w:t>
      </w:r>
      <w:r w:rsidR="00C54A9D">
        <w:t xml:space="preserve">  20</w:t>
      </w:r>
      <w:r w:rsidR="00F11D4F">
        <w:t>2</w:t>
      </w:r>
      <w:r w:rsidR="00523110">
        <w:t>2</w:t>
      </w:r>
    </w:p>
    <w:p w14:paraId="30E06707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2BDD3CDB" w14:textId="5AA50D0D" w:rsidR="007C2CCE" w:rsidRDefault="007C2CCE" w:rsidP="00003269">
      <w:pPr>
        <w:jc w:val="center"/>
      </w:pPr>
      <w:r>
        <w:t xml:space="preserve">NAME: </w:t>
      </w:r>
      <w:r w:rsidRPr="00C04FB9">
        <w:rPr>
          <w:u w:val="single"/>
        </w:rPr>
        <w:t>_________</w:t>
      </w:r>
      <w:r w:rsidR="00C04FB9" w:rsidRPr="00C04FB9">
        <w:rPr>
          <w:u w:val="single"/>
        </w:rPr>
        <w:t>Lee Austin Meredith</w:t>
      </w:r>
      <w:r>
        <w:t>__________ TEAM: ___</w:t>
      </w:r>
      <w:r w:rsidRPr="00C04FB9">
        <w:rPr>
          <w:u w:val="single"/>
        </w:rPr>
        <w:t>_</w:t>
      </w:r>
      <w:r w:rsidR="00C04FB9" w:rsidRPr="00C04FB9">
        <w:rPr>
          <w:u w:val="single"/>
        </w:rPr>
        <w:t>Data Extractors</w:t>
      </w:r>
      <w:r>
        <w:t>_______</w:t>
      </w:r>
    </w:p>
    <w:p w14:paraId="61745D35" w14:textId="77777777" w:rsidR="00003269" w:rsidRDefault="00003269"/>
    <w:p w14:paraId="4828B2ED" w14:textId="3261948C" w:rsidR="00003269" w:rsidRDefault="00003269">
      <w:r>
        <w:t>Period covered by this report: From ___</w:t>
      </w:r>
      <w:r w:rsidR="00552850">
        <w:rPr>
          <w:u w:val="single"/>
        </w:rPr>
        <w:t>2/2</w:t>
      </w:r>
      <w:r w:rsidRPr="00C04FB9">
        <w:rPr>
          <w:u w:val="single"/>
        </w:rPr>
        <w:t>_</w:t>
      </w:r>
      <w:r>
        <w:t>_____ to ___</w:t>
      </w:r>
      <w:r w:rsidR="00C04FB9" w:rsidRPr="00C04FB9">
        <w:rPr>
          <w:u w:val="single"/>
        </w:rPr>
        <w:t>2/</w:t>
      </w:r>
      <w:r w:rsidR="00552850">
        <w:rPr>
          <w:u w:val="single"/>
        </w:rPr>
        <w:t>9</w:t>
      </w:r>
      <w:r>
        <w:t>_________</w:t>
      </w:r>
    </w:p>
    <w:p w14:paraId="5C650936" w14:textId="77777777" w:rsidR="00003269" w:rsidRPr="007C2CCE" w:rsidRDefault="007C2CCE">
      <w:pPr>
        <w:rPr>
          <w:b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2B1F31AA" w14:textId="77777777" w:rsidR="00003269" w:rsidRDefault="00003269"/>
    <w:p w14:paraId="66C10073" w14:textId="7FE4E70B" w:rsidR="00003269" w:rsidRDefault="00003269">
      <w:r>
        <w:t>1. Research Activities    ___</w:t>
      </w:r>
      <w:r w:rsidR="00552850">
        <w:rPr>
          <w:u w:val="single"/>
        </w:rPr>
        <w:t>4</w:t>
      </w:r>
      <w:r>
        <w:t>_____ Hours</w:t>
      </w:r>
    </w:p>
    <w:p w14:paraId="153B36BD" w14:textId="77777777"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14:paraId="1BAFA6E9" w14:textId="1ECECF8A" w:rsidR="00003269" w:rsidRPr="00C04FB9" w:rsidRDefault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 xml:space="preserve">I had to refresh my memory on numerous things before we got started </w:t>
      </w:r>
      <w:proofErr w:type="gramStart"/>
      <w:r w:rsidR="00C04FB9">
        <w:rPr>
          <w:bCs/>
        </w:rPr>
        <w:t>including;</w:t>
      </w:r>
      <w:proofErr w:type="gramEnd"/>
      <w:r w:rsidR="00C04FB9">
        <w:rPr>
          <w:bCs/>
        </w:rPr>
        <w:t xml:space="preserve"> python, python-docx library, GitHub repositories, Trello workflow management tool, google docs, and IDE we are using. </w:t>
      </w:r>
    </w:p>
    <w:p w14:paraId="3CA2FF9A" w14:textId="77777777" w:rsidR="00003269" w:rsidRDefault="00003269"/>
    <w:p w14:paraId="5434914F" w14:textId="77777777" w:rsidR="00003269" w:rsidRDefault="00003269"/>
    <w:p w14:paraId="7FB75FC8" w14:textId="5BE7FEF3" w:rsidR="00003269" w:rsidRDefault="00003269">
      <w:r>
        <w:t>2. Out of class time meeting(s) ___</w:t>
      </w:r>
      <w:r w:rsidR="00C04FB9" w:rsidRPr="00C04FB9">
        <w:rPr>
          <w:u w:val="single"/>
        </w:rPr>
        <w:t>~</w:t>
      </w:r>
      <w:r w:rsidR="00552850">
        <w:rPr>
          <w:u w:val="single"/>
        </w:rPr>
        <w:t>3</w:t>
      </w:r>
      <w:r>
        <w:t>_____ Hours</w:t>
      </w:r>
    </w:p>
    <w:p w14:paraId="38E284ED" w14:textId="73C616AF" w:rsidR="00D2010F" w:rsidRPr="00C04FB9" w:rsidRDefault="00D2010F" w:rsidP="00D2010F">
      <w:pPr>
        <w:rPr>
          <w:bCs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C04FB9">
        <w:rPr>
          <w:bCs/>
        </w:rPr>
        <w:t>Our team met twice, Thursday</w:t>
      </w:r>
      <w:r w:rsidR="00552850">
        <w:rPr>
          <w:bCs/>
        </w:rPr>
        <w:t xml:space="preserve"> and </w:t>
      </w:r>
      <w:r w:rsidR="00C04FB9">
        <w:rPr>
          <w:bCs/>
        </w:rPr>
        <w:t>Tuesday</w:t>
      </w:r>
      <w:r w:rsidR="00552850">
        <w:rPr>
          <w:bCs/>
        </w:rPr>
        <w:t xml:space="preserve">. One day we worked on requirements and vision/scope, next day we interviewed Tang. </w:t>
      </w:r>
    </w:p>
    <w:p w14:paraId="651248F1" w14:textId="77777777" w:rsidR="00003269" w:rsidRDefault="00003269"/>
    <w:p w14:paraId="09854562" w14:textId="77777777" w:rsidR="00003269" w:rsidRDefault="00003269"/>
    <w:p w14:paraId="58C36F6E" w14:textId="1DE4732A" w:rsidR="00003269" w:rsidRDefault="00003269">
      <w:r>
        <w:t>3. Documentation Activities _____</w:t>
      </w:r>
      <w:r w:rsidR="008121B0">
        <w:t>~2</w:t>
      </w:r>
      <w:r>
        <w:t>_____ Hours (other than code documentation)</w:t>
      </w:r>
    </w:p>
    <w:p w14:paraId="5C96BCF4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1DDBCF5C" w14:textId="058A7767"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  <w:r w:rsidR="00C04FB9">
        <w:rPr>
          <w:b/>
        </w:rPr>
        <w:t xml:space="preserve"> </w:t>
      </w:r>
      <w:r w:rsidR="00552850">
        <w:rPr>
          <w:bCs/>
        </w:rPr>
        <w:t>Producing requirements</w:t>
      </w:r>
    </w:p>
    <w:p w14:paraId="14AEB36C" w14:textId="77777777" w:rsidR="00003269" w:rsidRDefault="00003269"/>
    <w:p w14:paraId="0D25F627" w14:textId="77777777" w:rsidR="00003269" w:rsidRDefault="00003269"/>
    <w:p w14:paraId="0460E753" w14:textId="0B3E37A7" w:rsidR="00003269" w:rsidRDefault="00003269">
      <w:r>
        <w:t xml:space="preserve">4. Design </w:t>
      </w:r>
      <w:proofErr w:type="gramStart"/>
      <w:r>
        <w:t>Activities  _</w:t>
      </w:r>
      <w:proofErr w:type="gramEnd"/>
      <w:r>
        <w:t>____</w:t>
      </w:r>
      <w:r w:rsidR="00C04FB9">
        <w:t>0</w:t>
      </w:r>
      <w:r>
        <w:t>____ Hours</w:t>
      </w:r>
    </w:p>
    <w:p w14:paraId="149714A0" w14:textId="77777777" w:rsidR="00003269" w:rsidRDefault="00003269">
      <w:r>
        <w:t>(e.g. Producing System Architecture/Design, etc.)</w:t>
      </w:r>
    </w:p>
    <w:p w14:paraId="02FEFDD1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B5BFD8A" w14:textId="77777777" w:rsidR="00003269" w:rsidRDefault="00003269"/>
    <w:p w14:paraId="631A5CF7" w14:textId="77777777" w:rsidR="00003269" w:rsidRDefault="00003269"/>
    <w:p w14:paraId="056D6BA8" w14:textId="625EF790" w:rsidR="00003269" w:rsidRDefault="00003269">
      <w:r>
        <w:t xml:space="preserve">5. Coding Activities </w:t>
      </w:r>
      <w:r w:rsidR="00711988">
        <w:t xml:space="preserve">(including code </w:t>
      </w:r>
      <w:proofErr w:type="gramStart"/>
      <w:r w:rsidR="00711988">
        <w:t xml:space="preserve">documentation) </w:t>
      </w:r>
      <w:r>
        <w:t xml:space="preserve"> _</w:t>
      </w:r>
      <w:proofErr w:type="gramEnd"/>
      <w:r>
        <w:t>___</w:t>
      </w:r>
      <w:r w:rsidR="00552850">
        <w:t>0</w:t>
      </w:r>
      <w:r>
        <w:t>____  Hours</w:t>
      </w:r>
    </w:p>
    <w:p w14:paraId="773E6D91" w14:textId="7FB51876" w:rsidR="00003269" w:rsidRDefault="00D2010F">
      <w:r w:rsidRPr="00E32D26">
        <w:rPr>
          <w:b/>
        </w:rPr>
        <w:t>Explain:</w:t>
      </w:r>
      <w:r w:rsidR="00C04FB9">
        <w:rPr>
          <w:b/>
        </w:rPr>
        <w:t xml:space="preserve"> </w:t>
      </w:r>
    </w:p>
    <w:p w14:paraId="30FE55FA" w14:textId="77777777" w:rsidR="00003269" w:rsidRDefault="00003269"/>
    <w:p w14:paraId="28352CDE" w14:textId="1AEADD98" w:rsidR="00003269" w:rsidRDefault="00003269">
      <w:r>
        <w:t>6. Testing Activities   ______</w:t>
      </w:r>
      <w:r w:rsidR="00C04FB9">
        <w:t>0</w:t>
      </w:r>
      <w:r>
        <w:t>_____ Hours</w:t>
      </w:r>
    </w:p>
    <w:p w14:paraId="1B06FA59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75BED68F" w14:textId="77777777" w:rsidR="00003269" w:rsidRDefault="00003269"/>
    <w:p w14:paraId="353A2EED" w14:textId="77777777" w:rsidR="00003269" w:rsidRDefault="00003269"/>
    <w:p w14:paraId="1427010F" w14:textId="7C85530C" w:rsidR="00003269" w:rsidRDefault="00003269">
      <w:r>
        <w:t>7. Other Project Related Activities _____</w:t>
      </w:r>
      <w:r w:rsidR="00C04FB9">
        <w:t>~2</w:t>
      </w:r>
      <w:r>
        <w:t>_____ Hours</w:t>
      </w:r>
    </w:p>
    <w:p w14:paraId="37605073" w14:textId="24827C19" w:rsidR="00003269" w:rsidRPr="00C04FB9" w:rsidRDefault="00711988">
      <w:pPr>
        <w:rPr>
          <w:bCs/>
        </w:rPr>
      </w:pPr>
      <w:r w:rsidRPr="00E32D26">
        <w:rPr>
          <w:b/>
        </w:rPr>
        <w:t>Explain</w:t>
      </w:r>
      <w:r w:rsidR="00C04FB9">
        <w:rPr>
          <w:b/>
        </w:rPr>
        <w:t xml:space="preserve">: </w:t>
      </w:r>
      <w:r w:rsidR="00C04FB9">
        <w:rPr>
          <w:bCs/>
        </w:rPr>
        <w:t xml:space="preserve"> Paperwork, reports, editing, and team conversations.</w:t>
      </w:r>
    </w:p>
    <w:p w14:paraId="04FB27DE" w14:textId="77777777" w:rsidR="00003269" w:rsidRDefault="00003269"/>
    <w:p w14:paraId="32352C31" w14:textId="77777777" w:rsidR="00003269" w:rsidRDefault="00003269"/>
    <w:p w14:paraId="3CED24A6" w14:textId="3515ABDE" w:rsidR="00003269" w:rsidRDefault="00003269">
      <w:r>
        <w:t>8. Other Non-project Related Activities ____</w:t>
      </w:r>
      <w:r w:rsidR="008121B0">
        <w:t>~</w:t>
      </w:r>
      <w:r w:rsidR="00552850">
        <w:t>2</w:t>
      </w:r>
      <w:r>
        <w:t>___ Hours</w:t>
      </w:r>
    </w:p>
    <w:p w14:paraId="70A3CDC4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5719D3C2" w14:textId="050CA5A9" w:rsidR="00D2010F" w:rsidRPr="008121B0" w:rsidRDefault="00D2010F">
      <w:pPr>
        <w:rPr>
          <w:bCs/>
        </w:rPr>
      </w:pPr>
      <w:r w:rsidRPr="00E32D26">
        <w:rPr>
          <w:b/>
        </w:rPr>
        <w:t>Explain:</w:t>
      </w:r>
      <w:r w:rsidR="008121B0">
        <w:rPr>
          <w:b/>
        </w:rPr>
        <w:t xml:space="preserve"> </w:t>
      </w:r>
      <w:r w:rsidR="008121B0">
        <w:rPr>
          <w:bCs/>
        </w:rPr>
        <w:t>Reading course books/materials</w:t>
      </w:r>
    </w:p>
    <w:p w14:paraId="14DDA78D" w14:textId="77777777" w:rsidR="00C605EA" w:rsidRDefault="00C605EA"/>
    <w:p w14:paraId="1671792F" w14:textId="77777777" w:rsidR="00C605EA" w:rsidRDefault="00C605EA"/>
    <w:p w14:paraId="1A42B2F4" w14:textId="77777777" w:rsidR="00C605EA" w:rsidRDefault="00C605EA"/>
    <w:p w14:paraId="0BD7FAEF" w14:textId="77777777" w:rsidR="00C605EA" w:rsidRDefault="00C605EA">
      <w:r>
        <w:t>9. My project related planed activities for the coming week are:</w:t>
      </w:r>
    </w:p>
    <w:p w14:paraId="77C25074" w14:textId="75576A43" w:rsidR="00C605EA" w:rsidRDefault="00552850">
      <w:r>
        <w:t>We have interviewed Tang, now we all must finish our sections of the requirements and vision/scope documents, as well as continue personal research</w:t>
      </w:r>
    </w:p>
    <w:sectPr w:rsidR="00C605EA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D3"/>
    <w:rsid w:val="00003269"/>
    <w:rsid w:val="00073C42"/>
    <w:rsid w:val="001B0C78"/>
    <w:rsid w:val="002B09E8"/>
    <w:rsid w:val="00394129"/>
    <w:rsid w:val="004159D3"/>
    <w:rsid w:val="00420A48"/>
    <w:rsid w:val="00523110"/>
    <w:rsid w:val="00552850"/>
    <w:rsid w:val="00711988"/>
    <w:rsid w:val="0077151B"/>
    <w:rsid w:val="007C089A"/>
    <w:rsid w:val="007C2CCE"/>
    <w:rsid w:val="008121B0"/>
    <w:rsid w:val="00920C83"/>
    <w:rsid w:val="00A26784"/>
    <w:rsid w:val="00C04FB9"/>
    <w:rsid w:val="00C54A9D"/>
    <w:rsid w:val="00C605EA"/>
    <w:rsid w:val="00C64DDC"/>
    <w:rsid w:val="00D2010F"/>
    <w:rsid w:val="00DC0A1C"/>
    <w:rsid w:val="00DC2692"/>
    <w:rsid w:val="00DF728B"/>
    <w:rsid w:val="00E32D26"/>
    <w:rsid w:val="00E50DC7"/>
    <w:rsid w:val="00ED54CF"/>
    <w:rsid w:val="00F1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FE4DC"/>
  <w15:docId w15:val="{3F36B41F-CC03-4019-B1C5-7D917940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chool\Sr.%20Project\Individual%20Reports\SP%20Individual%20Weekly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</Template>
  <TotalTime>4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Austin</dc:creator>
  <cp:lastModifiedBy>Austin ...</cp:lastModifiedBy>
  <cp:revision>2</cp:revision>
  <cp:lastPrinted>2012-09-17T06:57:00Z</cp:lastPrinted>
  <dcterms:created xsi:type="dcterms:W3CDTF">2022-02-14T23:56:00Z</dcterms:created>
  <dcterms:modified xsi:type="dcterms:W3CDTF">2022-02-14T23:56:00Z</dcterms:modified>
</cp:coreProperties>
</file>