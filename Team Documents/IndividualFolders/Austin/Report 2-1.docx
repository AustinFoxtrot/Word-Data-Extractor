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78BF6E80" w:rsidR="00003269" w:rsidRDefault="00003269">
      <w:r>
        <w:t>Period covered by this report: From ___</w:t>
      </w:r>
      <w:r w:rsidR="00C04FB9" w:rsidRPr="00C04FB9">
        <w:rPr>
          <w:u w:val="single"/>
        </w:rPr>
        <w:t>1/25</w:t>
      </w:r>
      <w:r w:rsidRPr="00C04FB9">
        <w:rPr>
          <w:u w:val="single"/>
        </w:rPr>
        <w:t>_</w:t>
      </w:r>
      <w:r>
        <w:t>_____ to ___</w:t>
      </w:r>
      <w:r w:rsidR="00C04FB9" w:rsidRPr="00C04FB9">
        <w:rPr>
          <w:u w:val="single"/>
        </w:rPr>
        <w:t>2/1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26FD190A" w:rsidR="00003269" w:rsidRDefault="00003269">
      <w:r>
        <w:t>1. Research Activities    ___</w:t>
      </w:r>
      <w:r w:rsidR="00C04FB9" w:rsidRPr="00C04FB9">
        <w:rPr>
          <w:u w:val="single"/>
        </w:rPr>
        <w:t>9</w:t>
      </w:r>
      <w:r>
        <w:t>_____ Hours</w:t>
      </w:r>
    </w:p>
    <w:p w14:paraId="153B36BD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1BAFA6E9" w14:textId="1ECECF8A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 xml:space="preserve">I had to refresh my memory on numerous things before we got started </w:t>
      </w:r>
      <w:proofErr w:type="gramStart"/>
      <w:r w:rsidR="00C04FB9">
        <w:rPr>
          <w:bCs/>
        </w:rPr>
        <w:t>including;</w:t>
      </w:r>
      <w:proofErr w:type="gramEnd"/>
      <w:r w:rsidR="00C04FB9">
        <w:rPr>
          <w:bCs/>
        </w:rPr>
        <w:t xml:space="preserve"> python, python-docx library, GitHub repositories, Trello workflow management tool, google docs, and IDE we are using. </w:t>
      </w:r>
    </w:p>
    <w:p w14:paraId="3CA2FF9A" w14:textId="77777777" w:rsidR="00003269" w:rsidRDefault="00003269"/>
    <w:p w14:paraId="5434914F" w14:textId="77777777" w:rsidR="00003269" w:rsidRDefault="00003269"/>
    <w:p w14:paraId="7FB75FC8" w14:textId="5794138D" w:rsidR="00003269" w:rsidRDefault="00003269">
      <w:r>
        <w:t>2. Out of class time meeting(s) ___</w:t>
      </w:r>
      <w:r w:rsidR="00C04FB9" w:rsidRPr="00C04FB9">
        <w:rPr>
          <w:u w:val="single"/>
        </w:rPr>
        <w:t>~4</w:t>
      </w:r>
      <w:r>
        <w:t>_____ Hours</w:t>
      </w:r>
    </w:p>
    <w:p w14:paraId="38E284ED" w14:textId="0C57B42F" w:rsidR="00D2010F" w:rsidRPr="00C04FB9" w:rsidRDefault="00D2010F" w:rsidP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twice, Thursday 1/27, and Tuesday, 2/1. To finalize the charter.</w:t>
      </w:r>
    </w:p>
    <w:p w14:paraId="651248F1" w14:textId="77777777" w:rsidR="00003269" w:rsidRDefault="00003269"/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>
        <w:t>~2</w:t>
      </w:r>
      <w:r>
        <w:t>_____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DDBCF5C" w14:textId="0C413104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121B0" w:rsidRPr="008121B0">
        <w:rPr>
          <w:bCs/>
        </w:rPr>
        <w:t>Charter</w:t>
      </w:r>
      <w:r w:rsidR="008121B0">
        <w:rPr>
          <w:bCs/>
        </w:rPr>
        <w:t xml:space="preserve"> mostly</w:t>
      </w:r>
    </w:p>
    <w:p w14:paraId="14AEB36C" w14:textId="77777777" w:rsidR="00003269" w:rsidRDefault="00003269"/>
    <w:p w14:paraId="0D25F627" w14:textId="77777777" w:rsidR="00003269" w:rsidRDefault="00003269"/>
    <w:p w14:paraId="0460E753" w14:textId="0B3E37A7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</w:t>
      </w:r>
      <w:r w:rsidR="00C04FB9">
        <w:t>0</w:t>
      </w:r>
      <w:r>
        <w:t>____ Hours</w:t>
      </w:r>
    </w:p>
    <w:p w14:paraId="149714A0" w14:textId="77777777" w:rsidR="00003269" w:rsidRDefault="00003269">
      <w:r>
        <w:t>(e.g. Producing System Architecture/Design, etc.)</w:t>
      </w:r>
    </w:p>
    <w:p w14:paraId="02FEFDD1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B5BFD8A" w14:textId="77777777" w:rsidR="00003269" w:rsidRDefault="00003269"/>
    <w:p w14:paraId="631A5CF7" w14:textId="77777777" w:rsidR="00003269" w:rsidRDefault="00003269"/>
    <w:p w14:paraId="056D6BA8" w14:textId="5C3EC4F7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</w:t>
      </w:r>
      <w:r w:rsidR="00C04FB9">
        <w:t>2</w:t>
      </w:r>
      <w:r>
        <w:t>____  Hours</w:t>
      </w:r>
    </w:p>
    <w:p w14:paraId="51C7C0DB" w14:textId="67B44817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 w:rsidRPr="00C04FB9">
        <w:rPr>
          <w:bCs/>
        </w:rPr>
        <w:t>We gave ourselves a research project to learn/practice python in the form of a basic calculator uploaded to GitHub</w:t>
      </w:r>
    </w:p>
    <w:p w14:paraId="773E6D91" w14:textId="77777777" w:rsidR="00003269" w:rsidRDefault="00003269"/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>
        <w:t>0</w:t>
      </w:r>
      <w:r>
        <w:t>_____ Hours</w:t>
      </w:r>
    </w:p>
    <w:p w14:paraId="1B06FA5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5BED68F" w14:textId="77777777" w:rsidR="00003269" w:rsidRDefault="00003269"/>
    <w:p w14:paraId="353A2EED" w14:textId="77777777" w:rsidR="00003269" w:rsidRDefault="00003269"/>
    <w:p w14:paraId="1427010F" w14:textId="7C85530C" w:rsidR="00003269" w:rsidRDefault="00003269">
      <w:r>
        <w:t>7. Other Project Related Activities _____</w:t>
      </w:r>
      <w:r w:rsidR="00C04FB9">
        <w:t>~2</w:t>
      </w:r>
      <w:r>
        <w:t>_____ Hours</w:t>
      </w:r>
    </w:p>
    <w:p w14:paraId="37605073" w14:textId="24827C19" w:rsidR="00003269" w:rsidRPr="00C04FB9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editing, and team conversations.</w:t>
      </w:r>
    </w:p>
    <w:p w14:paraId="04FB27DE" w14:textId="77777777" w:rsidR="00003269" w:rsidRDefault="00003269"/>
    <w:p w14:paraId="32352C31" w14:textId="77777777" w:rsidR="00003269" w:rsidRDefault="00003269"/>
    <w:p w14:paraId="3CED24A6" w14:textId="0C81DB31" w:rsidR="00003269" w:rsidRDefault="00003269">
      <w:r>
        <w:t>8. Other Non-project Related Activities ____</w:t>
      </w:r>
      <w:r w:rsidR="008121B0">
        <w:t>~1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719D3C2" w14:textId="050CA5A9" w:rsidR="00D2010F" w:rsidRPr="008121B0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4DDA78D" w14:textId="77777777" w:rsidR="00C605EA" w:rsidRDefault="00C605EA"/>
    <w:p w14:paraId="1671792F" w14:textId="77777777" w:rsidR="00C605EA" w:rsidRDefault="00C605EA"/>
    <w:p w14:paraId="1A42B2F4" w14:textId="77777777" w:rsidR="00C605EA" w:rsidRDefault="00C605EA"/>
    <w:p w14:paraId="0BD7FAEF" w14:textId="77777777" w:rsidR="00C605EA" w:rsidRDefault="00C605EA">
      <w:r>
        <w:t>9. My project related planed activities for the coming week are:</w:t>
      </w:r>
    </w:p>
    <w:p w14:paraId="77C25074" w14:textId="6610BC4B" w:rsidR="00C605EA" w:rsidRDefault="008121B0">
      <w:r>
        <w:lastRenderedPageBreak/>
        <w:t xml:space="preserve">We are going to possibly start another research/practice coding activity as well as try to connect with Tang to better understand the project.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1B0C78"/>
    <w:rsid w:val="002B09E8"/>
    <w:rsid w:val="00394129"/>
    <w:rsid w:val="004159D3"/>
    <w:rsid w:val="00420A48"/>
    <w:rsid w:val="00523110"/>
    <w:rsid w:val="00711988"/>
    <w:rsid w:val="0077151B"/>
    <w:rsid w:val="007C089A"/>
    <w:rsid w:val="007C2CCE"/>
    <w:rsid w:val="008121B0"/>
    <w:rsid w:val="00920C83"/>
    <w:rsid w:val="00A26784"/>
    <w:rsid w:val="00C04FB9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565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2022-02-02T05:50:00Z</dcterms:created>
  <dcterms:modified xsi:type="dcterms:W3CDTF">2022-02-02T15:15:00Z</dcterms:modified>
</cp:coreProperties>
</file>