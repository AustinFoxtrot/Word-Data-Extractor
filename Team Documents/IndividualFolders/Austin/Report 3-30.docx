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26CE26A9" w:rsidR="00003269" w:rsidRDefault="00003269">
      <w:r>
        <w:t>Period covered by this report: From ___</w:t>
      </w:r>
      <w:r w:rsidR="00D3033F">
        <w:rPr>
          <w:u w:val="single"/>
        </w:rPr>
        <w:t>3/</w:t>
      </w:r>
      <w:r w:rsidR="007275DB">
        <w:rPr>
          <w:u w:val="single"/>
        </w:rPr>
        <w:t>23</w:t>
      </w:r>
      <w:r w:rsidRPr="00C04FB9">
        <w:rPr>
          <w:u w:val="single"/>
        </w:rPr>
        <w:t>_</w:t>
      </w:r>
      <w:r>
        <w:t>_____ to ___</w:t>
      </w:r>
      <w:r w:rsidR="000F52C9">
        <w:rPr>
          <w:u w:val="single"/>
        </w:rPr>
        <w:t>3</w:t>
      </w:r>
      <w:r w:rsidR="00206377">
        <w:rPr>
          <w:u w:val="single"/>
        </w:rPr>
        <w:t>/</w:t>
      </w:r>
      <w:r w:rsidR="007275DB">
        <w:rPr>
          <w:u w:val="single"/>
        </w:rPr>
        <w:t>30</w:t>
      </w:r>
      <w:r>
        <w:t>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2372A22A" w:rsidR="00003269" w:rsidRDefault="00003269">
      <w:r>
        <w:t>1. Research Activities    ___</w:t>
      </w:r>
      <w:r w:rsidR="007275DB">
        <w:rPr>
          <w:u w:val="single"/>
        </w:rPr>
        <w:t>0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798FCE54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3CA2FF9A" w14:textId="77777777" w:rsidR="00003269" w:rsidRDefault="00003269"/>
    <w:p w14:paraId="5434914F" w14:textId="77777777" w:rsidR="00003269" w:rsidRDefault="00003269"/>
    <w:p w14:paraId="7FB75FC8" w14:textId="0B8B5CD8" w:rsidR="00003269" w:rsidRDefault="00003269">
      <w:r>
        <w:t>2. Out of class time meeting(s) ___</w:t>
      </w:r>
      <w:r w:rsidR="007275DB">
        <w:rPr>
          <w:u w:val="single"/>
        </w:rPr>
        <w:t>0</w:t>
      </w:r>
      <w:r>
        <w:t>_____ Hours</w:t>
      </w:r>
    </w:p>
    <w:p w14:paraId="651248F1" w14:textId="7C75795F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9854562" w14:textId="77777777" w:rsidR="00003269" w:rsidRDefault="00003269"/>
    <w:p w14:paraId="58C36F6E" w14:textId="4C6FB543" w:rsidR="00003269" w:rsidRDefault="00003269">
      <w:r>
        <w:t>3. Documentation Activities _____</w:t>
      </w:r>
      <w:r w:rsidR="00206377">
        <w:rPr>
          <w:u w:val="single"/>
        </w:rPr>
        <w:t>0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39FD61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D25F627" w14:textId="77777777" w:rsidR="00003269" w:rsidRDefault="00003269"/>
    <w:p w14:paraId="0460E753" w14:textId="6C2784D4" w:rsidR="00003269" w:rsidRDefault="00003269">
      <w:r>
        <w:t xml:space="preserve">4. Design </w:t>
      </w:r>
      <w:r w:rsidR="004C52A7">
        <w:t>Activities _</w:t>
      </w:r>
      <w:r>
        <w:t>____</w:t>
      </w:r>
      <w:r w:rsidR="007275DB">
        <w:rPr>
          <w:u w:val="single"/>
        </w:rPr>
        <w:t>0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5FB4EEA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</w:t>
      </w:r>
    </w:p>
    <w:p w14:paraId="631A5CF7" w14:textId="77777777" w:rsidR="00003269" w:rsidRDefault="00003269"/>
    <w:p w14:paraId="056D6BA8" w14:textId="072D6B4F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7275DB">
        <w:rPr>
          <w:u w:val="single"/>
        </w:rPr>
        <w:t>0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17738B07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</w:p>
    <w:p w14:paraId="30FE55FA" w14:textId="77777777" w:rsidR="00003269" w:rsidRDefault="00003269"/>
    <w:p w14:paraId="28352CDE" w14:textId="38D306D3" w:rsidR="00003269" w:rsidRDefault="00003269">
      <w:r>
        <w:t>6. Testing Activities   ______</w:t>
      </w:r>
      <w:r w:rsidR="007275DB">
        <w:rPr>
          <w:u w:val="single"/>
        </w:rPr>
        <w:t>0</w:t>
      </w:r>
      <w:r>
        <w:t>____ Hours</w:t>
      </w:r>
    </w:p>
    <w:p w14:paraId="75BED68F" w14:textId="16235019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206377" w:rsidRPr="00206377">
        <w:rPr>
          <w:bCs/>
        </w:rPr>
        <w:t xml:space="preserve"> </w:t>
      </w:r>
    </w:p>
    <w:p w14:paraId="353A2EED" w14:textId="77777777" w:rsidR="00003269" w:rsidRDefault="00003269"/>
    <w:p w14:paraId="1427010F" w14:textId="19935812" w:rsidR="00003269" w:rsidRDefault="00003269">
      <w:r>
        <w:t>7. Other Project Related Activities _____</w:t>
      </w:r>
      <w:r w:rsidR="007275DB">
        <w:rPr>
          <w:u w:val="single"/>
        </w:rPr>
        <w:t>0</w:t>
      </w:r>
      <w:r>
        <w:t>_____ Hours</w:t>
      </w:r>
    </w:p>
    <w:p w14:paraId="04FB27DE" w14:textId="1637F564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</w:t>
      </w:r>
    </w:p>
    <w:p w14:paraId="32352C31" w14:textId="77777777" w:rsidR="00003269" w:rsidRDefault="00003269"/>
    <w:p w14:paraId="3CED24A6" w14:textId="1E40D249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B045F5">
        <w:rPr>
          <w:u w:val="single"/>
        </w:rPr>
        <w:t>4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5DD8DB20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B045F5">
        <w:rPr>
          <w:bCs/>
        </w:rPr>
        <w:t xml:space="preserve">working on </w:t>
      </w:r>
      <w:r w:rsidR="00B06A83">
        <w:rPr>
          <w:bCs/>
        </w:rPr>
        <w:t>ethics</w:t>
      </w:r>
      <w:r w:rsidR="00B045F5">
        <w:rPr>
          <w:bCs/>
        </w:rPr>
        <w:t xml:space="preserve"> presentation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37ABF0FF" w:rsidR="00C605EA" w:rsidRDefault="007275DB">
      <w:r>
        <w:t>Starting code on another section of the project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06377"/>
    <w:rsid w:val="00260CBB"/>
    <w:rsid w:val="002B09E8"/>
    <w:rsid w:val="002B62FA"/>
    <w:rsid w:val="00394129"/>
    <w:rsid w:val="004159D3"/>
    <w:rsid w:val="00420A48"/>
    <w:rsid w:val="004C52A7"/>
    <w:rsid w:val="00523110"/>
    <w:rsid w:val="00552850"/>
    <w:rsid w:val="0062210B"/>
    <w:rsid w:val="00711988"/>
    <w:rsid w:val="007275DB"/>
    <w:rsid w:val="0077151B"/>
    <w:rsid w:val="007C089A"/>
    <w:rsid w:val="007C2CCE"/>
    <w:rsid w:val="008121B0"/>
    <w:rsid w:val="00920C83"/>
    <w:rsid w:val="00A26784"/>
    <w:rsid w:val="00AB6982"/>
    <w:rsid w:val="00B045F5"/>
    <w:rsid w:val="00B06A83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2022-04-01T00:56:00Z</dcterms:created>
  <dcterms:modified xsi:type="dcterms:W3CDTF">2022-04-01T00:56:00Z</dcterms:modified>
</cp:coreProperties>
</file>