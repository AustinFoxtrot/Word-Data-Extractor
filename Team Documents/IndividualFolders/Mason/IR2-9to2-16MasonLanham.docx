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F45E1" w14:textId="77777777" w:rsidR="00D2010F" w:rsidRDefault="00003269" w:rsidP="00ED54CF">
      <w:pPr>
        <w:jc w:val="center"/>
      </w:pPr>
      <w:r>
        <w:t>Sen</w:t>
      </w:r>
      <w:r w:rsidR="00ED54CF">
        <w:t>ior Projects</w:t>
      </w:r>
    </w:p>
    <w:p w14:paraId="32F88641" w14:textId="77777777" w:rsidR="00003269" w:rsidRDefault="001B0C78" w:rsidP="00003269">
      <w:pPr>
        <w:jc w:val="center"/>
      </w:pPr>
      <w:proofErr w:type="gramStart"/>
      <w:r>
        <w:t>Spring</w:t>
      </w:r>
      <w:r w:rsidR="00C54A9D">
        <w:t xml:space="preserve">  20</w:t>
      </w:r>
      <w:r w:rsidR="00F11D4F">
        <w:t>2</w:t>
      </w:r>
      <w:r w:rsidR="00523110">
        <w:t>2</w:t>
      </w:r>
      <w:proofErr w:type="gramEnd"/>
    </w:p>
    <w:p w14:paraId="03434A54" w14:textId="77777777" w:rsidR="00003269" w:rsidRDefault="00003269" w:rsidP="00003269">
      <w:pPr>
        <w:jc w:val="center"/>
      </w:pPr>
      <w:r w:rsidRPr="007C2CCE">
        <w:rPr>
          <w:b/>
        </w:rPr>
        <w:t>Individual</w:t>
      </w:r>
      <w:r>
        <w:t xml:space="preserve"> Weekly Report</w:t>
      </w:r>
    </w:p>
    <w:p w14:paraId="47871C68" w14:textId="6C26BE92" w:rsidR="007C2CCE" w:rsidRDefault="007C2CCE" w:rsidP="00003269">
      <w:pPr>
        <w:jc w:val="center"/>
      </w:pPr>
      <w:r>
        <w:t xml:space="preserve">NAME: </w:t>
      </w:r>
      <w:r w:rsidR="009F4804">
        <w:t xml:space="preserve">Mason Lanham </w:t>
      </w:r>
      <w:r>
        <w:t>TEAM:</w:t>
      </w:r>
      <w:r w:rsidR="009F4804">
        <w:t xml:space="preserve"> Word Data Extractor</w:t>
      </w:r>
    </w:p>
    <w:p w14:paraId="25599BD9" w14:textId="77777777" w:rsidR="00003269" w:rsidRDefault="00003269"/>
    <w:p w14:paraId="79BCAB0C" w14:textId="750E74B0" w:rsidR="00003269" w:rsidRDefault="00003269">
      <w:r>
        <w:t>Period covered by this report: From</w:t>
      </w:r>
      <w:r w:rsidR="00505D66">
        <w:t xml:space="preserve"> </w:t>
      </w:r>
      <w:r w:rsidR="004C6AA2">
        <w:t xml:space="preserve">February </w:t>
      </w:r>
      <w:r w:rsidR="005428D0">
        <w:t>9</w:t>
      </w:r>
      <w:r w:rsidR="005428D0">
        <w:rPr>
          <w:vertAlign w:val="superscript"/>
        </w:rPr>
        <w:t>th</w:t>
      </w:r>
      <w:r w:rsidR="004C6AA2">
        <w:t xml:space="preserve"> 2022</w:t>
      </w:r>
      <w:r w:rsidR="00505D66">
        <w:t xml:space="preserve"> to February 16</w:t>
      </w:r>
      <w:r w:rsidR="00505D66">
        <w:rPr>
          <w:vertAlign w:val="superscript"/>
        </w:rPr>
        <w:t>th</w:t>
      </w:r>
      <w:r w:rsidR="00505D66">
        <w:t>, 2022</w:t>
      </w:r>
    </w:p>
    <w:p w14:paraId="55FAD5AE" w14:textId="77777777" w:rsidR="00003269" w:rsidRPr="007C2CCE" w:rsidRDefault="007C2CCE">
      <w:pPr>
        <w:rPr>
          <w:b/>
        </w:rPr>
      </w:pPr>
      <w:proofErr w:type="gramStart"/>
      <w:r w:rsidRPr="00D2010F">
        <w:rPr>
          <w:b/>
          <w:u w:val="single"/>
        </w:rPr>
        <w:t>Describe</w:t>
      </w:r>
      <w:r w:rsidRPr="007C2CCE">
        <w:rPr>
          <w:b/>
        </w:rPr>
        <w:t xml:space="preserve"> briefly</w:t>
      </w:r>
      <w:proofErr w:type="gramEnd"/>
      <w:r w:rsidRPr="007C2CCE">
        <w:rPr>
          <w:b/>
        </w:rPr>
        <w:t xml:space="preserve"> this week’s activities (if any) and estimate the amount of time devoted to each one. </w:t>
      </w:r>
      <w:r w:rsidRPr="00D2010F">
        <w:rPr>
          <w:b/>
          <w:color w:val="FF0000"/>
          <w:u w:val="single"/>
        </w:rPr>
        <w:t>MAKE SURE YOU SAVE A COPY OF EACH REPORT.</w:t>
      </w:r>
    </w:p>
    <w:p w14:paraId="12E46AD3" w14:textId="77777777" w:rsidR="00003269" w:rsidRDefault="00003269"/>
    <w:p w14:paraId="5FE2E8BB" w14:textId="6FE2534E" w:rsidR="00003269" w:rsidRDefault="00003269">
      <w:r>
        <w:t>1. Research Activities</w:t>
      </w:r>
      <w:r w:rsidR="004C6AA2">
        <w:t xml:space="preserve"> </w:t>
      </w:r>
      <w:r w:rsidR="00505D66">
        <w:t>3</w:t>
      </w:r>
      <w:r w:rsidR="00CB2D08">
        <w:t xml:space="preserve"> Hours</w:t>
      </w:r>
    </w:p>
    <w:p w14:paraId="59825001" w14:textId="75AC934E" w:rsidR="00003269" w:rsidRDefault="00D2010F"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702A94">
        <w:rPr>
          <w:bCs/>
        </w:rPr>
        <w:t xml:space="preserve">I </w:t>
      </w:r>
      <w:r w:rsidR="00CB2D08">
        <w:rPr>
          <w:bCs/>
        </w:rPr>
        <w:t xml:space="preserve">read and took notes </w:t>
      </w:r>
      <w:r w:rsidR="00505D66">
        <w:rPr>
          <w:bCs/>
        </w:rPr>
        <w:t>on some reference documents for the Software Requirements Specification document, including the Python-docx dependencies, formats of Microsoft Word Files, and how to write testable Nonfunctional requirements.</w:t>
      </w:r>
    </w:p>
    <w:p w14:paraId="77441F2F" w14:textId="77777777" w:rsidR="00003269" w:rsidRDefault="00003269"/>
    <w:p w14:paraId="0B6D52B3" w14:textId="600F9D68" w:rsidR="00003269" w:rsidRDefault="00003269">
      <w:r>
        <w:t xml:space="preserve">2. Out of class time meeting(s) </w:t>
      </w:r>
      <w:r w:rsidR="00505D66">
        <w:t>3 Hours 20 minutes</w:t>
      </w:r>
    </w:p>
    <w:p w14:paraId="7C0A63FB" w14:textId="0BDDD910" w:rsidR="00D2010F" w:rsidRPr="00702A94" w:rsidRDefault="00D2010F" w:rsidP="00D2010F">
      <w:pPr>
        <w:rPr>
          <w:bCs/>
        </w:rPr>
      </w:pPr>
      <w:r w:rsidRPr="00E32D26">
        <w:rPr>
          <w:b/>
        </w:rPr>
        <w:t>Explain:</w:t>
      </w:r>
      <w:r w:rsidR="00702A94">
        <w:rPr>
          <w:b/>
        </w:rPr>
        <w:t xml:space="preserve"> </w:t>
      </w:r>
      <w:r w:rsidR="00702A94">
        <w:rPr>
          <w:bCs/>
        </w:rPr>
        <w:t xml:space="preserve">We </w:t>
      </w:r>
      <w:r w:rsidR="00505D66">
        <w:rPr>
          <w:bCs/>
        </w:rPr>
        <w:t>met with Mr. Tang twice and worked on editing our Software Requirements Specification document together.</w:t>
      </w:r>
    </w:p>
    <w:p w14:paraId="35AA94E9" w14:textId="77777777" w:rsidR="00003269" w:rsidRDefault="00003269"/>
    <w:p w14:paraId="6C1F8AE1" w14:textId="77777777" w:rsidR="00003269" w:rsidRDefault="00003269"/>
    <w:p w14:paraId="111FCA95" w14:textId="5DF11337" w:rsidR="00003269" w:rsidRDefault="00003269">
      <w:r>
        <w:t xml:space="preserve">3. Documentation Activities </w:t>
      </w:r>
      <w:r w:rsidR="00505D66">
        <w:t>7</w:t>
      </w:r>
      <w:r>
        <w:t xml:space="preserve"> Hours (other than code documentation)</w:t>
      </w:r>
    </w:p>
    <w:p w14:paraId="0BAB7EE3" w14:textId="77777777" w:rsidR="00003269" w:rsidRDefault="00003269">
      <w:r>
        <w:t xml:space="preserve">(e.g., producing requirements document, test plan documentation, </w:t>
      </w:r>
      <w:r w:rsidR="007C2CCE">
        <w:t xml:space="preserve">project related </w:t>
      </w:r>
      <w:r>
        <w:t>presentation, etc.)</w:t>
      </w:r>
    </w:p>
    <w:p w14:paraId="34245F86" w14:textId="252AC146" w:rsidR="00003269" w:rsidRDefault="00D2010F">
      <w:r w:rsidRPr="00E32D26">
        <w:rPr>
          <w:b/>
        </w:rPr>
        <w:t>Explain:</w:t>
      </w:r>
      <w:r w:rsidR="001444E3">
        <w:rPr>
          <w:b/>
        </w:rPr>
        <w:t xml:space="preserve"> </w:t>
      </w:r>
      <w:r w:rsidR="001444E3">
        <w:rPr>
          <w:bCs/>
        </w:rPr>
        <w:t>I rec</w:t>
      </w:r>
      <w:r w:rsidR="005428D0">
        <w:rPr>
          <w:bCs/>
        </w:rPr>
        <w:t>orded the results from our meetings by writing them on paper and then transcribing them to</w:t>
      </w:r>
      <w:r w:rsidR="00CB2D08">
        <w:rPr>
          <w:bCs/>
        </w:rPr>
        <w:t xml:space="preserve"> Google Docs. </w:t>
      </w:r>
      <w:r w:rsidR="00505D66">
        <w:rPr>
          <w:bCs/>
        </w:rPr>
        <w:t>I wrote many use cases for the Software Requirements Specification document. I also wrote multiple</w:t>
      </w:r>
      <w:r w:rsidR="00657450">
        <w:rPr>
          <w:bCs/>
        </w:rPr>
        <w:t xml:space="preserve"> Nonfunctional Requirements, and a summarized version of the use cases for the presentation.</w:t>
      </w:r>
    </w:p>
    <w:p w14:paraId="72715D36" w14:textId="77777777" w:rsidR="00003269" w:rsidRDefault="00003269"/>
    <w:p w14:paraId="0211D00A" w14:textId="08396365" w:rsidR="00003269" w:rsidRDefault="00003269">
      <w:r>
        <w:t xml:space="preserve">4. Design </w:t>
      </w:r>
      <w:r w:rsidR="001444E3">
        <w:t>Activities 0</w:t>
      </w:r>
      <w:r>
        <w:t xml:space="preserve"> Hours</w:t>
      </w:r>
    </w:p>
    <w:p w14:paraId="0066C702" w14:textId="77777777" w:rsidR="00003269" w:rsidRDefault="00003269">
      <w:r>
        <w:t>(</w:t>
      </w:r>
      <w:proofErr w:type="gramStart"/>
      <w:r>
        <w:t>e.g.</w:t>
      </w:r>
      <w:proofErr w:type="gramEnd"/>
      <w:r>
        <w:t xml:space="preserve"> Producing System Architecture/Design, etc.)</w:t>
      </w:r>
    </w:p>
    <w:p w14:paraId="01ED5420" w14:textId="77777777" w:rsidR="00003269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08C1032C" w14:textId="77777777" w:rsidR="00003269" w:rsidRDefault="00003269"/>
    <w:p w14:paraId="6FA3775F" w14:textId="77777777" w:rsidR="00003269" w:rsidRDefault="00003269"/>
    <w:p w14:paraId="6D277270" w14:textId="1AE97768" w:rsidR="00003269" w:rsidRDefault="00003269">
      <w:r>
        <w:t xml:space="preserve">5. Coding Activities </w:t>
      </w:r>
      <w:r w:rsidR="00711988">
        <w:t xml:space="preserve">(including code </w:t>
      </w:r>
      <w:r w:rsidR="001444E3">
        <w:t xml:space="preserve">documentation) </w:t>
      </w:r>
      <w:r w:rsidR="005428D0">
        <w:t>0</w:t>
      </w:r>
      <w:r w:rsidR="001444E3">
        <w:t xml:space="preserve"> Hour</w:t>
      </w:r>
      <w:r w:rsidR="005428D0">
        <w:t>s</w:t>
      </w:r>
    </w:p>
    <w:p w14:paraId="1D5E2E66" w14:textId="64C459AF" w:rsidR="00003269" w:rsidRPr="001444E3" w:rsidRDefault="00D2010F">
      <w:pPr>
        <w:rPr>
          <w:bCs/>
        </w:rPr>
      </w:pPr>
      <w:r w:rsidRPr="00E32D26">
        <w:rPr>
          <w:b/>
        </w:rPr>
        <w:t>Explain:</w:t>
      </w:r>
    </w:p>
    <w:p w14:paraId="4126AE56" w14:textId="77777777" w:rsidR="00003269" w:rsidRDefault="00003269"/>
    <w:p w14:paraId="03FAE453" w14:textId="77777777" w:rsidR="00003269" w:rsidRDefault="00003269"/>
    <w:p w14:paraId="4B15F7C7" w14:textId="4C050097" w:rsidR="00003269" w:rsidRDefault="00003269">
      <w:r>
        <w:t>6. Testing Activities</w:t>
      </w:r>
      <w:r w:rsidR="001444E3">
        <w:t xml:space="preserve"> </w:t>
      </w:r>
      <w:r w:rsidR="005428D0">
        <w:t>0 Hours</w:t>
      </w:r>
    </w:p>
    <w:p w14:paraId="24CF6CE7" w14:textId="720AF267" w:rsidR="00003269" w:rsidRPr="001444E3" w:rsidRDefault="00D2010F">
      <w:pPr>
        <w:rPr>
          <w:bCs/>
        </w:rPr>
      </w:pPr>
      <w:r w:rsidRPr="00E32D26">
        <w:rPr>
          <w:b/>
        </w:rPr>
        <w:t>Explain:</w:t>
      </w:r>
    </w:p>
    <w:p w14:paraId="4491AB11" w14:textId="77777777" w:rsidR="00003269" w:rsidRDefault="00003269"/>
    <w:p w14:paraId="235C7A27" w14:textId="77777777" w:rsidR="00003269" w:rsidRDefault="00003269"/>
    <w:p w14:paraId="2DC6EEE1" w14:textId="4ABEABE0" w:rsidR="00003269" w:rsidRDefault="00003269">
      <w:r>
        <w:t xml:space="preserve">7. Other Project Related Activities </w:t>
      </w:r>
      <w:r w:rsidR="005428D0">
        <w:t>0 Hours</w:t>
      </w:r>
    </w:p>
    <w:p w14:paraId="43C6F6DE" w14:textId="43405122" w:rsidR="00003269" w:rsidRPr="001444E3" w:rsidRDefault="00711988">
      <w:pPr>
        <w:rPr>
          <w:bCs/>
        </w:rPr>
      </w:pPr>
      <w:r w:rsidRPr="00E32D26">
        <w:rPr>
          <w:b/>
        </w:rPr>
        <w:t>Explain</w:t>
      </w:r>
      <w:r w:rsidR="001444E3">
        <w:rPr>
          <w:b/>
        </w:rPr>
        <w:t xml:space="preserve">: </w:t>
      </w:r>
    </w:p>
    <w:p w14:paraId="42F98747" w14:textId="77777777" w:rsidR="00003269" w:rsidRDefault="00003269"/>
    <w:p w14:paraId="79C78675" w14:textId="77777777" w:rsidR="00003269" w:rsidRDefault="00003269"/>
    <w:p w14:paraId="767E2445" w14:textId="39B43D88" w:rsidR="00003269" w:rsidRDefault="00003269">
      <w:r>
        <w:t xml:space="preserve">8. Other Non-project Related Activities </w:t>
      </w:r>
      <w:r w:rsidR="001444E3">
        <w:t xml:space="preserve">0 </w:t>
      </w:r>
      <w:r>
        <w:t>Hours</w:t>
      </w:r>
    </w:p>
    <w:p w14:paraId="60426F50" w14:textId="77777777" w:rsidR="00003269" w:rsidRDefault="00003269">
      <w:r>
        <w:t>(e.g., reading for/preparing/</w:t>
      </w:r>
      <w:r w:rsidRPr="00711988">
        <w:rPr>
          <w:b/>
        </w:rPr>
        <w:t>non-project related</w:t>
      </w:r>
      <w:r>
        <w:t xml:space="preserve"> in-class presentation</w:t>
      </w:r>
      <w:r w:rsidR="00E32D26">
        <w:t>/report</w:t>
      </w:r>
      <w:r>
        <w:t>)</w:t>
      </w:r>
    </w:p>
    <w:p w14:paraId="6FB540D4" w14:textId="77777777" w:rsidR="00D2010F" w:rsidRPr="00E32D26" w:rsidRDefault="00D2010F">
      <w:pPr>
        <w:rPr>
          <w:b/>
        </w:rPr>
      </w:pPr>
      <w:r w:rsidRPr="00E32D26">
        <w:rPr>
          <w:b/>
        </w:rPr>
        <w:t>Explain:</w:t>
      </w:r>
    </w:p>
    <w:p w14:paraId="5C106328" w14:textId="77777777" w:rsidR="00C605EA" w:rsidRDefault="00C605EA"/>
    <w:p w14:paraId="7BB8E432" w14:textId="0FD48CC4" w:rsidR="00C605EA" w:rsidRDefault="00C605EA">
      <w:r>
        <w:t>9. My project related pla</w:t>
      </w:r>
      <w:r w:rsidR="005428D0">
        <w:t>n</w:t>
      </w:r>
      <w:r>
        <w:t>ned activities for the coming week are:</w:t>
      </w:r>
    </w:p>
    <w:p w14:paraId="6BB81039" w14:textId="336BBF4F" w:rsidR="005428D0" w:rsidRDefault="00657450">
      <w:r>
        <w:t>Reading and taking notes on Chapter 4 of the textbook.</w:t>
      </w:r>
    </w:p>
    <w:p w14:paraId="4796F8CA" w14:textId="24A72E4C" w:rsidR="00657450" w:rsidRDefault="00657450">
      <w:r>
        <w:t>Completing the Vision and Scope document and presentation.</w:t>
      </w:r>
    </w:p>
    <w:p w14:paraId="3CA7E37D" w14:textId="0868B122" w:rsidR="00657450" w:rsidRDefault="00657450">
      <w:r>
        <w:t>Reviewing the Vision and Scope document with Mr. Tang</w:t>
      </w:r>
    </w:p>
    <w:sectPr w:rsidR="00657450" w:rsidSect="00D2010F">
      <w:pgSz w:w="12240" w:h="15840"/>
      <w:pgMar w:top="864" w:right="1008" w:bottom="66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04"/>
    <w:rsid w:val="00003269"/>
    <w:rsid w:val="00073C42"/>
    <w:rsid w:val="001444E3"/>
    <w:rsid w:val="001B0C78"/>
    <w:rsid w:val="001E2D0A"/>
    <w:rsid w:val="001F0849"/>
    <w:rsid w:val="002B09E8"/>
    <w:rsid w:val="00394129"/>
    <w:rsid w:val="00420A48"/>
    <w:rsid w:val="004C6AA2"/>
    <w:rsid w:val="00505D66"/>
    <w:rsid w:val="00523110"/>
    <w:rsid w:val="005428D0"/>
    <w:rsid w:val="005D598B"/>
    <w:rsid w:val="00657450"/>
    <w:rsid w:val="00702A94"/>
    <w:rsid w:val="00711988"/>
    <w:rsid w:val="0077151B"/>
    <w:rsid w:val="007C089A"/>
    <w:rsid w:val="007C2CCE"/>
    <w:rsid w:val="00920C83"/>
    <w:rsid w:val="009F4804"/>
    <w:rsid w:val="00A26784"/>
    <w:rsid w:val="00A84E7D"/>
    <w:rsid w:val="00C54A9D"/>
    <w:rsid w:val="00C605EA"/>
    <w:rsid w:val="00C64680"/>
    <w:rsid w:val="00C64DDC"/>
    <w:rsid w:val="00CB2D08"/>
    <w:rsid w:val="00D2010F"/>
    <w:rsid w:val="00DC0A1C"/>
    <w:rsid w:val="00DC2692"/>
    <w:rsid w:val="00DC3D71"/>
    <w:rsid w:val="00DF728B"/>
    <w:rsid w:val="00E32D26"/>
    <w:rsid w:val="00E50DC7"/>
    <w:rsid w:val="00ED54CF"/>
    <w:rsid w:val="00F11D4F"/>
    <w:rsid w:val="00F4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798E7"/>
  <w15:docId w15:val="{CACD4876-0C44-4C42-8681-BD7F2254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9F480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F480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F480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F48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F4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\Downloads\SP%20Individual%20Weekly%20Report%20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 Individual Weekly Report Template (1).dotx</Template>
  <TotalTime>1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CSCI4838 Senior Projects in Computer Science</vt:lpstr>
    </vt:vector>
  </TitlesOfParts>
  <Company>University of Houston-Clear Lake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CSCI4838 Senior Projects in Computer Science</dc:title>
  <dc:creator>Morgan Lanham</dc:creator>
  <cp:lastModifiedBy>Mason Lanham</cp:lastModifiedBy>
  <cp:revision>2</cp:revision>
  <cp:lastPrinted>2012-09-17T06:57:00Z</cp:lastPrinted>
  <dcterms:created xsi:type="dcterms:W3CDTF">2022-02-24T03:56:00Z</dcterms:created>
  <dcterms:modified xsi:type="dcterms:W3CDTF">2022-02-24T03:56:00Z</dcterms:modified>
</cp:coreProperties>
</file>