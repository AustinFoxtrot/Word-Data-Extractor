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45E1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32F88641" w14:textId="3280E670" w:rsidR="00003269" w:rsidRDefault="001B0C78" w:rsidP="00003269">
      <w:pPr>
        <w:jc w:val="center"/>
      </w:pPr>
      <w:r>
        <w:t>Spring</w:t>
      </w:r>
      <w:r w:rsidR="00C54A9D">
        <w:t xml:space="preserve"> 20</w:t>
      </w:r>
      <w:r w:rsidR="00F11D4F">
        <w:t>2</w:t>
      </w:r>
      <w:r w:rsidR="00523110">
        <w:t>2</w:t>
      </w:r>
    </w:p>
    <w:p w14:paraId="03434A54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47871C68" w14:textId="6C26BE92" w:rsidR="007C2CCE" w:rsidRDefault="007C2CCE" w:rsidP="00003269">
      <w:pPr>
        <w:jc w:val="center"/>
      </w:pPr>
      <w:r>
        <w:t xml:space="preserve">NAME: </w:t>
      </w:r>
      <w:r w:rsidR="009F4804">
        <w:t xml:space="preserve">Mason Lanham </w:t>
      </w:r>
      <w:r>
        <w:t>TEAM:</w:t>
      </w:r>
      <w:r w:rsidR="009F4804">
        <w:t xml:space="preserve"> Word Data Extractor</w:t>
      </w:r>
    </w:p>
    <w:p w14:paraId="25599BD9" w14:textId="77777777" w:rsidR="00003269" w:rsidRDefault="00003269"/>
    <w:p w14:paraId="79BCAB0C" w14:textId="205245CC" w:rsidR="00003269" w:rsidRDefault="00003269">
      <w:r>
        <w:t>Period covered by this report: From</w:t>
      </w:r>
      <w:r w:rsidR="00505D66">
        <w:t xml:space="preserve"> </w:t>
      </w:r>
      <w:r w:rsidR="00784AF8">
        <w:t>March 23</w:t>
      </w:r>
      <w:r w:rsidR="00784AF8">
        <w:rPr>
          <w:vertAlign w:val="superscript"/>
        </w:rPr>
        <w:t>rd</w:t>
      </w:r>
      <w:r w:rsidR="00784AF8">
        <w:t xml:space="preserve"> </w:t>
      </w:r>
      <w:r w:rsidR="004C6AA2">
        <w:t>2022</w:t>
      </w:r>
      <w:r w:rsidR="00505D66">
        <w:t xml:space="preserve"> to </w:t>
      </w:r>
      <w:r w:rsidR="00443303">
        <w:t>March</w:t>
      </w:r>
      <w:r w:rsidR="00505D66">
        <w:t xml:space="preserve"> </w:t>
      </w:r>
      <w:r w:rsidR="00784AF8">
        <w:t>30</w:t>
      </w:r>
      <w:r w:rsidR="00784AF8">
        <w:rPr>
          <w:vertAlign w:val="superscript"/>
        </w:rPr>
        <w:t>th</w:t>
      </w:r>
      <w:r w:rsidR="00505D66">
        <w:t>, 2022</w:t>
      </w:r>
    </w:p>
    <w:p w14:paraId="55FAD5AE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2E46AD3" w14:textId="77777777" w:rsidR="00003269" w:rsidRDefault="00003269"/>
    <w:p w14:paraId="5FE2E8BB" w14:textId="29DD7FB9" w:rsidR="00003269" w:rsidRDefault="00003269">
      <w:r>
        <w:t>1. Research Activities</w:t>
      </w:r>
      <w:r w:rsidR="004C6AA2">
        <w:t xml:space="preserve"> </w:t>
      </w:r>
      <w:r w:rsidR="00827D78">
        <w:t>2</w:t>
      </w:r>
      <w:r w:rsidR="00CB2D08">
        <w:t xml:space="preserve"> Hours</w:t>
      </w:r>
    </w:p>
    <w:p w14:paraId="59825001" w14:textId="5D6C7750" w:rsidR="00003269" w:rsidRPr="00545224" w:rsidRDefault="00D2010F">
      <w:pPr>
        <w:rPr>
          <w:bCs/>
        </w:rPr>
      </w:pPr>
      <w:r w:rsidRPr="00E32D26">
        <w:rPr>
          <w:b/>
        </w:rPr>
        <w:t>Explain:</w:t>
      </w:r>
      <w:r w:rsidR="00702A94">
        <w:rPr>
          <w:b/>
        </w:rPr>
        <w:t xml:space="preserve"> </w:t>
      </w:r>
      <w:r w:rsidR="00545224">
        <w:rPr>
          <w:bCs/>
        </w:rPr>
        <w:t xml:space="preserve">I </w:t>
      </w:r>
      <w:r w:rsidR="00827D78">
        <w:rPr>
          <w:bCs/>
        </w:rPr>
        <w:t>read and took notes on the documentation for docx2txt, a python module we elected to use for our project.</w:t>
      </w:r>
    </w:p>
    <w:p w14:paraId="77441F2F" w14:textId="77777777" w:rsidR="00003269" w:rsidRDefault="00003269"/>
    <w:p w14:paraId="0B6D52B3" w14:textId="16445BAD" w:rsidR="00003269" w:rsidRDefault="00003269">
      <w:r>
        <w:t xml:space="preserve">2. Out of class time meeting(s) </w:t>
      </w:r>
      <w:r w:rsidR="00545224">
        <w:t>2</w:t>
      </w:r>
      <w:r w:rsidR="00C64680">
        <w:t xml:space="preserve"> Hour</w:t>
      </w:r>
      <w:r w:rsidR="00A12766">
        <w:t>s</w:t>
      </w:r>
    </w:p>
    <w:p w14:paraId="7C0A63FB" w14:textId="7DC32330" w:rsidR="00D2010F" w:rsidRPr="001570B9" w:rsidRDefault="00D2010F" w:rsidP="00D2010F">
      <w:pPr>
        <w:rPr>
          <w:bCs/>
          <w:iCs/>
        </w:rPr>
      </w:pPr>
      <w:r w:rsidRPr="00E32D26">
        <w:rPr>
          <w:b/>
        </w:rPr>
        <w:t>Explain:</w:t>
      </w:r>
      <w:r w:rsidR="00C64680">
        <w:rPr>
          <w:b/>
        </w:rPr>
        <w:t xml:space="preserve"> </w:t>
      </w:r>
      <w:r w:rsidR="00827D78">
        <w:rPr>
          <w:bCs/>
        </w:rPr>
        <w:t>We met with Mr. Tang and discussed several questions we had about the design document and python modules we were using.</w:t>
      </w:r>
    </w:p>
    <w:p w14:paraId="6C1F8AE1" w14:textId="77777777" w:rsidR="00003269" w:rsidRDefault="00003269"/>
    <w:p w14:paraId="111FCA95" w14:textId="3EB6AAE8" w:rsidR="00003269" w:rsidRDefault="00003269">
      <w:r>
        <w:t xml:space="preserve">3. Documentation Activities </w:t>
      </w:r>
      <w:r w:rsidR="00827D78">
        <w:t>1</w:t>
      </w:r>
      <w:r w:rsidR="00732274">
        <w:t xml:space="preserve"> </w:t>
      </w:r>
      <w:r w:rsidR="004F0401">
        <w:t>Hour</w:t>
      </w:r>
      <w:r>
        <w:t xml:space="preserve"> (other than code documentation)</w:t>
      </w:r>
    </w:p>
    <w:p w14:paraId="0BAB7EE3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72715D36" w14:textId="76EC079A" w:rsidR="00003269" w:rsidRPr="00827D78" w:rsidRDefault="00D2010F">
      <w:r w:rsidRPr="00E32D26">
        <w:rPr>
          <w:b/>
        </w:rPr>
        <w:t>Explain:</w:t>
      </w:r>
      <w:r w:rsidR="001444E3">
        <w:rPr>
          <w:b/>
        </w:rPr>
        <w:t xml:space="preserve"> </w:t>
      </w:r>
      <w:r w:rsidR="00827D78">
        <w:rPr>
          <w:bCs/>
        </w:rPr>
        <w:t>I m</w:t>
      </w:r>
      <w:r w:rsidR="00827D78">
        <w:t>odified the Design Document to better match the conversation I had with Mr. Tang.</w:t>
      </w:r>
    </w:p>
    <w:p w14:paraId="798A97F8" w14:textId="77777777" w:rsidR="001570B9" w:rsidRDefault="001570B9"/>
    <w:p w14:paraId="0211D00A" w14:textId="568D864D" w:rsidR="00003269" w:rsidRDefault="00003269">
      <w:r>
        <w:t xml:space="preserve">4. Design </w:t>
      </w:r>
      <w:r w:rsidR="001444E3">
        <w:t xml:space="preserve">Activities </w:t>
      </w:r>
      <w:r w:rsidR="00827D78">
        <w:t>0</w:t>
      </w:r>
      <w:r>
        <w:t xml:space="preserve"> Hours</w:t>
      </w:r>
    </w:p>
    <w:p w14:paraId="0066C702" w14:textId="77777777" w:rsidR="00003269" w:rsidRDefault="00003269">
      <w:r>
        <w:t>(e.g. Producing System Architecture/Design, etc.)</w:t>
      </w:r>
    </w:p>
    <w:p w14:paraId="3D2BB069" w14:textId="6EB75A50" w:rsidR="00827D78" w:rsidRDefault="00D2010F" w:rsidP="00827D78">
      <w:r w:rsidRPr="00E32D26">
        <w:rPr>
          <w:b/>
        </w:rPr>
        <w:t>Explain:</w:t>
      </w:r>
      <w:r w:rsidR="001570B9">
        <w:rPr>
          <w:b/>
        </w:rPr>
        <w:t xml:space="preserve"> </w:t>
      </w:r>
    </w:p>
    <w:p w14:paraId="6FA3775F" w14:textId="77777777" w:rsidR="00003269" w:rsidRDefault="00003269"/>
    <w:p w14:paraId="6D277270" w14:textId="435F7B7B" w:rsidR="00003269" w:rsidRDefault="00003269">
      <w:r>
        <w:t xml:space="preserve">5. Coding Activities </w:t>
      </w:r>
      <w:r w:rsidR="00711988">
        <w:t xml:space="preserve">(including code </w:t>
      </w:r>
      <w:r w:rsidR="001444E3">
        <w:t xml:space="preserve">documentation) </w:t>
      </w:r>
      <w:r w:rsidR="00784AF8">
        <w:t>3</w:t>
      </w:r>
      <w:r w:rsidR="001444E3">
        <w:t xml:space="preserve"> Hour</w:t>
      </w:r>
      <w:r w:rsidR="005428D0">
        <w:t>s</w:t>
      </w:r>
    </w:p>
    <w:p w14:paraId="03FAE453" w14:textId="675359F9" w:rsidR="00003269" w:rsidRDefault="00D2010F">
      <w:r w:rsidRPr="00E32D26">
        <w:rPr>
          <w:b/>
        </w:rPr>
        <w:t>Explain:</w:t>
      </w:r>
      <w:r w:rsidR="001F0849">
        <w:rPr>
          <w:b/>
        </w:rPr>
        <w:t xml:space="preserve"> </w:t>
      </w:r>
      <w:r w:rsidR="00732274">
        <w:rPr>
          <w:bCs/>
        </w:rPr>
        <w:t xml:space="preserve">I </w:t>
      </w:r>
      <w:r w:rsidR="00784AF8">
        <w:rPr>
          <w:bCs/>
        </w:rPr>
        <w:t>modified</w:t>
      </w:r>
      <w:r w:rsidR="00784AF8">
        <w:t xml:space="preserve"> the XML Schema to better match the conversation I had with Mr. Tang about the design.</w:t>
      </w:r>
    </w:p>
    <w:p w14:paraId="03AF85E5" w14:textId="77777777" w:rsidR="00784AF8" w:rsidRDefault="00784AF8"/>
    <w:p w14:paraId="4B15F7C7" w14:textId="4C050097" w:rsidR="00003269" w:rsidRDefault="00003269">
      <w:r>
        <w:t>6. Testing Activities</w:t>
      </w:r>
      <w:r w:rsidR="001444E3">
        <w:t xml:space="preserve"> </w:t>
      </w:r>
      <w:r w:rsidR="005428D0">
        <w:t>0 Hours</w:t>
      </w:r>
    </w:p>
    <w:p w14:paraId="24CF6CE7" w14:textId="720AF267" w:rsidR="00003269" w:rsidRPr="001444E3" w:rsidRDefault="00D2010F">
      <w:pPr>
        <w:rPr>
          <w:bCs/>
        </w:rPr>
      </w:pPr>
      <w:r w:rsidRPr="00E32D26">
        <w:rPr>
          <w:b/>
        </w:rPr>
        <w:t>Explain:</w:t>
      </w:r>
    </w:p>
    <w:p w14:paraId="4491AB11" w14:textId="77777777" w:rsidR="00003269" w:rsidRDefault="00003269"/>
    <w:p w14:paraId="235C7A27" w14:textId="77777777" w:rsidR="00003269" w:rsidRDefault="00003269"/>
    <w:p w14:paraId="2DC6EEE1" w14:textId="4ABEABE0" w:rsidR="00003269" w:rsidRDefault="00003269">
      <w:r>
        <w:t xml:space="preserve">7. Other Project Related Activities </w:t>
      </w:r>
      <w:r w:rsidR="005428D0">
        <w:t>0 Hours</w:t>
      </w:r>
    </w:p>
    <w:p w14:paraId="43C6F6DE" w14:textId="43405122" w:rsidR="00003269" w:rsidRPr="001444E3" w:rsidRDefault="00711988">
      <w:pPr>
        <w:rPr>
          <w:bCs/>
        </w:rPr>
      </w:pPr>
      <w:r w:rsidRPr="00E32D26">
        <w:rPr>
          <w:b/>
        </w:rPr>
        <w:t>Explain</w:t>
      </w:r>
      <w:r w:rsidR="001444E3">
        <w:rPr>
          <w:b/>
        </w:rPr>
        <w:t xml:space="preserve">: </w:t>
      </w:r>
    </w:p>
    <w:p w14:paraId="42F98747" w14:textId="77777777" w:rsidR="00003269" w:rsidRDefault="00003269"/>
    <w:p w14:paraId="79C78675" w14:textId="77777777" w:rsidR="00003269" w:rsidRDefault="00003269"/>
    <w:p w14:paraId="767E2445" w14:textId="6D0E6C07" w:rsidR="00003269" w:rsidRDefault="00003269">
      <w:r>
        <w:t xml:space="preserve">8. Other Non-project Related Activities </w:t>
      </w:r>
      <w:r w:rsidR="00827D78">
        <w:t>1</w:t>
      </w:r>
      <w:r w:rsidR="001444E3">
        <w:t xml:space="preserve">0 </w:t>
      </w:r>
      <w:r>
        <w:t>Hours</w:t>
      </w:r>
    </w:p>
    <w:p w14:paraId="60426F5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6FB540D4" w14:textId="6B6C2586" w:rsidR="00D2010F" w:rsidRPr="00827D78" w:rsidRDefault="00D2010F">
      <w:pPr>
        <w:rPr>
          <w:bCs/>
        </w:rPr>
      </w:pPr>
      <w:r w:rsidRPr="00E32D26">
        <w:rPr>
          <w:b/>
        </w:rPr>
        <w:t>Explain:</w:t>
      </w:r>
      <w:r w:rsidR="00827D78">
        <w:rPr>
          <w:b/>
        </w:rPr>
        <w:t xml:space="preserve"> </w:t>
      </w:r>
      <w:r w:rsidR="00827D78">
        <w:rPr>
          <w:bCs/>
        </w:rPr>
        <w:t>I had to read and take notes on my assigned Ethics Presentation chapter, then turn that into a presentation.</w:t>
      </w:r>
      <w:r w:rsidR="00455F1F">
        <w:rPr>
          <w:bCs/>
        </w:rPr>
        <w:t xml:space="preserve"> Admittedly took more time than expected.</w:t>
      </w:r>
    </w:p>
    <w:p w14:paraId="5C106328" w14:textId="77777777" w:rsidR="00C605EA" w:rsidRDefault="00C605EA"/>
    <w:p w14:paraId="7BB8E432" w14:textId="13D73A95" w:rsidR="00C605EA" w:rsidRDefault="00C605EA">
      <w:r>
        <w:t>9. My project related pla</w:t>
      </w:r>
      <w:r w:rsidR="005428D0">
        <w:t>n</w:t>
      </w:r>
      <w:r>
        <w:t>ned activities for the coming week are:</w:t>
      </w:r>
    </w:p>
    <w:p w14:paraId="42EF1F39" w14:textId="4E6D2326" w:rsidR="00784AF8" w:rsidRDefault="00784AF8">
      <w:r>
        <w:t>Studying XML so that I can write methods that return XML that matches our schema.</w:t>
      </w:r>
    </w:p>
    <w:p w14:paraId="5EDC1EB5" w14:textId="2E8D9AE7" w:rsidR="00EE67FE" w:rsidRDefault="00784AF8">
      <w:r>
        <w:t>Implementing all the XMLReturn() methods in the project and unit testing them.</w:t>
      </w:r>
    </w:p>
    <w:p w14:paraId="097C52E8" w14:textId="2662A382" w:rsidR="00784AF8" w:rsidRDefault="00784AF8">
      <w:r>
        <w:t xml:space="preserve">Ensuring the project is functional and we </w:t>
      </w:r>
      <w:r w:rsidR="00455F1F">
        <w:t>can</w:t>
      </w:r>
      <w:r>
        <w:t xml:space="preserve"> start working on a test plan.</w:t>
      </w:r>
    </w:p>
    <w:sectPr w:rsidR="00784AF8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4"/>
    <w:rsid w:val="00003269"/>
    <w:rsid w:val="00064183"/>
    <w:rsid w:val="00073C42"/>
    <w:rsid w:val="001444E3"/>
    <w:rsid w:val="001570B9"/>
    <w:rsid w:val="001A2990"/>
    <w:rsid w:val="001B0C78"/>
    <w:rsid w:val="001D2BEF"/>
    <w:rsid w:val="001E2D0A"/>
    <w:rsid w:val="001F0849"/>
    <w:rsid w:val="00203944"/>
    <w:rsid w:val="00255E21"/>
    <w:rsid w:val="002B09E8"/>
    <w:rsid w:val="0034755D"/>
    <w:rsid w:val="00394129"/>
    <w:rsid w:val="003E19B4"/>
    <w:rsid w:val="00420A48"/>
    <w:rsid w:val="00443303"/>
    <w:rsid w:val="00455F1F"/>
    <w:rsid w:val="004C6AA2"/>
    <w:rsid w:val="004F0401"/>
    <w:rsid w:val="00505D66"/>
    <w:rsid w:val="00523110"/>
    <w:rsid w:val="005428D0"/>
    <w:rsid w:val="00545224"/>
    <w:rsid w:val="005D598B"/>
    <w:rsid w:val="00657450"/>
    <w:rsid w:val="00702A94"/>
    <w:rsid w:val="00711988"/>
    <w:rsid w:val="00732274"/>
    <w:rsid w:val="0077151B"/>
    <w:rsid w:val="00784AF8"/>
    <w:rsid w:val="007C089A"/>
    <w:rsid w:val="007C2CCE"/>
    <w:rsid w:val="00827D78"/>
    <w:rsid w:val="008B78E4"/>
    <w:rsid w:val="00920C83"/>
    <w:rsid w:val="009F4804"/>
    <w:rsid w:val="00A12766"/>
    <w:rsid w:val="00A26784"/>
    <w:rsid w:val="00A84E7D"/>
    <w:rsid w:val="00C54A9D"/>
    <w:rsid w:val="00C605EA"/>
    <w:rsid w:val="00C64680"/>
    <w:rsid w:val="00C64DDC"/>
    <w:rsid w:val="00CB2D08"/>
    <w:rsid w:val="00D2010F"/>
    <w:rsid w:val="00DC0A1C"/>
    <w:rsid w:val="00DC2692"/>
    <w:rsid w:val="00DF728B"/>
    <w:rsid w:val="00E32D26"/>
    <w:rsid w:val="00E50DC7"/>
    <w:rsid w:val="00ED54CF"/>
    <w:rsid w:val="00EE67FE"/>
    <w:rsid w:val="00F11D4F"/>
    <w:rsid w:val="00F4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798E7"/>
  <w15:docId w15:val="{CACD4876-0C44-4C42-8681-BD7F2254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9F4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4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480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wnloads\SP%20Individual%20Weekly%20Repor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(1).dotx</Template>
  <TotalTime>11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Morgan Lanham</dc:creator>
  <cp:lastModifiedBy>Mason Lanham</cp:lastModifiedBy>
  <cp:revision>4</cp:revision>
  <cp:lastPrinted>2012-09-17T06:57:00Z</cp:lastPrinted>
  <dcterms:created xsi:type="dcterms:W3CDTF">2022-03-31T03:29:00Z</dcterms:created>
  <dcterms:modified xsi:type="dcterms:W3CDTF">2022-04-30T14:22:00Z</dcterms:modified>
</cp:coreProperties>
</file>