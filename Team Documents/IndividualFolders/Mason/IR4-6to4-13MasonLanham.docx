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3280E670" w:rsidR="00003269" w:rsidRDefault="001B0C78" w:rsidP="00003269">
      <w:pPr>
        <w:jc w:val="center"/>
      </w:pPr>
      <w:r>
        <w:t>Spring</w:t>
      </w:r>
      <w:r w:rsidR="00C54A9D">
        <w:t xml:space="preserve"> 20</w:t>
      </w:r>
      <w:r w:rsidR="00F11D4F">
        <w:t>2</w:t>
      </w:r>
      <w:r w:rsidR="00523110">
        <w:t>2</w:t>
      </w:r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22AC2873" w:rsidR="00003269" w:rsidRDefault="00003269">
      <w:r>
        <w:t>Period covered by this report: From</w:t>
      </w:r>
      <w:r w:rsidR="00505D66">
        <w:t xml:space="preserve"> </w:t>
      </w:r>
      <w:r w:rsidR="00BD1A27">
        <w:t>April</w:t>
      </w:r>
      <w:r w:rsidR="00784AF8">
        <w:t xml:space="preserve"> </w:t>
      </w:r>
      <w:r w:rsidR="00BD1A27">
        <w:t>6</w:t>
      </w:r>
      <w:r w:rsidR="001C55C7">
        <w:rPr>
          <w:vertAlign w:val="superscript"/>
        </w:rPr>
        <w:t>th</w:t>
      </w:r>
      <w:r w:rsidR="00BD1A27">
        <w:t xml:space="preserve">, </w:t>
      </w:r>
      <w:r w:rsidR="004C6AA2">
        <w:t>2022</w:t>
      </w:r>
      <w:r w:rsidR="00505D66">
        <w:t xml:space="preserve"> to </w:t>
      </w:r>
      <w:r w:rsidR="001C55C7">
        <w:t>April</w:t>
      </w:r>
      <w:r w:rsidR="00505D66">
        <w:t xml:space="preserve"> </w:t>
      </w:r>
      <w:r w:rsidR="00BD1A27">
        <w:t>13</w:t>
      </w:r>
      <w:r w:rsidR="00784AF8">
        <w:rPr>
          <w:vertAlign w:val="superscript"/>
        </w:rPr>
        <w:t>th</w:t>
      </w:r>
      <w:r w:rsidR="00505D66">
        <w:t>, 2022</w:t>
      </w:r>
    </w:p>
    <w:p w14:paraId="55FAD5AE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1514BCE5" w:rsidR="00003269" w:rsidRDefault="00003269">
      <w:r>
        <w:t>1. Research Activities</w:t>
      </w:r>
      <w:r w:rsidR="004C6AA2">
        <w:t xml:space="preserve"> </w:t>
      </w:r>
      <w:r w:rsidR="00BD1A27">
        <w:t>4</w:t>
      </w:r>
      <w:r w:rsidR="00CB2D08">
        <w:t xml:space="preserve"> Hour</w:t>
      </w:r>
      <w:r w:rsidR="00DB2321">
        <w:t>s</w:t>
      </w:r>
    </w:p>
    <w:p w14:paraId="59825001" w14:textId="07DE331C" w:rsidR="00003269" w:rsidRPr="001C55C7" w:rsidRDefault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BD1A27">
        <w:rPr>
          <w:bCs/>
        </w:rPr>
        <w:t>I researched alternative methods to numbered list from word documents, as python-docx doesn’t have any</w:t>
      </w:r>
      <w:r w:rsidR="001C55C7">
        <w:rPr>
          <w:bCs/>
        </w:rPr>
        <w:t>.</w:t>
      </w:r>
    </w:p>
    <w:p w14:paraId="77441F2F" w14:textId="77777777" w:rsidR="00003269" w:rsidRDefault="00003269"/>
    <w:p w14:paraId="0B6D52B3" w14:textId="416072AC" w:rsidR="00003269" w:rsidRDefault="00003269">
      <w:r>
        <w:t xml:space="preserve">2. Out of class time meeting(s) </w:t>
      </w:r>
      <w:r w:rsidR="00BD1A27">
        <w:t>2</w:t>
      </w:r>
      <w:r w:rsidR="00C64680">
        <w:t xml:space="preserve"> Hour</w:t>
      </w:r>
      <w:r w:rsidR="00BD1A27">
        <w:t>s</w:t>
      </w:r>
    </w:p>
    <w:p w14:paraId="7C0A63FB" w14:textId="3C461810" w:rsidR="00D2010F" w:rsidRPr="001570B9" w:rsidRDefault="00D2010F" w:rsidP="00D2010F">
      <w:pPr>
        <w:rPr>
          <w:bCs/>
          <w:iCs/>
        </w:rPr>
      </w:pPr>
      <w:r w:rsidRPr="00E32D26">
        <w:rPr>
          <w:b/>
        </w:rPr>
        <w:t>Explain:</w:t>
      </w:r>
      <w:r w:rsidR="00C64680">
        <w:rPr>
          <w:b/>
        </w:rPr>
        <w:t xml:space="preserve"> </w:t>
      </w:r>
      <w:r w:rsidR="00827D78">
        <w:rPr>
          <w:bCs/>
        </w:rPr>
        <w:t xml:space="preserve">We met </w:t>
      </w:r>
      <w:r w:rsidR="001C55C7">
        <w:rPr>
          <w:bCs/>
        </w:rPr>
        <w:t>and discussed progress as well as some ideas to make the implementation of our design easier. We then assigned work for this week.</w:t>
      </w:r>
    </w:p>
    <w:p w14:paraId="6C1F8AE1" w14:textId="77777777" w:rsidR="00003269" w:rsidRDefault="00003269"/>
    <w:p w14:paraId="111FCA95" w14:textId="76E35B72" w:rsidR="00003269" w:rsidRDefault="00003269">
      <w:r>
        <w:t xml:space="preserve">3. Documentation Activities </w:t>
      </w:r>
      <w:r w:rsidR="001C55C7">
        <w:t>0</w:t>
      </w:r>
      <w:r w:rsidR="00732274">
        <w:t xml:space="preserve"> </w:t>
      </w:r>
      <w:r>
        <w:t>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72715D36" w14:textId="6815F806" w:rsidR="00003269" w:rsidRPr="00827D78" w:rsidRDefault="00D2010F">
      <w:r w:rsidRPr="00E32D26">
        <w:rPr>
          <w:b/>
        </w:rPr>
        <w:t>Explain:</w:t>
      </w:r>
      <w:r w:rsidR="001444E3">
        <w:rPr>
          <w:b/>
        </w:rPr>
        <w:t xml:space="preserve"> </w:t>
      </w:r>
    </w:p>
    <w:p w14:paraId="798A97F8" w14:textId="77777777" w:rsidR="001570B9" w:rsidRDefault="001570B9"/>
    <w:p w14:paraId="0211D00A" w14:textId="568D864D" w:rsidR="00003269" w:rsidRDefault="00003269">
      <w:r>
        <w:t xml:space="preserve">4. Design </w:t>
      </w:r>
      <w:r w:rsidR="001444E3">
        <w:t xml:space="preserve">Activities </w:t>
      </w:r>
      <w:r w:rsidR="00827D78">
        <w:t>0</w:t>
      </w:r>
      <w:r>
        <w:t xml:space="preserve"> Hours</w:t>
      </w:r>
    </w:p>
    <w:p w14:paraId="0066C702" w14:textId="77777777" w:rsidR="00003269" w:rsidRDefault="00003269">
      <w:r>
        <w:t>(e.g. Producing System Architecture/Design, etc.)</w:t>
      </w:r>
    </w:p>
    <w:p w14:paraId="3D2BB069" w14:textId="6EB75A50" w:rsidR="00827D78" w:rsidRDefault="00D2010F" w:rsidP="00827D78">
      <w:r w:rsidRPr="00E32D26">
        <w:rPr>
          <w:b/>
        </w:rPr>
        <w:t>Explain:</w:t>
      </w:r>
      <w:r w:rsidR="001570B9">
        <w:rPr>
          <w:b/>
        </w:rPr>
        <w:t xml:space="preserve"> </w:t>
      </w:r>
    </w:p>
    <w:p w14:paraId="6FA3775F" w14:textId="77777777" w:rsidR="00003269" w:rsidRDefault="00003269"/>
    <w:p w14:paraId="6D277270" w14:textId="4A718793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1C55C7">
        <w:t>1</w:t>
      </w:r>
      <w:r w:rsidR="00BD1A27">
        <w:t>0</w:t>
      </w:r>
      <w:r w:rsidR="001444E3">
        <w:t xml:space="preserve"> Hour</w:t>
      </w:r>
      <w:r w:rsidR="005428D0">
        <w:t>s</w:t>
      </w:r>
    </w:p>
    <w:p w14:paraId="03FAE453" w14:textId="1F7403FA" w:rsidR="00003269" w:rsidRDefault="00D2010F">
      <w:r w:rsidRPr="00E32D26">
        <w:rPr>
          <w:b/>
        </w:rPr>
        <w:t>Explain:</w:t>
      </w:r>
      <w:r w:rsidR="001F0849">
        <w:rPr>
          <w:b/>
        </w:rPr>
        <w:t xml:space="preserve"> </w:t>
      </w:r>
      <w:r w:rsidR="00BD1A27">
        <w:rPr>
          <w:bCs/>
        </w:rPr>
        <w:t xml:space="preserve">I wrote several different procedure parsers to attempt to identify procedures in our internal document structure. I found out that python-docx doesn’t support numbered lists, and that using the style of paragraphs would not allow the program to identify procedures. I started writing a </w:t>
      </w:r>
      <w:r w:rsidR="00EA1FD2">
        <w:rPr>
          <w:bCs/>
        </w:rPr>
        <w:t xml:space="preserve">procedure </w:t>
      </w:r>
      <w:r w:rsidR="00BD1A27">
        <w:rPr>
          <w:bCs/>
        </w:rPr>
        <w:t xml:space="preserve">parser using a new module that I researched </w:t>
      </w:r>
      <w:r w:rsidR="00EA1FD2">
        <w:rPr>
          <w:bCs/>
        </w:rPr>
        <w:t>called docx2python.</w:t>
      </w:r>
    </w:p>
    <w:p w14:paraId="03AF85E5" w14:textId="77777777" w:rsidR="00784AF8" w:rsidRDefault="00784AF8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4A728E83" w:rsidR="00003269" w:rsidRDefault="00003269">
      <w:r>
        <w:t xml:space="preserve">8. Other Non-project Related Activities </w:t>
      </w:r>
      <w:r w:rsidR="007B3205">
        <w:t>1</w:t>
      </w:r>
      <w:r w:rsidR="001444E3">
        <w:t xml:space="preserve"> </w:t>
      </w:r>
      <w:r>
        <w:t>Hour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6D0A4C29" w:rsidR="00D2010F" w:rsidRPr="007B3205" w:rsidRDefault="00D2010F">
      <w:pPr>
        <w:rPr>
          <w:bCs/>
        </w:rPr>
      </w:pPr>
      <w:r w:rsidRPr="00E32D26">
        <w:rPr>
          <w:b/>
        </w:rPr>
        <w:t>Explain:</w:t>
      </w:r>
      <w:r w:rsidR="00827D78">
        <w:rPr>
          <w:b/>
        </w:rPr>
        <w:t xml:space="preserve"> </w:t>
      </w:r>
      <w:r w:rsidR="007B3205">
        <w:rPr>
          <w:bCs/>
        </w:rPr>
        <w:t>I researched some articles for the writing assignment.</w:t>
      </w:r>
    </w:p>
    <w:p w14:paraId="5C106328" w14:textId="77777777" w:rsidR="00C605EA" w:rsidRDefault="00C605EA"/>
    <w:p w14:paraId="7BB8E432" w14:textId="55906187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6E11C04C" w14:textId="5A680ABB" w:rsidR="00D15DBE" w:rsidRDefault="00566AF9">
      <w:r>
        <w:t>Creating</w:t>
      </w:r>
      <w:r w:rsidR="00EA1FD2">
        <w:t xml:space="preserve"> a procedure parser</w:t>
      </w:r>
      <w:r>
        <w:t xml:space="preserve"> class</w:t>
      </w:r>
      <w:r w:rsidR="00EA1FD2">
        <w:t xml:space="preserve"> that functions with our current document structure using docx2python.</w:t>
      </w:r>
    </w:p>
    <w:p w14:paraId="6A09741C" w14:textId="1251CBAC" w:rsidR="00EA1FD2" w:rsidRDefault="00566AF9">
      <w:r>
        <w:t>Creating</w:t>
      </w:r>
      <w:r w:rsidR="00EA1FD2">
        <w:t xml:space="preserve"> a </w:t>
      </w:r>
      <w:r>
        <w:t>class</w:t>
      </w:r>
      <w:r w:rsidR="00EA1FD2">
        <w:t xml:space="preserve"> to</w:t>
      </w:r>
      <w:r>
        <w:t xml:space="preserve"> re-order our current document structure to correspond with what’s in the document using docx2python.</w:t>
      </w:r>
    </w:p>
    <w:p w14:paraId="66FF4878" w14:textId="42F6508E" w:rsidR="00566AF9" w:rsidRDefault="00566AF9">
      <w:r>
        <w:t xml:space="preserve">Integrating </w:t>
      </w:r>
      <w:r w:rsidR="007B3205">
        <w:t>all</w:t>
      </w:r>
      <w:r>
        <w:t xml:space="preserve"> our code together to be tested, including getting approval from Mr. Tang.</w:t>
      </w:r>
    </w:p>
    <w:sectPr w:rsidR="00566AF9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64183"/>
    <w:rsid w:val="00073C42"/>
    <w:rsid w:val="001444E3"/>
    <w:rsid w:val="001570B9"/>
    <w:rsid w:val="00164464"/>
    <w:rsid w:val="001A2990"/>
    <w:rsid w:val="001B0C78"/>
    <w:rsid w:val="001C55C7"/>
    <w:rsid w:val="001D2BEF"/>
    <w:rsid w:val="001E2D0A"/>
    <w:rsid w:val="001F0849"/>
    <w:rsid w:val="00203944"/>
    <w:rsid w:val="00255E21"/>
    <w:rsid w:val="002B09E8"/>
    <w:rsid w:val="0034755D"/>
    <w:rsid w:val="00394129"/>
    <w:rsid w:val="003E19B4"/>
    <w:rsid w:val="00420A48"/>
    <w:rsid w:val="00443303"/>
    <w:rsid w:val="00455F1F"/>
    <w:rsid w:val="004B0A7B"/>
    <w:rsid w:val="004C6AA2"/>
    <w:rsid w:val="00505D66"/>
    <w:rsid w:val="00523110"/>
    <w:rsid w:val="005428D0"/>
    <w:rsid w:val="00545224"/>
    <w:rsid w:val="00566AF9"/>
    <w:rsid w:val="005D598B"/>
    <w:rsid w:val="00657450"/>
    <w:rsid w:val="00690441"/>
    <w:rsid w:val="00702A94"/>
    <w:rsid w:val="00711988"/>
    <w:rsid w:val="00732274"/>
    <w:rsid w:val="0077151B"/>
    <w:rsid w:val="00784AF8"/>
    <w:rsid w:val="007B3205"/>
    <w:rsid w:val="007C089A"/>
    <w:rsid w:val="007C2CCE"/>
    <w:rsid w:val="00827D78"/>
    <w:rsid w:val="008B78E4"/>
    <w:rsid w:val="00920C83"/>
    <w:rsid w:val="009F4804"/>
    <w:rsid w:val="00A12766"/>
    <w:rsid w:val="00A26784"/>
    <w:rsid w:val="00A84E7D"/>
    <w:rsid w:val="00BD1A27"/>
    <w:rsid w:val="00C54A9D"/>
    <w:rsid w:val="00C605EA"/>
    <w:rsid w:val="00C64680"/>
    <w:rsid w:val="00C64DDC"/>
    <w:rsid w:val="00CB2D08"/>
    <w:rsid w:val="00D15DBE"/>
    <w:rsid w:val="00D2010F"/>
    <w:rsid w:val="00DB2321"/>
    <w:rsid w:val="00DC0A1C"/>
    <w:rsid w:val="00DC2692"/>
    <w:rsid w:val="00DF728B"/>
    <w:rsid w:val="00E32D26"/>
    <w:rsid w:val="00E50DC7"/>
    <w:rsid w:val="00EA1FD2"/>
    <w:rsid w:val="00ED54CF"/>
    <w:rsid w:val="00EE67FE"/>
    <w:rsid w:val="00F11D4F"/>
    <w:rsid w:val="00F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5</cp:revision>
  <cp:lastPrinted>2012-09-17T06:57:00Z</cp:lastPrinted>
  <dcterms:created xsi:type="dcterms:W3CDTF">2022-04-14T02:46:00Z</dcterms:created>
  <dcterms:modified xsi:type="dcterms:W3CDTF">2022-04-30T14:22:00Z</dcterms:modified>
</cp:coreProperties>
</file>