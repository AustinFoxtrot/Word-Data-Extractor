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73529C3A" w:rsidR="00003269" w:rsidRDefault="00003269">
      <w:r>
        <w:t xml:space="preserve">Period covered by this report: From </w:t>
      </w:r>
      <w:r w:rsidR="005428D0">
        <w:t>February 2</w:t>
      </w:r>
      <w:r w:rsidR="005428D0" w:rsidRPr="004C6AA2">
        <w:rPr>
          <w:vertAlign w:val="superscript"/>
        </w:rPr>
        <w:t>nd</w:t>
      </w:r>
      <w:proofErr w:type="gramStart"/>
      <w:r w:rsidR="005428D0">
        <w:t xml:space="preserve"> 2022</w:t>
      </w:r>
      <w:proofErr w:type="gramEnd"/>
      <w:r w:rsidR="004C6AA2">
        <w:t xml:space="preserve"> </w:t>
      </w:r>
      <w:r>
        <w:t xml:space="preserve">to </w:t>
      </w:r>
      <w:r w:rsidR="004C6AA2">
        <w:t xml:space="preserve">February </w:t>
      </w:r>
      <w:r w:rsidR="005428D0">
        <w:t>9</w:t>
      </w:r>
      <w:r w:rsidR="005428D0">
        <w:rPr>
          <w:vertAlign w:val="superscript"/>
        </w:rPr>
        <w:t>th</w:t>
      </w:r>
      <w:r w:rsidR="004C6AA2">
        <w:t xml:space="preserve"> 2022</w:t>
      </w:r>
    </w:p>
    <w:p w14:paraId="55FAD5AE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1B493DF9" w:rsidR="00003269" w:rsidRDefault="00003269">
      <w:r>
        <w:t>1. Research Activities</w:t>
      </w:r>
      <w:r w:rsidR="004C6AA2">
        <w:t xml:space="preserve"> </w:t>
      </w:r>
      <w:r w:rsidR="00CB2D08">
        <w:t>4 Hours</w:t>
      </w:r>
    </w:p>
    <w:p w14:paraId="59825001" w14:textId="1DCD2ADA" w:rsidR="00003269" w:rsidRDefault="00D2010F"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702A94">
        <w:rPr>
          <w:bCs/>
        </w:rPr>
        <w:t xml:space="preserve">I </w:t>
      </w:r>
      <w:r w:rsidR="00CB2D08">
        <w:rPr>
          <w:bCs/>
        </w:rPr>
        <w:t xml:space="preserve">read and took notes on Chapter 2 and Chapter 6, as well as </w:t>
      </w:r>
      <w:r w:rsidR="00AD547D">
        <w:rPr>
          <w:bCs/>
        </w:rPr>
        <w:t>an</w:t>
      </w:r>
      <w:r w:rsidR="00CB2D08">
        <w:rPr>
          <w:bCs/>
        </w:rPr>
        <w:t xml:space="preserve"> online document found by David.</w:t>
      </w:r>
    </w:p>
    <w:p w14:paraId="77441F2F" w14:textId="77777777" w:rsidR="00003269" w:rsidRDefault="00003269"/>
    <w:p w14:paraId="0B6D52B3" w14:textId="4EB7C24F" w:rsidR="00003269" w:rsidRDefault="00003269">
      <w:r>
        <w:t xml:space="preserve">2. Out of class time meeting(s) </w:t>
      </w:r>
      <w:r w:rsidR="00CB2D08">
        <w:t xml:space="preserve">1 </w:t>
      </w:r>
      <w:r w:rsidR="00702A94">
        <w:t>Hours</w:t>
      </w:r>
      <w:r w:rsidR="00CB2D08">
        <w:t xml:space="preserve"> 40 Minutes</w:t>
      </w:r>
    </w:p>
    <w:p w14:paraId="7C0A63FB" w14:textId="1AFF8B3A" w:rsidR="00D2010F" w:rsidRPr="00702A94" w:rsidRDefault="00D2010F" w:rsidP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702A94">
        <w:rPr>
          <w:bCs/>
        </w:rPr>
        <w:t>We got together and discussed our team charter, brainstorming ideas. We completed the team charter together.</w:t>
      </w:r>
    </w:p>
    <w:p w14:paraId="35AA94E9" w14:textId="77777777" w:rsidR="00003269" w:rsidRDefault="00003269"/>
    <w:p w14:paraId="6C1F8AE1" w14:textId="77777777" w:rsidR="00003269" w:rsidRDefault="00003269"/>
    <w:p w14:paraId="111FCA95" w14:textId="72D7960B" w:rsidR="00003269" w:rsidRDefault="00003269">
      <w:r>
        <w:t xml:space="preserve">3. Documentation Activities </w:t>
      </w:r>
      <w:r w:rsidR="005428D0">
        <w:t>5</w:t>
      </w:r>
      <w:r>
        <w:t xml:space="preserve"> Hours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4D2F8C40" w14:textId="2891265B" w:rsidR="00D2010F" w:rsidRPr="001444E3" w:rsidRDefault="00D2010F" w:rsidP="00D2010F">
      <w:pPr>
        <w:rPr>
          <w:bCs/>
        </w:rPr>
      </w:pPr>
      <w:r w:rsidRPr="00E32D26">
        <w:rPr>
          <w:b/>
        </w:rPr>
        <w:t>Explain:</w:t>
      </w:r>
      <w:r w:rsidR="001444E3">
        <w:rPr>
          <w:b/>
        </w:rPr>
        <w:t xml:space="preserve"> </w:t>
      </w:r>
      <w:r w:rsidR="001444E3">
        <w:rPr>
          <w:bCs/>
        </w:rPr>
        <w:t>I rec</w:t>
      </w:r>
      <w:r w:rsidR="005428D0">
        <w:rPr>
          <w:bCs/>
        </w:rPr>
        <w:t>orded the results from our meetings by writing them on paper and then transcribing them to</w:t>
      </w:r>
      <w:r w:rsidR="00CB2D08">
        <w:rPr>
          <w:bCs/>
        </w:rPr>
        <w:t xml:space="preserve"> Google Docs. I wrote our Vision and Scope document on paper. I wrote 2 use cases for the Requirements Specification Document.</w:t>
      </w:r>
    </w:p>
    <w:p w14:paraId="34245F86" w14:textId="77777777" w:rsidR="00003269" w:rsidRDefault="00003269"/>
    <w:p w14:paraId="72715D36" w14:textId="77777777" w:rsidR="00003269" w:rsidRDefault="00003269"/>
    <w:p w14:paraId="0211D00A" w14:textId="08396365" w:rsidR="00003269" w:rsidRDefault="00003269">
      <w:r>
        <w:t xml:space="preserve">4. Design </w:t>
      </w:r>
      <w:r w:rsidR="001444E3">
        <w:t>Activities 0</w:t>
      </w:r>
      <w:r>
        <w:t xml:space="preserve"> Hours</w:t>
      </w:r>
    </w:p>
    <w:p w14:paraId="0066C702" w14:textId="77777777" w:rsidR="00003269" w:rsidRDefault="00003269">
      <w:r>
        <w:t>(</w:t>
      </w:r>
      <w:proofErr w:type="gramStart"/>
      <w:r>
        <w:t>e.g.</w:t>
      </w:r>
      <w:proofErr w:type="gramEnd"/>
      <w:r>
        <w:t xml:space="preserve"> Producing System Architecture/Design, etc.)</w:t>
      </w:r>
    </w:p>
    <w:p w14:paraId="01ED5420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8C1032C" w14:textId="77777777" w:rsidR="00003269" w:rsidRDefault="00003269"/>
    <w:p w14:paraId="6FA3775F" w14:textId="77777777" w:rsidR="00003269" w:rsidRDefault="00003269"/>
    <w:p w14:paraId="6D277270" w14:textId="1AE97768" w:rsidR="00003269" w:rsidRDefault="00003269">
      <w:r>
        <w:t xml:space="preserve">5. Coding Activities </w:t>
      </w:r>
      <w:r w:rsidR="00711988">
        <w:t xml:space="preserve">(including code </w:t>
      </w:r>
      <w:r w:rsidR="001444E3">
        <w:t xml:space="preserve">documentation) </w:t>
      </w:r>
      <w:r w:rsidR="005428D0">
        <w:t>0</w:t>
      </w:r>
      <w:r w:rsidR="001444E3">
        <w:t xml:space="preserve"> Hour</w:t>
      </w:r>
      <w:r w:rsidR="005428D0">
        <w:t>s</w:t>
      </w:r>
    </w:p>
    <w:p w14:paraId="1D5E2E66" w14:textId="64C459AF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126AE56" w14:textId="77777777" w:rsidR="00003269" w:rsidRDefault="00003269"/>
    <w:p w14:paraId="03FAE453" w14:textId="77777777" w:rsidR="00003269" w:rsidRDefault="00003269"/>
    <w:p w14:paraId="4B15F7C7" w14:textId="4C050097" w:rsidR="00003269" w:rsidRDefault="00003269">
      <w:r>
        <w:t>6. Testing Activities</w:t>
      </w:r>
      <w:r w:rsidR="001444E3">
        <w:t xml:space="preserve"> </w:t>
      </w:r>
      <w:r w:rsidR="005428D0">
        <w:t>0 Hours</w:t>
      </w:r>
    </w:p>
    <w:p w14:paraId="24CF6CE7" w14:textId="720AF267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491AB11" w14:textId="77777777" w:rsidR="00003269" w:rsidRDefault="00003269"/>
    <w:p w14:paraId="235C7A27" w14:textId="77777777" w:rsidR="00003269" w:rsidRDefault="00003269"/>
    <w:p w14:paraId="2DC6EEE1" w14:textId="4ABEABE0" w:rsidR="00003269" w:rsidRDefault="00003269">
      <w:r>
        <w:t xml:space="preserve">7. Other Project Related Activities </w:t>
      </w:r>
      <w:r w:rsidR="005428D0">
        <w:t>0 Hours</w:t>
      </w:r>
    </w:p>
    <w:p w14:paraId="43C6F6DE" w14:textId="4340512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</w:p>
    <w:p w14:paraId="42F98747" w14:textId="77777777" w:rsidR="00003269" w:rsidRDefault="00003269"/>
    <w:p w14:paraId="79C78675" w14:textId="77777777" w:rsidR="00003269" w:rsidRDefault="00003269"/>
    <w:p w14:paraId="767E2445" w14:textId="39B43D88" w:rsidR="00003269" w:rsidRDefault="00003269">
      <w:r>
        <w:t xml:space="preserve">8. Other Non-project Related Activities </w:t>
      </w:r>
      <w:r w:rsidR="001444E3">
        <w:t xml:space="preserve">0 </w:t>
      </w:r>
      <w:r>
        <w:t>Hours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1784ED05" w14:textId="77777777" w:rsidR="00C605EA" w:rsidRDefault="00C605EA"/>
    <w:p w14:paraId="618590C9" w14:textId="77777777" w:rsidR="00C605EA" w:rsidRDefault="00C605EA"/>
    <w:p w14:paraId="5C106328" w14:textId="77777777" w:rsidR="00C605EA" w:rsidRDefault="00C605EA"/>
    <w:p w14:paraId="7BB8E432" w14:textId="0FD48CC4" w:rsidR="00C605EA" w:rsidRDefault="00C605EA">
      <w:r>
        <w:t>9. My project related pla</w:t>
      </w:r>
      <w:r w:rsidR="005428D0">
        <w:t>n</w:t>
      </w:r>
      <w:r>
        <w:t>ned activities for the coming week are:</w:t>
      </w:r>
    </w:p>
    <w:p w14:paraId="7F175D3A" w14:textId="368D746B" w:rsidR="00C605EA" w:rsidRDefault="005428D0">
      <w:r>
        <w:t>Interviewing Mr. Tang about our project</w:t>
      </w:r>
    </w:p>
    <w:p w14:paraId="6BB81039" w14:textId="2D70392D" w:rsidR="005428D0" w:rsidRDefault="005428D0">
      <w:r>
        <w:t>Completing the Software Requirements Specification Document</w:t>
      </w:r>
    </w:p>
    <w:sectPr w:rsidR="005428D0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73C42"/>
    <w:rsid w:val="001444E3"/>
    <w:rsid w:val="001B0C78"/>
    <w:rsid w:val="001E2D0A"/>
    <w:rsid w:val="002B09E8"/>
    <w:rsid w:val="00394129"/>
    <w:rsid w:val="00420A48"/>
    <w:rsid w:val="004C6AA2"/>
    <w:rsid w:val="00523110"/>
    <w:rsid w:val="005428D0"/>
    <w:rsid w:val="00702A94"/>
    <w:rsid w:val="00711988"/>
    <w:rsid w:val="0077151B"/>
    <w:rsid w:val="007C089A"/>
    <w:rsid w:val="007C2CCE"/>
    <w:rsid w:val="00920C83"/>
    <w:rsid w:val="009F4804"/>
    <w:rsid w:val="00A26784"/>
    <w:rsid w:val="00A84E7D"/>
    <w:rsid w:val="00AD547D"/>
    <w:rsid w:val="00C54A9D"/>
    <w:rsid w:val="00C605EA"/>
    <w:rsid w:val="00C64DDC"/>
    <w:rsid w:val="00CB2D08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4</cp:revision>
  <cp:lastPrinted>2012-09-17T06:57:00Z</cp:lastPrinted>
  <dcterms:created xsi:type="dcterms:W3CDTF">2022-02-10T02:12:00Z</dcterms:created>
  <dcterms:modified xsi:type="dcterms:W3CDTF">2022-04-30T14:20:00Z</dcterms:modified>
</cp:coreProperties>
</file>