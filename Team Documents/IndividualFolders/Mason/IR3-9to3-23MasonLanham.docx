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3280E670" w:rsidR="00003269" w:rsidRDefault="001B0C78" w:rsidP="00003269">
      <w:pPr>
        <w:jc w:val="center"/>
      </w:pPr>
      <w:r>
        <w:t>Spring</w:t>
      </w:r>
      <w:r w:rsidR="00C54A9D">
        <w:t xml:space="preserve"> 20</w:t>
      </w:r>
      <w:r w:rsidR="00F11D4F">
        <w:t>2</w:t>
      </w:r>
      <w:r w:rsidR="00523110">
        <w:t>2</w:t>
      </w:r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2645EFAE" w:rsidR="00003269" w:rsidRDefault="00003269">
      <w:r>
        <w:t>Period covered by this report: From</w:t>
      </w:r>
      <w:r w:rsidR="00505D66">
        <w:t xml:space="preserve"> </w:t>
      </w:r>
      <w:r w:rsidR="00A12766">
        <w:t>March</w:t>
      </w:r>
      <w:r w:rsidR="004C6AA2">
        <w:t xml:space="preserve"> </w:t>
      </w:r>
      <w:r w:rsidR="00545224">
        <w:t>9</w:t>
      </w:r>
      <w:r w:rsidR="00545224">
        <w:rPr>
          <w:vertAlign w:val="superscript"/>
        </w:rPr>
        <w:t>th</w:t>
      </w:r>
      <w:r w:rsidR="004C6AA2">
        <w:t xml:space="preserve"> 2022</w:t>
      </w:r>
      <w:r w:rsidR="00505D66">
        <w:t xml:space="preserve"> to </w:t>
      </w:r>
      <w:r w:rsidR="00443303">
        <w:t>March</w:t>
      </w:r>
      <w:r w:rsidR="00505D66">
        <w:t xml:space="preserve"> </w:t>
      </w:r>
      <w:r w:rsidR="00545224">
        <w:t>23</w:t>
      </w:r>
      <w:r w:rsidR="00545224">
        <w:rPr>
          <w:vertAlign w:val="superscript"/>
        </w:rPr>
        <w:t>rd</w:t>
      </w:r>
      <w:r w:rsidR="00505D66">
        <w:t>, 2022</w:t>
      </w:r>
    </w:p>
    <w:p w14:paraId="55FAD5A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19FA0696" w:rsidR="00003269" w:rsidRDefault="00003269">
      <w:r>
        <w:t>1. Research Activities</w:t>
      </w:r>
      <w:r w:rsidR="004C6AA2">
        <w:t xml:space="preserve"> </w:t>
      </w:r>
      <w:r w:rsidR="00545224">
        <w:t>6</w:t>
      </w:r>
      <w:r w:rsidR="00CB2D08">
        <w:t xml:space="preserve"> Hours</w:t>
      </w:r>
    </w:p>
    <w:p w14:paraId="59825001" w14:textId="3B7B9E12" w:rsidR="00003269" w:rsidRPr="00545224" w:rsidRDefault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545224">
        <w:rPr>
          <w:bCs/>
        </w:rPr>
        <w:t>I learned how to create an XML Schema and XML documents.</w:t>
      </w:r>
    </w:p>
    <w:p w14:paraId="77441F2F" w14:textId="77777777" w:rsidR="00003269" w:rsidRDefault="00003269"/>
    <w:p w14:paraId="0B6D52B3" w14:textId="16445BAD" w:rsidR="00003269" w:rsidRDefault="00003269">
      <w:r>
        <w:t xml:space="preserve">2. Out of class time meeting(s) </w:t>
      </w:r>
      <w:r w:rsidR="00545224">
        <w:t>2</w:t>
      </w:r>
      <w:r w:rsidR="00C64680">
        <w:t xml:space="preserve"> Hour</w:t>
      </w:r>
      <w:r w:rsidR="00A12766">
        <w:t>s</w:t>
      </w:r>
    </w:p>
    <w:p w14:paraId="7C0A63FB" w14:textId="53AC9758" w:rsidR="00D2010F" w:rsidRPr="001570B9" w:rsidRDefault="00D2010F" w:rsidP="00D2010F">
      <w:pPr>
        <w:rPr>
          <w:bCs/>
          <w:iCs/>
        </w:rPr>
      </w:pPr>
      <w:r w:rsidRPr="00E32D26">
        <w:rPr>
          <w:b/>
        </w:rPr>
        <w:t>Explain:</w:t>
      </w:r>
      <w:r w:rsidR="00C64680">
        <w:rPr>
          <w:b/>
        </w:rPr>
        <w:t xml:space="preserve"> </w:t>
      </w:r>
      <w:r w:rsidR="00443303">
        <w:rPr>
          <w:bCs/>
        </w:rPr>
        <w:t>We met</w:t>
      </w:r>
      <w:r w:rsidR="001570B9">
        <w:rPr>
          <w:bCs/>
        </w:rPr>
        <w:t xml:space="preserve"> to discuss </w:t>
      </w:r>
      <w:r w:rsidR="00A12766">
        <w:rPr>
          <w:bCs/>
        </w:rPr>
        <w:t>the</w:t>
      </w:r>
      <w:r w:rsidR="00A12766">
        <w:rPr>
          <w:bCs/>
          <w:iCs/>
        </w:rPr>
        <w:t xml:space="preserve"> progress</w:t>
      </w:r>
      <w:r w:rsidR="00545224">
        <w:rPr>
          <w:bCs/>
          <w:iCs/>
        </w:rPr>
        <w:t xml:space="preserve"> we had made on our code that we had developed. How it would work together and how it </w:t>
      </w:r>
      <w:r w:rsidR="00DB11F7">
        <w:rPr>
          <w:bCs/>
          <w:iCs/>
        </w:rPr>
        <w:t>fits</w:t>
      </w:r>
      <w:r w:rsidR="00545224">
        <w:rPr>
          <w:bCs/>
          <w:iCs/>
        </w:rPr>
        <w:t xml:space="preserve"> in with the design document.</w:t>
      </w:r>
    </w:p>
    <w:p w14:paraId="6C1F8AE1" w14:textId="77777777" w:rsidR="00003269" w:rsidRDefault="00003269"/>
    <w:p w14:paraId="111FCA95" w14:textId="39D490E7" w:rsidR="00003269" w:rsidRDefault="00003269">
      <w:r>
        <w:t xml:space="preserve">3. Documentation Activities </w:t>
      </w:r>
      <w:r w:rsidR="00732274">
        <w:t xml:space="preserve">0 </w:t>
      </w:r>
      <w:r>
        <w:t>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2715D36" w14:textId="78550B6A" w:rsidR="00003269" w:rsidRPr="00EE67FE" w:rsidRDefault="00D2010F">
      <w:pPr>
        <w:rPr>
          <w:bCs/>
        </w:rPr>
      </w:pPr>
      <w:r w:rsidRPr="00E32D26">
        <w:rPr>
          <w:b/>
        </w:rPr>
        <w:t>Explain:</w:t>
      </w:r>
      <w:r w:rsidR="001444E3">
        <w:rPr>
          <w:b/>
        </w:rPr>
        <w:t xml:space="preserve"> </w:t>
      </w:r>
    </w:p>
    <w:p w14:paraId="798A97F8" w14:textId="77777777" w:rsidR="001570B9" w:rsidRDefault="001570B9"/>
    <w:p w14:paraId="0211D00A" w14:textId="4ACE6B01" w:rsidR="00003269" w:rsidRDefault="00003269">
      <w:r>
        <w:t xml:space="preserve">4. Design </w:t>
      </w:r>
      <w:r w:rsidR="001444E3">
        <w:t xml:space="preserve">Activities </w:t>
      </w:r>
      <w:r w:rsidR="00732274">
        <w:t>1</w:t>
      </w:r>
      <w:r>
        <w:t xml:space="preserve"> Hours</w:t>
      </w:r>
    </w:p>
    <w:p w14:paraId="0066C702" w14:textId="77777777" w:rsidR="00003269" w:rsidRDefault="00003269">
      <w:r>
        <w:t>(e.g. Producing System Architecture/Design, etc.)</w:t>
      </w:r>
    </w:p>
    <w:p w14:paraId="01ED5420" w14:textId="1D2E66A4" w:rsidR="00003269" w:rsidRPr="00732274" w:rsidRDefault="00D2010F">
      <w:pPr>
        <w:rPr>
          <w:bCs/>
        </w:rPr>
      </w:pPr>
      <w:r w:rsidRPr="00E32D26">
        <w:rPr>
          <w:b/>
        </w:rPr>
        <w:t>Explain:</w:t>
      </w:r>
      <w:r w:rsidR="001570B9">
        <w:rPr>
          <w:b/>
        </w:rPr>
        <w:t xml:space="preserve"> </w:t>
      </w:r>
      <w:r w:rsidR="00732274">
        <w:rPr>
          <w:bCs/>
        </w:rPr>
        <w:t>I had to slightly modify some of our Design Document to better reflect what was being implemented.</w:t>
      </w:r>
    </w:p>
    <w:p w14:paraId="08C1032C" w14:textId="77777777" w:rsidR="00003269" w:rsidRDefault="00003269"/>
    <w:p w14:paraId="6FA3775F" w14:textId="77777777" w:rsidR="00003269" w:rsidRDefault="00003269"/>
    <w:p w14:paraId="6D277270" w14:textId="26AE218B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732274">
        <w:t>8</w:t>
      </w:r>
      <w:r w:rsidR="001444E3">
        <w:t xml:space="preserve"> Hour</w:t>
      </w:r>
      <w:r w:rsidR="005428D0">
        <w:t>s</w:t>
      </w:r>
    </w:p>
    <w:p w14:paraId="1D5E2E66" w14:textId="78C24C40" w:rsidR="00003269" w:rsidRPr="00732274" w:rsidRDefault="00D2010F">
      <w:pPr>
        <w:rPr>
          <w:bCs/>
        </w:rPr>
      </w:pPr>
      <w:r w:rsidRPr="00E32D26">
        <w:rPr>
          <w:b/>
        </w:rPr>
        <w:t>Explain:</w:t>
      </w:r>
      <w:r w:rsidR="001F0849">
        <w:rPr>
          <w:b/>
        </w:rPr>
        <w:t xml:space="preserve"> </w:t>
      </w:r>
      <w:r w:rsidR="00732274">
        <w:rPr>
          <w:bCs/>
        </w:rPr>
        <w:t>I implemented the variable utility class, and unit tested it. I created the XML Schema to be used by the project from scratch.</w:t>
      </w:r>
    </w:p>
    <w:p w14:paraId="4126AE56" w14:textId="77777777" w:rsidR="00003269" w:rsidRDefault="00003269"/>
    <w:p w14:paraId="03FAE453" w14:textId="77777777" w:rsidR="00003269" w:rsidRDefault="00003269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39B43D88" w:rsidR="00003269" w:rsidRDefault="00003269">
      <w:r>
        <w:t xml:space="preserve">8. Other Non-project Related Activities 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C106328" w14:textId="77777777" w:rsidR="00C605EA" w:rsidRDefault="00C605EA"/>
    <w:p w14:paraId="7BB8E432" w14:textId="52111B35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6BEDA025" w14:textId="0F08F3B2" w:rsidR="003E19B4" w:rsidRDefault="001A2990">
      <w:r>
        <w:t>Modify the XML Schema to better match the conversation I had with Mr. Tang about the design.</w:t>
      </w:r>
    </w:p>
    <w:p w14:paraId="6579A244" w14:textId="0FC069AF" w:rsidR="001A2990" w:rsidRDefault="001A2990">
      <w:r>
        <w:t>Modify the Design Document to better match the conversation I had with Mr. Tang.</w:t>
      </w:r>
    </w:p>
    <w:p w14:paraId="63A32860" w14:textId="559AA400" w:rsidR="001A2990" w:rsidRDefault="001A2990">
      <w:r>
        <w:t>Study docx2txt to make a recommendation about its use to my team.</w:t>
      </w:r>
    </w:p>
    <w:p w14:paraId="1EB01144" w14:textId="77777777" w:rsidR="003E19B4" w:rsidRDefault="003E19B4"/>
    <w:p w14:paraId="5EDC1EB5" w14:textId="77777777" w:rsidR="00EE67FE" w:rsidRDefault="00EE67FE"/>
    <w:sectPr w:rsidR="00EE67FE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64183"/>
    <w:rsid w:val="00073C42"/>
    <w:rsid w:val="001444E3"/>
    <w:rsid w:val="001570B9"/>
    <w:rsid w:val="001A2990"/>
    <w:rsid w:val="001B0C78"/>
    <w:rsid w:val="001D2BEF"/>
    <w:rsid w:val="001E2D0A"/>
    <w:rsid w:val="001F0849"/>
    <w:rsid w:val="00203944"/>
    <w:rsid w:val="00255E21"/>
    <w:rsid w:val="002B09E8"/>
    <w:rsid w:val="0034755D"/>
    <w:rsid w:val="00394129"/>
    <w:rsid w:val="003E19B4"/>
    <w:rsid w:val="00420A48"/>
    <w:rsid w:val="00443303"/>
    <w:rsid w:val="004C6AA2"/>
    <w:rsid w:val="00505D66"/>
    <w:rsid w:val="00523110"/>
    <w:rsid w:val="005428D0"/>
    <w:rsid w:val="00545224"/>
    <w:rsid w:val="005D598B"/>
    <w:rsid w:val="00657450"/>
    <w:rsid w:val="00702A94"/>
    <w:rsid w:val="00711988"/>
    <w:rsid w:val="00732274"/>
    <w:rsid w:val="0077151B"/>
    <w:rsid w:val="007C089A"/>
    <w:rsid w:val="007C2CCE"/>
    <w:rsid w:val="00920C83"/>
    <w:rsid w:val="009F4804"/>
    <w:rsid w:val="00A12766"/>
    <w:rsid w:val="00A26784"/>
    <w:rsid w:val="00A84E7D"/>
    <w:rsid w:val="00C54A9D"/>
    <w:rsid w:val="00C605EA"/>
    <w:rsid w:val="00C64680"/>
    <w:rsid w:val="00C64DDC"/>
    <w:rsid w:val="00CB2D08"/>
    <w:rsid w:val="00D2010F"/>
    <w:rsid w:val="00DB11F7"/>
    <w:rsid w:val="00DC0A1C"/>
    <w:rsid w:val="00DC2692"/>
    <w:rsid w:val="00DF728B"/>
    <w:rsid w:val="00E32D26"/>
    <w:rsid w:val="00E50DC7"/>
    <w:rsid w:val="00ED54CF"/>
    <w:rsid w:val="00EE67FE"/>
    <w:rsid w:val="00F11D4F"/>
    <w:rsid w:val="00F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16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5</cp:revision>
  <cp:lastPrinted>2012-09-17T06:57:00Z</cp:lastPrinted>
  <dcterms:created xsi:type="dcterms:W3CDTF">2022-03-25T00:10:00Z</dcterms:created>
  <dcterms:modified xsi:type="dcterms:W3CDTF">2022-04-30T14:22:00Z</dcterms:modified>
</cp:coreProperties>
</file>