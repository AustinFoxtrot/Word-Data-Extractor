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45E1" w14:textId="77777777" w:rsidR="00D2010F" w:rsidRDefault="00003269" w:rsidP="00ED54CF">
      <w:pPr>
        <w:jc w:val="center"/>
      </w:pPr>
      <w:r>
        <w:t>Sen</w:t>
      </w:r>
      <w:r w:rsidR="00ED54CF">
        <w:t>ior Projects</w:t>
      </w:r>
    </w:p>
    <w:p w14:paraId="32F88641" w14:textId="77777777" w:rsidR="00003269" w:rsidRDefault="001B0C78" w:rsidP="00003269">
      <w:pPr>
        <w:jc w:val="center"/>
      </w:pPr>
      <w:proofErr w:type="gramStart"/>
      <w:r>
        <w:t>Spring</w:t>
      </w:r>
      <w:r w:rsidR="00C54A9D">
        <w:t xml:space="preserve">  20</w:t>
      </w:r>
      <w:r w:rsidR="00F11D4F">
        <w:t>2</w:t>
      </w:r>
      <w:r w:rsidR="00523110">
        <w:t>2</w:t>
      </w:r>
      <w:proofErr w:type="gramEnd"/>
    </w:p>
    <w:p w14:paraId="03434A54" w14:textId="77777777" w:rsidR="00003269" w:rsidRDefault="00003269" w:rsidP="00003269">
      <w:pPr>
        <w:jc w:val="center"/>
      </w:pPr>
      <w:r w:rsidRPr="007C2CCE">
        <w:rPr>
          <w:b/>
        </w:rPr>
        <w:t>Individual</w:t>
      </w:r>
      <w:r>
        <w:t xml:space="preserve"> Weekly Report</w:t>
      </w:r>
    </w:p>
    <w:p w14:paraId="47871C68" w14:textId="6C26BE92" w:rsidR="007C2CCE" w:rsidRDefault="007C2CCE" w:rsidP="00003269">
      <w:pPr>
        <w:jc w:val="center"/>
      </w:pPr>
      <w:r>
        <w:t xml:space="preserve">NAME: </w:t>
      </w:r>
      <w:r w:rsidR="009F4804">
        <w:t xml:space="preserve">Mason Lanham </w:t>
      </w:r>
      <w:r>
        <w:t>TEAM:</w:t>
      </w:r>
      <w:r w:rsidR="009F4804">
        <w:t xml:space="preserve"> Word Data Extractor</w:t>
      </w:r>
    </w:p>
    <w:p w14:paraId="25599BD9" w14:textId="77777777" w:rsidR="00003269" w:rsidRDefault="00003269"/>
    <w:p w14:paraId="79BCAB0C" w14:textId="4977C67D" w:rsidR="00003269" w:rsidRDefault="00003269">
      <w:r>
        <w:t>Period covered by this report: From</w:t>
      </w:r>
      <w:r w:rsidR="00505D66">
        <w:t xml:space="preserve"> </w:t>
      </w:r>
      <w:r w:rsidR="004C6AA2">
        <w:t xml:space="preserve">February </w:t>
      </w:r>
      <w:r w:rsidR="00C64680">
        <w:t>16</w:t>
      </w:r>
      <w:r w:rsidR="005428D0">
        <w:rPr>
          <w:vertAlign w:val="superscript"/>
        </w:rPr>
        <w:t>th</w:t>
      </w:r>
      <w:proofErr w:type="gramStart"/>
      <w:r w:rsidR="004C6AA2">
        <w:t xml:space="preserve"> 2022</w:t>
      </w:r>
      <w:proofErr w:type="gramEnd"/>
      <w:r w:rsidR="00505D66">
        <w:t xml:space="preserve"> to February </w:t>
      </w:r>
      <w:r w:rsidR="00C64680">
        <w:t>23</w:t>
      </w:r>
      <w:r w:rsidR="00C64680">
        <w:rPr>
          <w:vertAlign w:val="superscript"/>
        </w:rPr>
        <w:t>rd</w:t>
      </w:r>
      <w:r w:rsidR="00505D66">
        <w:t>, 2022</w:t>
      </w:r>
    </w:p>
    <w:p w14:paraId="55FAD5AE" w14:textId="77777777" w:rsidR="00003269" w:rsidRPr="007C2CCE" w:rsidRDefault="007C2CCE">
      <w:pPr>
        <w:rPr>
          <w:b/>
        </w:rPr>
      </w:pPr>
      <w:proofErr w:type="gramStart"/>
      <w:r w:rsidRPr="00D2010F">
        <w:rPr>
          <w:b/>
          <w:u w:val="single"/>
        </w:rPr>
        <w:t>Describe</w:t>
      </w:r>
      <w:r w:rsidRPr="007C2CCE">
        <w:rPr>
          <w:b/>
        </w:rPr>
        <w:t xml:space="preserve"> briefly</w:t>
      </w:r>
      <w:proofErr w:type="gramEnd"/>
      <w:r w:rsidRPr="007C2CCE">
        <w:rPr>
          <w:b/>
        </w:rPr>
        <w:t xml:space="preserve"> this week’s activities (if any) and estimate the amount of time devoted to each one. </w:t>
      </w:r>
      <w:r w:rsidRPr="00D2010F">
        <w:rPr>
          <w:b/>
          <w:color w:val="FF0000"/>
          <w:u w:val="single"/>
        </w:rPr>
        <w:t>MAKE SURE YOU SAVE A COPY OF EACH REPORT.</w:t>
      </w:r>
    </w:p>
    <w:p w14:paraId="12E46AD3" w14:textId="77777777" w:rsidR="00003269" w:rsidRDefault="00003269"/>
    <w:p w14:paraId="5FE2E8BB" w14:textId="7D2DB12D" w:rsidR="00003269" w:rsidRDefault="00003269">
      <w:r>
        <w:t>1. Research Activities</w:t>
      </w:r>
      <w:r w:rsidR="004C6AA2">
        <w:t xml:space="preserve"> </w:t>
      </w:r>
      <w:r w:rsidR="00C64680">
        <w:t>2</w:t>
      </w:r>
      <w:r w:rsidR="00CB2D08">
        <w:t xml:space="preserve"> Hours</w:t>
      </w:r>
    </w:p>
    <w:p w14:paraId="59825001" w14:textId="4E250F31" w:rsidR="00003269" w:rsidRDefault="00D2010F">
      <w:r w:rsidRPr="00E32D26">
        <w:rPr>
          <w:b/>
        </w:rPr>
        <w:t>Explain:</w:t>
      </w:r>
      <w:r w:rsidR="00702A94">
        <w:rPr>
          <w:b/>
        </w:rPr>
        <w:t xml:space="preserve"> </w:t>
      </w:r>
      <w:r w:rsidR="00702A94">
        <w:rPr>
          <w:bCs/>
        </w:rPr>
        <w:t xml:space="preserve">I </w:t>
      </w:r>
      <w:r w:rsidR="00CB2D08">
        <w:rPr>
          <w:bCs/>
        </w:rPr>
        <w:t xml:space="preserve">read and took notes </w:t>
      </w:r>
      <w:r w:rsidR="00505D66">
        <w:rPr>
          <w:bCs/>
        </w:rPr>
        <w:t xml:space="preserve">on </w:t>
      </w:r>
      <w:r w:rsidR="00C64680">
        <w:rPr>
          <w:bCs/>
        </w:rPr>
        <w:t>how to use the Python-docx modules, and on XML schemas</w:t>
      </w:r>
    </w:p>
    <w:p w14:paraId="77441F2F" w14:textId="77777777" w:rsidR="00003269" w:rsidRDefault="00003269"/>
    <w:p w14:paraId="0B6D52B3" w14:textId="35DE0CDA" w:rsidR="00003269" w:rsidRDefault="00003269">
      <w:r>
        <w:t xml:space="preserve">2. Out of class time meeting(s) </w:t>
      </w:r>
      <w:r w:rsidR="00C64680">
        <w:t>3 Hours</w:t>
      </w:r>
    </w:p>
    <w:p w14:paraId="7C0A63FB" w14:textId="5E99826C" w:rsidR="00D2010F" w:rsidRPr="00702A94" w:rsidRDefault="00D2010F" w:rsidP="00D2010F">
      <w:pPr>
        <w:rPr>
          <w:bCs/>
        </w:rPr>
      </w:pPr>
      <w:r w:rsidRPr="00E32D26">
        <w:rPr>
          <w:b/>
        </w:rPr>
        <w:t>Explain:</w:t>
      </w:r>
      <w:r w:rsidR="00C64680">
        <w:rPr>
          <w:b/>
        </w:rPr>
        <w:t xml:space="preserve"> </w:t>
      </w:r>
      <w:r w:rsidR="00C64680">
        <w:rPr>
          <w:bCs/>
        </w:rPr>
        <w:t xml:space="preserve">We reviewed the work that we had done on the Vison and Scope </w:t>
      </w:r>
      <w:r w:rsidR="001F0849">
        <w:rPr>
          <w:bCs/>
        </w:rPr>
        <w:t>document and</w:t>
      </w:r>
      <w:r w:rsidR="00C64680">
        <w:rPr>
          <w:bCs/>
        </w:rPr>
        <w:t xml:space="preserve"> assigned work for the remaining parts of that document and for Project Plan document. On Tuesday the 22nd, we tried to meet with Mr. Tang, but were unable to. Then we assigned work for the presentation on the 23</w:t>
      </w:r>
      <w:r w:rsidR="00C64680" w:rsidRPr="00C64680">
        <w:rPr>
          <w:bCs/>
          <w:vertAlign w:val="superscript"/>
        </w:rPr>
        <w:t>rd</w:t>
      </w:r>
      <w:r w:rsidR="00C64680">
        <w:rPr>
          <w:bCs/>
        </w:rPr>
        <w:t>.</w:t>
      </w:r>
    </w:p>
    <w:p w14:paraId="6C1F8AE1" w14:textId="77777777" w:rsidR="00003269" w:rsidRDefault="00003269"/>
    <w:p w14:paraId="111FCA95" w14:textId="64D38660" w:rsidR="00003269" w:rsidRDefault="00003269">
      <w:r>
        <w:t xml:space="preserve">3. Documentation Activities </w:t>
      </w:r>
      <w:r w:rsidR="00C64680">
        <w:t>3</w:t>
      </w:r>
      <w:r>
        <w:t xml:space="preserve"> Hours (other than code documentation)</w:t>
      </w:r>
    </w:p>
    <w:p w14:paraId="0BAB7EE3" w14:textId="77777777" w:rsidR="00003269" w:rsidRDefault="00003269">
      <w:r>
        <w:t xml:space="preserve">(e.g., producing requirements document, test plan documentation, </w:t>
      </w:r>
      <w:r w:rsidR="007C2CCE">
        <w:t xml:space="preserve">project related </w:t>
      </w:r>
      <w:r>
        <w:t>presentation, etc.)</w:t>
      </w:r>
    </w:p>
    <w:p w14:paraId="34245F86" w14:textId="039F6AC1" w:rsidR="00003269" w:rsidRDefault="00D2010F">
      <w:r w:rsidRPr="00E32D26">
        <w:rPr>
          <w:b/>
        </w:rPr>
        <w:t>Explain:</w:t>
      </w:r>
      <w:r w:rsidR="001444E3">
        <w:rPr>
          <w:b/>
        </w:rPr>
        <w:t xml:space="preserve"> </w:t>
      </w:r>
      <w:r w:rsidR="001444E3">
        <w:rPr>
          <w:bCs/>
        </w:rPr>
        <w:t xml:space="preserve">I </w:t>
      </w:r>
      <w:r w:rsidR="00C64680">
        <w:rPr>
          <w:bCs/>
        </w:rPr>
        <w:t xml:space="preserve">wrote the </w:t>
      </w:r>
      <w:r w:rsidR="001F0849">
        <w:rPr>
          <w:bCs/>
        </w:rPr>
        <w:t>V</w:t>
      </w:r>
      <w:r w:rsidR="00C64680">
        <w:rPr>
          <w:bCs/>
        </w:rPr>
        <w:t xml:space="preserve">ision of the </w:t>
      </w:r>
      <w:r w:rsidR="001F0849">
        <w:rPr>
          <w:bCs/>
        </w:rPr>
        <w:t>S</w:t>
      </w:r>
      <w:r w:rsidR="00C64680">
        <w:rPr>
          <w:bCs/>
        </w:rPr>
        <w:t>olution</w:t>
      </w:r>
      <w:r w:rsidR="001F0849">
        <w:rPr>
          <w:bCs/>
        </w:rPr>
        <w:t xml:space="preserve"> part of the Vision and Scope document. I transcribed and summarized much of the document to be presented on the 23</w:t>
      </w:r>
      <w:r w:rsidR="001F0849" w:rsidRPr="001F0849">
        <w:rPr>
          <w:bCs/>
          <w:vertAlign w:val="superscript"/>
        </w:rPr>
        <w:t>rd</w:t>
      </w:r>
      <w:r w:rsidR="001F0849">
        <w:rPr>
          <w:bCs/>
        </w:rPr>
        <w:t>.</w:t>
      </w:r>
    </w:p>
    <w:p w14:paraId="72715D36" w14:textId="77777777" w:rsidR="00003269" w:rsidRDefault="00003269"/>
    <w:p w14:paraId="0211D00A" w14:textId="08396365" w:rsidR="00003269" w:rsidRDefault="00003269">
      <w:r>
        <w:t xml:space="preserve">4. Design </w:t>
      </w:r>
      <w:r w:rsidR="001444E3">
        <w:t>Activities 0</w:t>
      </w:r>
      <w:r>
        <w:t xml:space="preserve"> Hours</w:t>
      </w:r>
    </w:p>
    <w:p w14:paraId="0066C702" w14:textId="77777777" w:rsidR="00003269" w:rsidRDefault="00003269">
      <w:r>
        <w:t>(</w:t>
      </w:r>
      <w:proofErr w:type="gramStart"/>
      <w:r>
        <w:t>e.g.</w:t>
      </w:r>
      <w:proofErr w:type="gramEnd"/>
      <w:r>
        <w:t xml:space="preserve"> Producing System Architecture/Design, etc.)</w:t>
      </w:r>
    </w:p>
    <w:p w14:paraId="01ED5420" w14:textId="77777777" w:rsidR="00003269" w:rsidRPr="00E32D26" w:rsidRDefault="00D2010F">
      <w:pPr>
        <w:rPr>
          <w:b/>
        </w:rPr>
      </w:pPr>
      <w:r w:rsidRPr="00E32D26">
        <w:rPr>
          <w:b/>
        </w:rPr>
        <w:t>Explain:</w:t>
      </w:r>
    </w:p>
    <w:p w14:paraId="08C1032C" w14:textId="77777777" w:rsidR="00003269" w:rsidRDefault="00003269"/>
    <w:p w14:paraId="6FA3775F" w14:textId="77777777" w:rsidR="00003269" w:rsidRDefault="00003269"/>
    <w:p w14:paraId="6D277270" w14:textId="69204919" w:rsidR="00003269" w:rsidRDefault="00003269">
      <w:r>
        <w:t xml:space="preserve">5. Coding Activities </w:t>
      </w:r>
      <w:r w:rsidR="00711988">
        <w:t xml:space="preserve">(including code </w:t>
      </w:r>
      <w:r w:rsidR="001444E3">
        <w:t xml:space="preserve">documentation) </w:t>
      </w:r>
      <w:r w:rsidR="001F0849">
        <w:t>3</w:t>
      </w:r>
      <w:r w:rsidR="001444E3">
        <w:t xml:space="preserve"> Hour</w:t>
      </w:r>
      <w:r w:rsidR="005428D0">
        <w:t>s</w:t>
      </w:r>
    </w:p>
    <w:p w14:paraId="1D5E2E66" w14:textId="4E225D0E" w:rsidR="00003269" w:rsidRPr="001F0849" w:rsidRDefault="00D2010F">
      <w:pPr>
        <w:rPr>
          <w:bCs/>
        </w:rPr>
      </w:pPr>
      <w:r w:rsidRPr="00E32D26">
        <w:rPr>
          <w:b/>
        </w:rPr>
        <w:t>Explain:</w:t>
      </w:r>
      <w:r w:rsidR="001F0849">
        <w:rPr>
          <w:b/>
        </w:rPr>
        <w:t xml:space="preserve"> </w:t>
      </w:r>
      <w:r w:rsidR="001F0849">
        <w:rPr>
          <w:bCs/>
        </w:rPr>
        <w:t>I figured out how to use Python-docx to get the text out of a word document and into an XML file, and into a text file. I wrote 3 scripts to experiment with this knowledge.</w:t>
      </w:r>
    </w:p>
    <w:p w14:paraId="4126AE56" w14:textId="77777777" w:rsidR="00003269" w:rsidRDefault="00003269"/>
    <w:p w14:paraId="03FAE453" w14:textId="77777777" w:rsidR="00003269" w:rsidRDefault="00003269"/>
    <w:p w14:paraId="4B15F7C7" w14:textId="4C050097" w:rsidR="00003269" w:rsidRDefault="00003269">
      <w:r>
        <w:t>6. Testing Activities</w:t>
      </w:r>
      <w:r w:rsidR="001444E3">
        <w:t xml:space="preserve"> </w:t>
      </w:r>
      <w:r w:rsidR="005428D0">
        <w:t>0 Hours</w:t>
      </w:r>
    </w:p>
    <w:p w14:paraId="24CF6CE7" w14:textId="720AF267" w:rsidR="00003269" w:rsidRPr="001444E3" w:rsidRDefault="00D2010F">
      <w:pPr>
        <w:rPr>
          <w:bCs/>
        </w:rPr>
      </w:pPr>
      <w:r w:rsidRPr="00E32D26">
        <w:rPr>
          <w:b/>
        </w:rPr>
        <w:t>Explain:</w:t>
      </w:r>
    </w:p>
    <w:p w14:paraId="4491AB11" w14:textId="77777777" w:rsidR="00003269" w:rsidRDefault="00003269"/>
    <w:p w14:paraId="235C7A27" w14:textId="77777777" w:rsidR="00003269" w:rsidRDefault="00003269"/>
    <w:p w14:paraId="2DC6EEE1" w14:textId="4ABEABE0" w:rsidR="00003269" w:rsidRDefault="00003269">
      <w:r>
        <w:t xml:space="preserve">7. Other Project Related Activities </w:t>
      </w:r>
      <w:r w:rsidR="005428D0">
        <w:t>0 Hours</w:t>
      </w:r>
    </w:p>
    <w:p w14:paraId="43C6F6DE" w14:textId="43405122" w:rsidR="00003269" w:rsidRPr="001444E3" w:rsidRDefault="00711988">
      <w:pPr>
        <w:rPr>
          <w:bCs/>
        </w:rPr>
      </w:pPr>
      <w:r w:rsidRPr="00E32D26">
        <w:rPr>
          <w:b/>
        </w:rPr>
        <w:t>Explain</w:t>
      </w:r>
      <w:r w:rsidR="001444E3">
        <w:rPr>
          <w:b/>
        </w:rPr>
        <w:t xml:space="preserve">: </w:t>
      </w:r>
    </w:p>
    <w:p w14:paraId="42F98747" w14:textId="77777777" w:rsidR="00003269" w:rsidRDefault="00003269"/>
    <w:p w14:paraId="79C78675" w14:textId="77777777" w:rsidR="00003269" w:rsidRDefault="00003269"/>
    <w:p w14:paraId="767E2445" w14:textId="39B43D88" w:rsidR="00003269" w:rsidRDefault="00003269">
      <w:r>
        <w:t xml:space="preserve">8. Other Non-project Related Activities </w:t>
      </w:r>
      <w:r w:rsidR="001444E3">
        <w:t xml:space="preserve">0 </w:t>
      </w:r>
      <w:r>
        <w:t>Hours</w:t>
      </w:r>
    </w:p>
    <w:p w14:paraId="60426F50" w14:textId="77777777" w:rsidR="00003269" w:rsidRDefault="00003269">
      <w:r>
        <w:t>(e.g., reading for/preparing/</w:t>
      </w:r>
      <w:r w:rsidRPr="00711988">
        <w:rPr>
          <w:b/>
        </w:rPr>
        <w:t>non-project related</w:t>
      </w:r>
      <w:r>
        <w:t xml:space="preserve"> in-class presentation</w:t>
      </w:r>
      <w:r w:rsidR="00E32D26">
        <w:t>/report</w:t>
      </w:r>
      <w:r>
        <w:t>)</w:t>
      </w:r>
    </w:p>
    <w:p w14:paraId="6FB540D4" w14:textId="77777777" w:rsidR="00D2010F" w:rsidRPr="00E32D26" w:rsidRDefault="00D2010F">
      <w:pPr>
        <w:rPr>
          <w:b/>
        </w:rPr>
      </w:pPr>
      <w:r w:rsidRPr="00E32D26">
        <w:rPr>
          <w:b/>
        </w:rPr>
        <w:t>Explain:</w:t>
      </w:r>
    </w:p>
    <w:p w14:paraId="5C106328" w14:textId="77777777" w:rsidR="00C605EA" w:rsidRDefault="00C605EA"/>
    <w:p w14:paraId="7BB8E432" w14:textId="0FD48CC4" w:rsidR="00C605EA" w:rsidRDefault="00C605EA">
      <w:r>
        <w:t>9. My project related pla</w:t>
      </w:r>
      <w:r w:rsidR="005428D0">
        <w:t>n</w:t>
      </w:r>
      <w:r>
        <w:t>ned activities for the coming week are:</w:t>
      </w:r>
    </w:p>
    <w:p w14:paraId="3CA7E37D" w14:textId="4F045C97" w:rsidR="00657450" w:rsidRDefault="001F0849">
      <w:r>
        <w:t>Read Chapter 7 of the textbook.</w:t>
      </w:r>
    </w:p>
    <w:p w14:paraId="7560E259" w14:textId="33347360" w:rsidR="001F0849" w:rsidRDefault="001F0849">
      <w:r>
        <w:t>Learn enough about UML to complete the Design document.</w:t>
      </w:r>
    </w:p>
    <w:p w14:paraId="7E3AE7B0" w14:textId="03BA9C41" w:rsidR="001F0849" w:rsidRDefault="001F0849">
      <w:r>
        <w:t>Write a script to get more than just the text out of a word document.</w:t>
      </w:r>
    </w:p>
    <w:sectPr w:rsidR="001F0849" w:rsidSect="00D2010F">
      <w:pgSz w:w="12240" w:h="15840"/>
      <w:pgMar w:top="864" w:right="1008" w:bottom="6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04"/>
    <w:rsid w:val="00003269"/>
    <w:rsid w:val="00073C42"/>
    <w:rsid w:val="001444E3"/>
    <w:rsid w:val="001B0C78"/>
    <w:rsid w:val="001E2D0A"/>
    <w:rsid w:val="001F0849"/>
    <w:rsid w:val="002B09E8"/>
    <w:rsid w:val="00394129"/>
    <w:rsid w:val="00420A48"/>
    <w:rsid w:val="004C6AA2"/>
    <w:rsid w:val="00505D66"/>
    <w:rsid w:val="00523110"/>
    <w:rsid w:val="005428D0"/>
    <w:rsid w:val="005D598B"/>
    <w:rsid w:val="00657450"/>
    <w:rsid w:val="00702A94"/>
    <w:rsid w:val="00711988"/>
    <w:rsid w:val="0077151B"/>
    <w:rsid w:val="007C089A"/>
    <w:rsid w:val="007C2CCE"/>
    <w:rsid w:val="00920C83"/>
    <w:rsid w:val="009F4804"/>
    <w:rsid w:val="00A26784"/>
    <w:rsid w:val="00A84E7D"/>
    <w:rsid w:val="00C54A9D"/>
    <w:rsid w:val="00C605EA"/>
    <w:rsid w:val="00C64680"/>
    <w:rsid w:val="00C64DDC"/>
    <w:rsid w:val="00CB2D08"/>
    <w:rsid w:val="00D2010F"/>
    <w:rsid w:val="00DC0A1C"/>
    <w:rsid w:val="00DC2692"/>
    <w:rsid w:val="00DF728B"/>
    <w:rsid w:val="00E32D26"/>
    <w:rsid w:val="00E50DC7"/>
    <w:rsid w:val="00ED54CF"/>
    <w:rsid w:val="00F11D4F"/>
    <w:rsid w:val="00F4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798E7"/>
  <w15:docId w15:val="{CACD4876-0C44-4C42-8681-BD7F2254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9F4804"/>
    <w:rPr>
      <w:sz w:val="16"/>
      <w:szCs w:val="16"/>
    </w:rPr>
  </w:style>
  <w:style w:type="paragraph" w:styleId="CommentText">
    <w:name w:val="annotation text"/>
    <w:basedOn w:val="Normal"/>
    <w:link w:val="CommentTextChar"/>
    <w:semiHidden/>
    <w:unhideWhenUsed/>
    <w:rsid w:val="009F4804"/>
    <w:rPr>
      <w:sz w:val="20"/>
      <w:szCs w:val="20"/>
    </w:rPr>
  </w:style>
  <w:style w:type="character" w:customStyle="1" w:styleId="CommentTextChar">
    <w:name w:val="Comment Text Char"/>
    <w:basedOn w:val="DefaultParagraphFont"/>
    <w:link w:val="CommentText"/>
    <w:semiHidden/>
    <w:rsid w:val="009F4804"/>
  </w:style>
  <w:style w:type="paragraph" w:styleId="CommentSubject">
    <w:name w:val="annotation subject"/>
    <w:basedOn w:val="CommentText"/>
    <w:next w:val="CommentText"/>
    <w:link w:val="CommentSubjectChar"/>
    <w:semiHidden/>
    <w:unhideWhenUsed/>
    <w:rsid w:val="009F4804"/>
    <w:rPr>
      <w:b/>
      <w:bCs/>
    </w:rPr>
  </w:style>
  <w:style w:type="character" w:customStyle="1" w:styleId="CommentSubjectChar">
    <w:name w:val="Comment Subject Char"/>
    <w:basedOn w:val="CommentTextChar"/>
    <w:link w:val="CommentSubject"/>
    <w:semiHidden/>
    <w:rsid w:val="009F4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Downloads\SP%20Individual%20Weekly%20Repor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 Individual Weekly Report Template (1).dotx</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CSCI4838 Senior Projects in Computer Science</vt:lpstr>
    </vt:vector>
  </TitlesOfParts>
  <Company>University of Houston-Clear Lake</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CSCI4838 Senior Projects in Computer Science</dc:title>
  <dc:creator>Morgan Lanham</dc:creator>
  <cp:lastModifiedBy>Mason Lanham</cp:lastModifiedBy>
  <cp:revision>2</cp:revision>
  <cp:lastPrinted>2012-09-17T06:57:00Z</cp:lastPrinted>
  <dcterms:created xsi:type="dcterms:W3CDTF">2022-02-24T03:55:00Z</dcterms:created>
  <dcterms:modified xsi:type="dcterms:W3CDTF">2022-02-24T03:55:00Z</dcterms:modified>
</cp:coreProperties>
</file>