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8096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3ACBE62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15105872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F1DD2A6" w14:textId="3567494F" w:rsidR="007C2CCE" w:rsidRDefault="007C2CCE" w:rsidP="00003269">
      <w:pPr>
        <w:jc w:val="center"/>
      </w:pPr>
      <w:r>
        <w:t>NAME: ______</w:t>
      </w:r>
      <w:r w:rsidR="00B913A1">
        <w:t>Christopher Mendoza</w:t>
      </w:r>
      <w:r>
        <w:t>__________ TEAM: _____</w:t>
      </w:r>
      <w:r w:rsidR="00B913A1">
        <w:t>Word Data Extractors</w:t>
      </w:r>
      <w:r>
        <w:t>_________</w:t>
      </w:r>
    </w:p>
    <w:p w14:paraId="2626FDDA" w14:textId="77777777" w:rsidR="00003269" w:rsidRDefault="00003269"/>
    <w:p w14:paraId="40E55BFA" w14:textId="53F92288" w:rsidR="00003269" w:rsidRDefault="00003269">
      <w:r>
        <w:t>Period covered by this report: From ___</w:t>
      </w:r>
      <w:r w:rsidR="00B913A1">
        <w:t>3/2/2022</w:t>
      </w:r>
      <w:r>
        <w:t xml:space="preserve">____ to </w:t>
      </w:r>
      <w:r w:rsidR="00B913A1">
        <w:t>3/9/2022</w:t>
      </w:r>
    </w:p>
    <w:p w14:paraId="3A06601C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1A1E74B" w14:textId="77777777" w:rsidR="00003269" w:rsidRDefault="00003269"/>
    <w:p w14:paraId="5B32E8E8" w14:textId="5AC6289A" w:rsidR="00003269" w:rsidRDefault="00003269">
      <w:r>
        <w:t>1. Research Activities    _______</w:t>
      </w:r>
      <w:r w:rsidR="00AC5AD4">
        <w:t>0</w:t>
      </w:r>
      <w:r>
        <w:t>_____ Hours</w:t>
      </w:r>
    </w:p>
    <w:p w14:paraId="4B1E031E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596A72E2" w14:textId="4A1AB5B6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C5AD4">
        <w:rPr>
          <w:b/>
        </w:rPr>
        <w:t xml:space="preserve"> No research was needed this week.</w:t>
      </w:r>
    </w:p>
    <w:p w14:paraId="63C631E6" w14:textId="77777777" w:rsidR="00003269" w:rsidRDefault="00003269"/>
    <w:p w14:paraId="457530AD" w14:textId="77777777" w:rsidR="00003269" w:rsidRDefault="00003269"/>
    <w:p w14:paraId="3BD93ACF" w14:textId="5FEA01F1" w:rsidR="00003269" w:rsidRDefault="00003269">
      <w:r>
        <w:t>2. Out of class time meeting(s) ____</w:t>
      </w:r>
      <w:r w:rsidR="00B913A1">
        <w:t>2</w:t>
      </w:r>
      <w:r>
        <w:t>_____ Hours</w:t>
      </w:r>
    </w:p>
    <w:p w14:paraId="17B1E880" w14:textId="53ED1A6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AC5AD4">
        <w:rPr>
          <w:b/>
        </w:rPr>
        <w:t xml:space="preserve"> Met with team to keep working on design document and to look over the completed document to prepare the presentation.</w:t>
      </w:r>
    </w:p>
    <w:p w14:paraId="1F312D0D" w14:textId="77777777" w:rsidR="00003269" w:rsidRDefault="00003269"/>
    <w:p w14:paraId="3C9A0831" w14:textId="77777777" w:rsidR="00003269" w:rsidRDefault="00003269"/>
    <w:p w14:paraId="7C3909AD" w14:textId="1A43A475" w:rsidR="00003269" w:rsidRDefault="00003269">
      <w:r>
        <w:t>3. Documentation Activities ______</w:t>
      </w:r>
      <w:r w:rsidR="00437718">
        <w:t>2</w:t>
      </w:r>
      <w:r>
        <w:t>_____ Hours (other than code documentation)</w:t>
      </w:r>
    </w:p>
    <w:p w14:paraId="333535CC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B5DA801" w14:textId="2A534ECC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B913A1">
        <w:rPr>
          <w:b/>
        </w:rPr>
        <w:t xml:space="preserve"> </w:t>
      </w:r>
      <w:r w:rsidR="00437718">
        <w:rPr>
          <w:b/>
        </w:rPr>
        <w:t>Worked on Design document with team members.</w:t>
      </w:r>
    </w:p>
    <w:p w14:paraId="7303007B" w14:textId="77777777" w:rsidR="00003269" w:rsidRDefault="00003269"/>
    <w:p w14:paraId="553671E2" w14:textId="77777777" w:rsidR="00003269" w:rsidRDefault="00003269"/>
    <w:p w14:paraId="24BBC70A" w14:textId="5938EB06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</w:t>
      </w:r>
      <w:r w:rsidR="00B913A1">
        <w:t>2</w:t>
      </w:r>
      <w:r>
        <w:t>______ Hours</w:t>
      </w:r>
    </w:p>
    <w:p w14:paraId="52CF9F9A" w14:textId="77777777" w:rsidR="00003269" w:rsidRDefault="00003269">
      <w:r>
        <w:t>(e.g. Producing System Architecture/Design, etc.)</w:t>
      </w:r>
    </w:p>
    <w:p w14:paraId="022AB00A" w14:textId="7DB9EE37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C5AD4">
        <w:rPr>
          <w:b/>
        </w:rPr>
        <w:t xml:space="preserve"> </w:t>
      </w:r>
      <w:r w:rsidR="00B913A1">
        <w:rPr>
          <w:b/>
        </w:rPr>
        <w:t>Kept working on flowchart for our design document</w:t>
      </w:r>
    </w:p>
    <w:p w14:paraId="3AB021FC" w14:textId="77777777" w:rsidR="00003269" w:rsidRDefault="00003269"/>
    <w:p w14:paraId="12149CCA" w14:textId="77777777" w:rsidR="00003269" w:rsidRDefault="00003269"/>
    <w:p w14:paraId="3BCFAC80" w14:textId="4A7A63F9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______</w:t>
      </w:r>
      <w:r w:rsidR="00B913A1">
        <w:t>0</w:t>
      </w:r>
      <w:r>
        <w:t>___  Hours</w:t>
      </w:r>
    </w:p>
    <w:p w14:paraId="29199067" w14:textId="60F4B1C9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AC5AD4">
        <w:rPr>
          <w:b/>
        </w:rPr>
        <w:t xml:space="preserve"> </w:t>
      </w:r>
      <w:r w:rsidR="00B913A1">
        <w:rPr>
          <w:b/>
        </w:rPr>
        <w:t>Did not code this week</w:t>
      </w:r>
    </w:p>
    <w:p w14:paraId="54C59A74" w14:textId="77777777" w:rsidR="00003269" w:rsidRDefault="00003269"/>
    <w:p w14:paraId="3BC34894" w14:textId="77777777" w:rsidR="00003269" w:rsidRDefault="00003269"/>
    <w:p w14:paraId="4DC439F2" w14:textId="27114561" w:rsidR="00003269" w:rsidRDefault="00003269">
      <w:r>
        <w:t>6. Testing Activities   _______</w:t>
      </w:r>
      <w:r w:rsidR="00B913A1">
        <w:t>0</w:t>
      </w:r>
      <w:r>
        <w:t>______ Hours</w:t>
      </w:r>
    </w:p>
    <w:p w14:paraId="7BEFCD21" w14:textId="067B7D16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B913A1">
        <w:rPr>
          <w:b/>
        </w:rPr>
        <w:t xml:space="preserve"> Don’t have anything to test yet</w:t>
      </w:r>
    </w:p>
    <w:p w14:paraId="399D717C" w14:textId="77777777" w:rsidR="00003269" w:rsidRDefault="00003269"/>
    <w:p w14:paraId="68177DAF" w14:textId="77777777" w:rsidR="00003269" w:rsidRDefault="00003269"/>
    <w:p w14:paraId="683D8208" w14:textId="48A0C584" w:rsidR="00003269" w:rsidRDefault="00003269">
      <w:r>
        <w:t>7. Other Project Related Activities _____</w:t>
      </w:r>
      <w:r w:rsidR="00AC5AD4">
        <w:t>0</w:t>
      </w:r>
      <w:r>
        <w:t>_______ Hours</w:t>
      </w:r>
    </w:p>
    <w:p w14:paraId="1AB2567C" w14:textId="69B9DE07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2A3503">
        <w:rPr>
          <w:b/>
        </w:rPr>
        <w:t>: No other activities this week</w:t>
      </w:r>
    </w:p>
    <w:p w14:paraId="46AC83E6" w14:textId="77777777" w:rsidR="00003269" w:rsidRDefault="00003269"/>
    <w:p w14:paraId="634CF8E0" w14:textId="77777777" w:rsidR="00003269" w:rsidRDefault="00003269"/>
    <w:p w14:paraId="1AF49FEA" w14:textId="39752E61" w:rsidR="00003269" w:rsidRDefault="00003269">
      <w:r>
        <w:t>8. Other Non-project Related Activities ______</w:t>
      </w:r>
      <w:r w:rsidR="00B913A1">
        <w:t>0.5</w:t>
      </w:r>
      <w:r>
        <w:t>__ Hours</w:t>
      </w:r>
    </w:p>
    <w:p w14:paraId="35A7951F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79109A2E" w14:textId="265544F6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AC5AD4">
        <w:rPr>
          <w:b/>
        </w:rPr>
        <w:t xml:space="preserve"> </w:t>
      </w:r>
      <w:r w:rsidR="00B913A1">
        <w:rPr>
          <w:b/>
        </w:rPr>
        <w:t>Prepared to present our design document presentation</w:t>
      </w:r>
    </w:p>
    <w:p w14:paraId="0CF7C156" w14:textId="77777777" w:rsidR="00C605EA" w:rsidRDefault="00C605EA"/>
    <w:p w14:paraId="17C0C601" w14:textId="77777777" w:rsidR="00C605EA" w:rsidRDefault="00C605EA"/>
    <w:p w14:paraId="5978CBF5" w14:textId="77777777" w:rsidR="00C605EA" w:rsidRDefault="00C605EA"/>
    <w:p w14:paraId="0A356DAB" w14:textId="77777777" w:rsidR="00C605EA" w:rsidRDefault="00C605EA">
      <w:r>
        <w:t>9. My project related planed activities for the coming week are:</w:t>
      </w:r>
    </w:p>
    <w:p w14:paraId="3EBCEFAB" w14:textId="5F05B164" w:rsidR="00C605EA" w:rsidRDefault="00B913A1">
      <w:r>
        <w:t>Start Coding the interpreter for our program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A1"/>
    <w:rsid w:val="00003269"/>
    <w:rsid w:val="00073C42"/>
    <w:rsid w:val="001B0C78"/>
    <w:rsid w:val="002A3503"/>
    <w:rsid w:val="002B09E8"/>
    <w:rsid w:val="00394129"/>
    <w:rsid w:val="00420A48"/>
    <w:rsid w:val="00437718"/>
    <w:rsid w:val="00523110"/>
    <w:rsid w:val="00711988"/>
    <w:rsid w:val="0077151B"/>
    <w:rsid w:val="007C089A"/>
    <w:rsid w:val="007C2CCE"/>
    <w:rsid w:val="00920C83"/>
    <w:rsid w:val="00A26784"/>
    <w:rsid w:val="00AC5AD4"/>
    <w:rsid w:val="00B913A1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3B85"/>
  <w15:docId w15:val="{D72275AA-0702-439B-B4A9-0B831178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7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(7)</Template>
  <TotalTime>44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2022-03-10T05:08:00Z</dcterms:created>
  <dcterms:modified xsi:type="dcterms:W3CDTF">2022-03-10T05:52:00Z</dcterms:modified>
</cp:coreProperties>
</file>