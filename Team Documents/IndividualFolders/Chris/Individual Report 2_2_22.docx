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ABB3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43AFA68D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449555B9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300686A1" w14:textId="3F45C9EB" w:rsidR="007C2CCE" w:rsidRDefault="007C2CCE" w:rsidP="001F541B">
      <w:r>
        <w:t>NAME: ________</w:t>
      </w:r>
      <w:r w:rsidR="001C6E26">
        <w:t>Christopher Mendoza</w:t>
      </w:r>
      <w:r>
        <w:t xml:space="preserve">_____ </w:t>
      </w:r>
      <w:r w:rsidR="001F541B">
        <w:t xml:space="preserve">           </w:t>
      </w:r>
      <w:r>
        <w:t>TEAM: ____</w:t>
      </w:r>
      <w:r w:rsidR="001C6E26">
        <w:t>Word Data Extractor</w:t>
      </w:r>
      <w:r>
        <w:t>__</w:t>
      </w:r>
    </w:p>
    <w:p w14:paraId="0567A1F6" w14:textId="77777777" w:rsidR="00003269" w:rsidRDefault="00003269"/>
    <w:p w14:paraId="73BD1B2D" w14:textId="5C5008AC" w:rsidR="00003269" w:rsidRDefault="00003269">
      <w:r>
        <w:t>Period covered by this report: From _</w:t>
      </w:r>
      <w:r w:rsidR="00CA7B2B">
        <w:t>January 26, 2022</w:t>
      </w:r>
      <w:r>
        <w:t>__ to _____</w:t>
      </w:r>
      <w:r w:rsidR="00CA7B2B">
        <w:t>Feb 2, 2022</w:t>
      </w:r>
      <w:r>
        <w:t>__</w:t>
      </w:r>
    </w:p>
    <w:p w14:paraId="38C8921F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019A8402" w14:textId="77777777" w:rsidR="00003269" w:rsidRDefault="00003269"/>
    <w:p w14:paraId="1FC704EA" w14:textId="16361AF2" w:rsidR="00003269" w:rsidRDefault="00003269">
      <w:r>
        <w:t>1. Research Activities    __</w:t>
      </w:r>
      <w:r w:rsidR="001C6E26">
        <w:t>4</w:t>
      </w:r>
      <w:r>
        <w:t>__________ Hours</w:t>
      </w:r>
    </w:p>
    <w:p w14:paraId="311443BA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7176F6D2" w14:textId="4DC20CA7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1C6E26">
        <w:rPr>
          <w:b/>
        </w:rPr>
        <w:t xml:space="preserve"> </w:t>
      </w:r>
      <w:r w:rsidR="00CA7B2B">
        <w:rPr>
          <w:b/>
        </w:rPr>
        <w:t>Researched Python since majority of the group has not used Python since Computer Science 1.</w:t>
      </w:r>
    </w:p>
    <w:p w14:paraId="7BE7B9FA" w14:textId="77777777" w:rsidR="00003269" w:rsidRDefault="00003269"/>
    <w:p w14:paraId="03D6B2C5" w14:textId="77777777" w:rsidR="00003269" w:rsidRDefault="00003269"/>
    <w:p w14:paraId="5E94E849" w14:textId="7E8393B8" w:rsidR="00003269" w:rsidRDefault="00003269">
      <w:r>
        <w:t>2. Out of class time meeting(s) ______</w:t>
      </w:r>
      <w:r w:rsidR="001C6E26">
        <w:t>2</w:t>
      </w:r>
      <w:r>
        <w:t>___ Hours</w:t>
      </w:r>
    </w:p>
    <w:p w14:paraId="11A0259E" w14:textId="79025CFC" w:rsidR="00D2010F" w:rsidRPr="00E32D26" w:rsidRDefault="00D2010F" w:rsidP="00D2010F">
      <w:pPr>
        <w:rPr>
          <w:b/>
        </w:rPr>
      </w:pPr>
      <w:proofErr w:type="spellStart"/>
      <w:proofErr w:type="gramStart"/>
      <w:r w:rsidRPr="00E32D26">
        <w:rPr>
          <w:b/>
        </w:rPr>
        <w:t>Explain:</w:t>
      </w:r>
      <w:r w:rsidR="009A055F">
        <w:rPr>
          <w:b/>
        </w:rPr>
        <w:t>Had</w:t>
      </w:r>
      <w:proofErr w:type="spellEnd"/>
      <w:proofErr w:type="gramEnd"/>
      <w:r w:rsidR="001C6E26">
        <w:rPr>
          <w:b/>
        </w:rPr>
        <w:t xml:space="preserve"> 2 meetings outside of class</w:t>
      </w:r>
      <w:r w:rsidR="009A055F">
        <w:rPr>
          <w:b/>
        </w:rPr>
        <w:t xml:space="preserve"> on Tuesday and Thursday</w:t>
      </w:r>
      <w:r w:rsidR="005B7A61">
        <w:rPr>
          <w:b/>
        </w:rPr>
        <w:t>.</w:t>
      </w:r>
    </w:p>
    <w:p w14:paraId="47CFE3DB" w14:textId="77777777" w:rsidR="00003269" w:rsidRDefault="00003269"/>
    <w:p w14:paraId="0D653103" w14:textId="77777777" w:rsidR="00003269" w:rsidRDefault="00003269"/>
    <w:p w14:paraId="7E15FB81" w14:textId="1BD84C3B" w:rsidR="00003269" w:rsidRDefault="00003269">
      <w:r>
        <w:t>3. Documentation Activities ________</w:t>
      </w:r>
      <w:r w:rsidR="009A055F">
        <w:t>2</w:t>
      </w:r>
      <w:r>
        <w:t>___ Hours (other than code documentation)</w:t>
      </w:r>
    </w:p>
    <w:p w14:paraId="2C5E85A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4139AF22" w14:textId="35B57AF5" w:rsidR="00D2010F" w:rsidRPr="00E32D26" w:rsidRDefault="009A055F" w:rsidP="00D2010F">
      <w:pPr>
        <w:rPr>
          <w:b/>
        </w:rPr>
      </w:pPr>
      <w:r w:rsidRPr="00E32D26">
        <w:rPr>
          <w:b/>
        </w:rPr>
        <w:t>Explain:</w:t>
      </w:r>
      <w:r>
        <w:rPr>
          <w:b/>
        </w:rPr>
        <w:t xml:space="preserve"> Completed team charter</w:t>
      </w:r>
    </w:p>
    <w:p w14:paraId="5D007AED" w14:textId="36C2071C" w:rsidR="00003269" w:rsidRDefault="00003269"/>
    <w:p w14:paraId="7678AC30" w14:textId="77777777" w:rsidR="00003269" w:rsidRDefault="00003269"/>
    <w:p w14:paraId="0E72A254" w14:textId="4B963EDD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_______</w:t>
      </w:r>
      <w:r w:rsidR="009A055F">
        <w:t>0</w:t>
      </w:r>
      <w:r>
        <w:t>__ Hours</w:t>
      </w:r>
    </w:p>
    <w:p w14:paraId="5ECA31C7" w14:textId="77777777" w:rsidR="00003269" w:rsidRDefault="00003269">
      <w:r>
        <w:t>(e.g. Producing System Architecture/Design, etc.)</w:t>
      </w:r>
    </w:p>
    <w:p w14:paraId="0DE48127" w14:textId="5A9043E4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9A055F">
        <w:rPr>
          <w:b/>
        </w:rPr>
        <w:t xml:space="preserve"> Have not started the design phase of the project.</w:t>
      </w:r>
    </w:p>
    <w:p w14:paraId="123B7130" w14:textId="77777777" w:rsidR="00003269" w:rsidRDefault="00003269"/>
    <w:p w14:paraId="0D7204E0" w14:textId="77777777" w:rsidR="00003269" w:rsidRDefault="00003269"/>
    <w:p w14:paraId="6A31AEF5" w14:textId="6F80B195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____</w:t>
      </w:r>
      <w:r w:rsidR="00B00765">
        <w:t>2</w:t>
      </w:r>
      <w:r>
        <w:t>_____  Hours</w:t>
      </w:r>
    </w:p>
    <w:p w14:paraId="0F11E5F1" w14:textId="08B05C6D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B00765">
        <w:rPr>
          <w:b/>
        </w:rPr>
        <w:t xml:space="preserve"> Worked on a simple calculator in Python to get a refresher in the programming language.</w:t>
      </w:r>
    </w:p>
    <w:p w14:paraId="3CAF0879" w14:textId="77777777" w:rsidR="00003269" w:rsidRDefault="00003269"/>
    <w:p w14:paraId="21E4CD18" w14:textId="77777777" w:rsidR="00003269" w:rsidRDefault="00003269"/>
    <w:p w14:paraId="619CE1F7" w14:textId="22BA7726" w:rsidR="00003269" w:rsidRDefault="00003269">
      <w:r>
        <w:t>6. Testing Activities   _________</w:t>
      </w:r>
      <w:r w:rsidR="005B7A61">
        <w:t>0</w:t>
      </w:r>
      <w:r>
        <w:t>____ Hours</w:t>
      </w:r>
    </w:p>
    <w:p w14:paraId="5A95AF2C" w14:textId="15C27683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5B7A61">
        <w:rPr>
          <w:b/>
        </w:rPr>
        <w:t xml:space="preserve"> Have not started coding the project so there is nothing available to test. </w:t>
      </w:r>
    </w:p>
    <w:p w14:paraId="3B6E2126" w14:textId="77777777" w:rsidR="00003269" w:rsidRDefault="00003269"/>
    <w:p w14:paraId="0AFA7371" w14:textId="77777777" w:rsidR="00003269" w:rsidRDefault="00003269"/>
    <w:p w14:paraId="452B7836" w14:textId="0E3ADF06" w:rsidR="00003269" w:rsidRDefault="00003269">
      <w:r>
        <w:t>7. Other Project Related Activities ________</w:t>
      </w:r>
      <w:r w:rsidR="009A055F">
        <w:t>0</w:t>
      </w:r>
      <w:r>
        <w:t>____ Hours</w:t>
      </w:r>
    </w:p>
    <w:p w14:paraId="2FAF985E" w14:textId="78230DDA"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9A055F">
        <w:rPr>
          <w:b/>
        </w:rPr>
        <w:t>: Only team charter was completed this week.</w:t>
      </w:r>
    </w:p>
    <w:p w14:paraId="7E752570" w14:textId="77777777" w:rsidR="00003269" w:rsidRDefault="00003269"/>
    <w:p w14:paraId="6F2A2AFA" w14:textId="77777777" w:rsidR="00003269" w:rsidRDefault="00003269"/>
    <w:p w14:paraId="3FBFAB3C" w14:textId="286C48B9" w:rsidR="00003269" w:rsidRDefault="00003269">
      <w:r>
        <w:t>8. Other Non-project Related Activities ____</w:t>
      </w:r>
      <w:r w:rsidR="00CA7B2B">
        <w:t>1</w:t>
      </w:r>
      <w:r>
        <w:t>____ Hours</w:t>
      </w:r>
    </w:p>
    <w:p w14:paraId="371904B9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55D70493" w14:textId="42314893" w:rsidR="00D2010F" w:rsidRPr="00E32D26" w:rsidRDefault="00D2010F">
      <w:pPr>
        <w:rPr>
          <w:b/>
        </w:rPr>
      </w:pPr>
      <w:r w:rsidRPr="00E32D26">
        <w:rPr>
          <w:b/>
        </w:rPr>
        <w:t>Explain:</w:t>
      </w:r>
      <w:r w:rsidR="00CA7B2B">
        <w:rPr>
          <w:b/>
        </w:rPr>
        <w:t xml:space="preserve">  </w:t>
      </w:r>
    </w:p>
    <w:p w14:paraId="34D74D4D" w14:textId="77777777" w:rsidR="00C605EA" w:rsidRDefault="00C605EA"/>
    <w:p w14:paraId="42BD4AE7" w14:textId="77777777" w:rsidR="00C605EA" w:rsidRDefault="00C605EA"/>
    <w:p w14:paraId="72EF6824" w14:textId="77777777" w:rsidR="00C605EA" w:rsidRDefault="00C605EA"/>
    <w:p w14:paraId="657B2051" w14:textId="77777777" w:rsidR="00C605EA" w:rsidRDefault="00C605EA">
      <w:r>
        <w:t>9. My project related planed activities for the coming week are:</w:t>
      </w:r>
    </w:p>
    <w:p w14:paraId="3F93AB5A" w14:textId="54E35BEA" w:rsidR="00C605EA" w:rsidRDefault="00564758">
      <w:r>
        <w:t xml:space="preserve">Look over </w:t>
      </w:r>
      <w:r w:rsidR="001257F2">
        <w:t>chapter 6 of the book to begin our project requirements.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26"/>
    <w:rsid w:val="00003269"/>
    <w:rsid w:val="00073C42"/>
    <w:rsid w:val="001257F2"/>
    <w:rsid w:val="001B0C78"/>
    <w:rsid w:val="001C6E26"/>
    <w:rsid w:val="001F541B"/>
    <w:rsid w:val="002B09E8"/>
    <w:rsid w:val="00394129"/>
    <w:rsid w:val="00420A48"/>
    <w:rsid w:val="00523110"/>
    <w:rsid w:val="00564758"/>
    <w:rsid w:val="005B7A61"/>
    <w:rsid w:val="00711988"/>
    <w:rsid w:val="0077151B"/>
    <w:rsid w:val="007C089A"/>
    <w:rsid w:val="007C2CCE"/>
    <w:rsid w:val="00920C83"/>
    <w:rsid w:val="009A055F"/>
    <w:rsid w:val="00A26784"/>
    <w:rsid w:val="00AA3375"/>
    <w:rsid w:val="00B00765"/>
    <w:rsid w:val="00C54A9D"/>
    <w:rsid w:val="00C605EA"/>
    <w:rsid w:val="00C64DDC"/>
    <w:rsid w:val="00CA7B2B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7FEB5"/>
  <w15:docId w15:val="{962203CD-7556-445C-8494-A25FE046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(1)</Template>
  <TotalTime>1360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1</cp:revision>
  <cp:lastPrinted>2012-09-17T06:57:00Z</cp:lastPrinted>
  <dcterms:created xsi:type="dcterms:W3CDTF">2022-02-02T04:04:00Z</dcterms:created>
  <dcterms:modified xsi:type="dcterms:W3CDTF">2022-02-03T02:44:00Z</dcterms:modified>
</cp:coreProperties>
</file>