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3252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40F22684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24BC6EAC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6BEE725B" w14:textId="5899F934" w:rsidR="007C2CCE" w:rsidRDefault="007C2CCE" w:rsidP="00003269">
      <w:pPr>
        <w:jc w:val="center"/>
      </w:pPr>
      <w:r>
        <w:t>NAME: ____</w:t>
      </w:r>
      <w:r w:rsidR="00AE425B">
        <w:t>Christopher Mendoza</w:t>
      </w:r>
      <w:r>
        <w:t>_______________ TEAM: ____</w:t>
      </w:r>
      <w:r w:rsidR="00AE425B">
        <w:t>Word Data Extractor</w:t>
      </w:r>
      <w:r>
        <w:t>________</w:t>
      </w:r>
    </w:p>
    <w:p w14:paraId="35A5FDE7" w14:textId="77777777" w:rsidR="00003269" w:rsidRDefault="00003269"/>
    <w:p w14:paraId="3C0A4FAD" w14:textId="464D7A66" w:rsidR="00003269" w:rsidRDefault="00003269">
      <w:r>
        <w:t>Period covered by this report: From _____</w:t>
      </w:r>
      <w:r w:rsidR="00AE425B">
        <w:t>4/13/2022</w:t>
      </w:r>
      <w:r>
        <w:t>_______ to __</w:t>
      </w:r>
      <w:r w:rsidR="00AE425B">
        <w:t>4/20/22</w:t>
      </w:r>
      <w:r>
        <w:t>__________</w:t>
      </w:r>
    </w:p>
    <w:p w14:paraId="729F61A2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6771701F" w14:textId="77777777" w:rsidR="00003269" w:rsidRDefault="00003269"/>
    <w:p w14:paraId="05E7413D" w14:textId="0570FC70" w:rsidR="00003269" w:rsidRDefault="00003269">
      <w:r>
        <w:t>1. Research Activities    ___</w:t>
      </w:r>
      <w:r w:rsidR="00BF7B13">
        <w:t>0</w:t>
      </w:r>
      <w:r>
        <w:t>_________ Hours</w:t>
      </w:r>
    </w:p>
    <w:p w14:paraId="13BE6AD3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0B14D3D5" w14:textId="28BD18FC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BF7B13">
        <w:rPr>
          <w:b/>
        </w:rPr>
        <w:t xml:space="preserve"> No research was needed this week.</w:t>
      </w:r>
    </w:p>
    <w:p w14:paraId="390F482E" w14:textId="77777777" w:rsidR="00003269" w:rsidRDefault="00003269"/>
    <w:p w14:paraId="1A50D039" w14:textId="77777777" w:rsidR="00003269" w:rsidRDefault="00003269"/>
    <w:p w14:paraId="2950E76F" w14:textId="279AE492" w:rsidR="00003269" w:rsidRDefault="00003269">
      <w:r>
        <w:t>2. Out of class time meeting(s) _____</w:t>
      </w:r>
      <w:r w:rsidR="00AE425B">
        <w:t>2</w:t>
      </w:r>
      <w:r>
        <w:t>__ Hours</w:t>
      </w:r>
    </w:p>
    <w:p w14:paraId="1FCB672A" w14:textId="26FF3E8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AE425B">
        <w:rPr>
          <w:b/>
        </w:rPr>
        <w:t xml:space="preserve"> Met with team to discuss progress in testing and how to begin system integration</w:t>
      </w:r>
    </w:p>
    <w:p w14:paraId="594187EE" w14:textId="77777777" w:rsidR="00003269" w:rsidRDefault="00003269"/>
    <w:p w14:paraId="42088EDA" w14:textId="77777777" w:rsidR="00003269" w:rsidRDefault="00003269"/>
    <w:p w14:paraId="5D5D0F6B" w14:textId="72CBA7F9" w:rsidR="00003269" w:rsidRDefault="00003269">
      <w:r>
        <w:t>3. Documentation Activities _______</w:t>
      </w:r>
      <w:r w:rsidR="00AE425B">
        <w:t>0</w:t>
      </w:r>
      <w:r>
        <w:t>____ Hours (other than code documentation)</w:t>
      </w:r>
    </w:p>
    <w:p w14:paraId="56256DFC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74F94EE2" w14:textId="37223B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AE425B">
        <w:rPr>
          <w:b/>
        </w:rPr>
        <w:t xml:space="preserve"> No documents were produced this week</w:t>
      </w:r>
    </w:p>
    <w:p w14:paraId="1B543B5A" w14:textId="77777777" w:rsidR="00003269" w:rsidRDefault="00003269"/>
    <w:p w14:paraId="097599EE" w14:textId="77777777" w:rsidR="00003269" w:rsidRDefault="00003269"/>
    <w:p w14:paraId="7F9EF5B5" w14:textId="37501228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____</w:t>
      </w:r>
      <w:r w:rsidR="00AE425B">
        <w:t>0</w:t>
      </w:r>
      <w:r>
        <w:t>_____ Hours</w:t>
      </w:r>
    </w:p>
    <w:p w14:paraId="10450E14" w14:textId="77777777" w:rsidR="00003269" w:rsidRDefault="00003269">
      <w:r>
        <w:t>(e.g. Producing System Architecture/Design, etc.)</w:t>
      </w:r>
    </w:p>
    <w:p w14:paraId="4439C957" w14:textId="70100129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AE425B">
        <w:rPr>
          <w:b/>
        </w:rPr>
        <w:t xml:space="preserve"> Design is already completed</w:t>
      </w:r>
    </w:p>
    <w:p w14:paraId="77EDF1A8" w14:textId="77777777" w:rsidR="00003269" w:rsidRDefault="00003269"/>
    <w:p w14:paraId="7E5CBF2D" w14:textId="77777777" w:rsidR="00003269" w:rsidRDefault="00003269"/>
    <w:p w14:paraId="471F1902" w14:textId="59544525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_____</w:t>
      </w:r>
      <w:r w:rsidR="00BF7B13">
        <w:t>3</w:t>
      </w:r>
      <w:r>
        <w:t>____  Hours</w:t>
      </w:r>
    </w:p>
    <w:p w14:paraId="0F0F3EB7" w14:textId="43F44367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AE425B">
        <w:rPr>
          <w:b/>
        </w:rPr>
        <w:t xml:space="preserve">  Went back to update the interpreter now that we have completed the parser for our program.</w:t>
      </w:r>
      <w:r w:rsidR="00BF7B13">
        <w:rPr>
          <w:b/>
        </w:rPr>
        <w:t xml:space="preserve"> Also began system integration.</w:t>
      </w:r>
    </w:p>
    <w:p w14:paraId="56E5B5EA" w14:textId="77777777" w:rsidR="00003269" w:rsidRDefault="00003269"/>
    <w:p w14:paraId="4580BE21" w14:textId="77777777" w:rsidR="00003269" w:rsidRDefault="00003269"/>
    <w:p w14:paraId="770AD5F2" w14:textId="31096507" w:rsidR="00003269" w:rsidRDefault="00003269">
      <w:r>
        <w:t>6. Testing Activities   _______</w:t>
      </w:r>
      <w:r w:rsidR="00AE425B">
        <w:t>3</w:t>
      </w:r>
      <w:r>
        <w:t>______ Hours</w:t>
      </w:r>
    </w:p>
    <w:p w14:paraId="75BE9C92" w14:textId="3F38E9E0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AE425B">
        <w:rPr>
          <w:b/>
        </w:rPr>
        <w:t xml:space="preserve"> Unit tested </w:t>
      </w:r>
      <w:r w:rsidR="00BF7B13">
        <w:rPr>
          <w:b/>
        </w:rPr>
        <w:t>all</w:t>
      </w:r>
      <w:r w:rsidR="00AE425B">
        <w:rPr>
          <w:b/>
        </w:rPr>
        <w:t xml:space="preserve"> the code that we have finished</w:t>
      </w:r>
      <w:r w:rsidR="00BF7B13">
        <w:rPr>
          <w:b/>
        </w:rPr>
        <w:t xml:space="preserve"> to prepare for system integration.</w:t>
      </w:r>
    </w:p>
    <w:p w14:paraId="2C899064" w14:textId="77777777" w:rsidR="00003269" w:rsidRDefault="00003269"/>
    <w:p w14:paraId="34750FD7" w14:textId="77777777" w:rsidR="00003269" w:rsidRDefault="00003269"/>
    <w:p w14:paraId="09ED77D6" w14:textId="0CCA9D1D" w:rsidR="00003269" w:rsidRDefault="00003269">
      <w:r>
        <w:t>7. Other Project Related Activities ___</w:t>
      </w:r>
      <w:r w:rsidR="00BF7B13">
        <w:t>0</w:t>
      </w:r>
      <w:r>
        <w:t>_________ Hours</w:t>
      </w:r>
    </w:p>
    <w:p w14:paraId="761B0037" w14:textId="5E7E1FE8"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BF7B13">
        <w:rPr>
          <w:b/>
        </w:rPr>
        <w:t>: Everything I did this week was covered in the other sections.</w:t>
      </w:r>
    </w:p>
    <w:p w14:paraId="04E43605" w14:textId="77777777" w:rsidR="00003269" w:rsidRDefault="00003269"/>
    <w:p w14:paraId="41F910FE" w14:textId="77777777" w:rsidR="00003269" w:rsidRDefault="00003269"/>
    <w:p w14:paraId="0B0DBC70" w14:textId="4D1F9640" w:rsidR="00003269" w:rsidRDefault="00003269">
      <w:r>
        <w:t>8. Other Non-project Related Activities ____</w:t>
      </w:r>
      <w:r w:rsidR="00AE425B">
        <w:t>3</w:t>
      </w:r>
      <w:r>
        <w:t>____ Hours</w:t>
      </w:r>
    </w:p>
    <w:p w14:paraId="2902D833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6D2CE940" w14:textId="20B64B23" w:rsidR="00D2010F" w:rsidRPr="00E32D26" w:rsidRDefault="00D2010F">
      <w:pPr>
        <w:rPr>
          <w:b/>
        </w:rPr>
      </w:pPr>
      <w:r w:rsidRPr="00E32D26">
        <w:rPr>
          <w:b/>
        </w:rPr>
        <w:t>Explain:</w:t>
      </w:r>
      <w:r w:rsidR="00BF7B13">
        <w:rPr>
          <w:b/>
        </w:rPr>
        <w:t xml:space="preserve"> Spent time</w:t>
      </w:r>
      <w:r w:rsidR="00AE425B">
        <w:rPr>
          <w:b/>
        </w:rPr>
        <w:t xml:space="preserve"> </w:t>
      </w:r>
      <w:r w:rsidR="00BF7B13">
        <w:rPr>
          <w:b/>
        </w:rPr>
        <w:t>w</w:t>
      </w:r>
      <w:r w:rsidR="00AE425B">
        <w:rPr>
          <w:b/>
        </w:rPr>
        <w:t xml:space="preserve">riting </w:t>
      </w:r>
      <w:r w:rsidR="00BF7B13">
        <w:rPr>
          <w:b/>
        </w:rPr>
        <w:t>the</w:t>
      </w:r>
      <w:r w:rsidR="00AE425B">
        <w:rPr>
          <w:b/>
        </w:rPr>
        <w:t xml:space="preserve"> Individual writing assignment</w:t>
      </w:r>
    </w:p>
    <w:p w14:paraId="6EFD3C73" w14:textId="77777777" w:rsidR="00C605EA" w:rsidRDefault="00C605EA"/>
    <w:p w14:paraId="0404FFE4" w14:textId="77777777" w:rsidR="00C605EA" w:rsidRDefault="00C605EA"/>
    <w:p w14:paraId="4ED987E6" w14:textId="77777777" w:rsidR="00C605EA" w:rsidRDefault="00C605EA"/>
    <w:p w14:paraId="0A3F53A1" w14:textId="77777777" w:rsidR="00C605EA" w:rsidRDefault="00C605EA">
      <w:r>
        <w:t>9. My project related planed activities for the coming week are:</w:t>
      </w:r>
    </w:p>
    <w:p w14:paraId="3A780F7F" w14:textId="7CC9B4BA" w:rsidR="00C605EA" w:rsidRDefault="00AE425B">
      <w:r>
        <w:t>Work on the Final Presentation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5B"/>
    <w:rsid w:val="00003269"/>
    <w:rsid w:val="00073C42"/>
    <w:rsid w:val="001B0C78"/>
    <w:rsid w:val="002B09E8"/>
    <w:rsid w:val="00394129"/>
    <w:rsid w:val="00420A48"/>
    <w:rsid w:val="00523110"/>
    <w:rsid w:val="00711988"/>
    <w:rsid w:val="0077151B"/>
    <w:rsid w:val="007C089A"/>
    <w:rsid w:val="007C2CCE"/>
    <w:rsid w:val="00920C83"/>
    <w:rsid w:val="00A26784"/>
    <w:rsid w:val="00AE425B"/>
    <w:rsid w:val="00BF7B13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749D9"/>
  <w15:docId w15:val="{A3E8A025-3E77-4FD5-B22A-6F30C260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P%20Individual%20Weekly%20Report%20Template%20(6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(6)</Template>
  <TotalTime>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Christopher Mendoza</dc:creator>
  <cp:lastModifiedBy>Mendoza, Christopher</cp:lastModifiedBy>
  <cp:revision>1</cp:revision>
  <cp:lastPrinted>2012-09-17T06:57:00Z</cp:lastPrinted>
  <dcterms:created xsi:type="dcterms:W3CDTF">2022-04-20T10:43:00Z</dcterms:created>
  <dcterms:modified xsi:type="dcterms:W3CDTF">2022-04-20T10:51:00Z</dcterms:modified>
</cp:coreProperties>
</file>