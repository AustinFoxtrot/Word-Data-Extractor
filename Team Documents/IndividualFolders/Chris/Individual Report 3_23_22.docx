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E27B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2D7A40E2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4617DA6B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1C231D2E" w14:textId="52B44CDF" w:rsidR="007C2CCE" w:rsidRDefault="007C2CCE" w:rsidP="00003269">
      <w:pPr>
        <w:jc w:val="center"/>
      </w:pPr>
      <w:r>
        <w:t>NAME: _____</w:t>
      </w:r>
      <w:r w:rsidR="00AC4A97">
        <w:t>Christopher Mendoza</w:t>
      </w:r>
      <w:r>
        <w:t>_____________ TEAM: ____</w:t>
      </w:r>
      <w:r w:rsidR="00AC4A97">
        <w:t>Word Data Extractor</w:t>
      </w:r>
      <w:r>
        <w:t>_________</w:t>
      </w:r>
    </w:p>
    <w:p w14:paraId="0A232D2E" w14:textId="77777777" w:rsidR="00003269" w:rsidRDefault="00003269"/>
    <w:p w14:paraId="0288EB6C" w14:textId="456FE553" w:rsidR="00003269" w:rsidRDefault="00003269">
      <w:r>
        <w:t>Period covered by this report: From __</w:t>
      </w:r>
      <w:r w:rsidR="00AC4A97">
        <w:t>3/9/22</w:t>
      </w:r>
      <w:r>
        <w:t>__________ to ___</w:t>
      </w:r>
      <w:r w:rsidR="00AC4A97">
        <w:t>3/23/22</w:t>
      </w:r>
      <w:r>
        <w:t>_________</w:t>
      </w:r>
    </w:p>
    <w:p w14:paraId="59BC3A11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50C81FC" w14:textId="77777777" w:rsidR="00003269" w:rsidRDefault="00003269"/>
    <w:p w14:paraId="6BE368ED" w14:textId="70BD80D5" w:rsidR="00003269" w:rsidRDefault="00003269">
      <w:r>
        <w:t>1. Research Activities    ______</w:t>
      </w:r>
      <w:r w:rsidR="00AC4A97">
        <w:t>4</w:t>
      </w:r>
      <w:r>
        <w:t>______ Hours</w:t>
      </w:r>
    </w:p>
    <w:p w14:paraId="0E3D37C6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5D915B27" w14:textId="02B0A0B6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34DE6">
        <w:rPr>
          <w:b/>
        </w:rPr>
        <w:t xml:space="preserve"> </w:t>
      </w:r>
      <w:r w:rsidR="00AC4A97">
        <w:rPr>
          <w:b/>
        </w:rPr>
        <w:t xml:space="preserve">Did research on the python-docx library and researched how to extract the data in docx file to xml. </w:t>
      </w:r>
    </w:p>
    <w:p w14:paraId="2C62D829" w14:textId="77777777" w:rsidR="00003269" w:rsidRDefault="00003269"/>
    <w:p w14:paraId="670B736F" w14:textId="77777777" w:rsidR="00003269" w:rsidRDefault="00003269"/>
    <w:p w14:paraId="3D5861A9" w14:textId="45B0F53F" w:rsidR="00003269" w:rsidRDefault="00003269">
      <w:r>
        <w:t>2. Out of class time meeting(s) ___</w:t>
      </w:r>
      <w:r w:rsidR="00B34DE6">
        <w:t>3</w:t>
      </w:r>
      <w:r>
        <w:t>______ Hours</w:t>
      </w:r>
    </w:p>
    <w:p w14:paraId="02A75F4C" w14:textId="3F040DA4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B34DE6">
        <w:rPr>
          <w:b/>
        </w:rPr>
        <w:t xml:space="preserve"> </w:t>
      </w:r>
      <w:r w:rsidR="00AC4A97">
        <w:rPr>
          <w:b/>
        </w:rPr>
        <w:t xml:space="preserve">Code Review on the </w:t>
      </w:r>
      <w:r w:rsidR="00B34DE6">
        <w:rPr>
          <w:b/>
        </w:rPr>
        <w:t>upper-level</w:t>
      </w:r>
      <w:r w:rsidR="00AC4A97">
        <w:rPr>
          <w:b/>
        </w:rPr>
        <w:t xml:space="preserve"> design </w:t>
      </w:r>
      <w:r w:rsidR="00B34DE6">
        <w:rPr>
          <w:b/>
        </w:rPr>
        <w:t>and assigned new tasks for the week</w:t>
      </w:r>
    </w:p>
    <w:p w14:paraId="69FFA459" w14:textId="77777777" w:rsidR="00003269" w:rsidRDefault="00003269"/>
    <w:p w14:paraId="0F50DDF4" w14:textId="77777777" w:rsidR="00003269" w:rsidRDefault="00003269"/>
    <w:p w14:paraId="2C5F882C" w14:textId="5EDCC255" w:rsidR="00003269" w:rsidRDefault="00003269">
      <w:r>
        <w:t>3. Documentation Activities _____</w:t>
      </w:r>
      <w:r w:rsidR="00AC4A97">
        <w:t>0</w:t>
      </w:r>
      <w:r>
        <w:t>______ Hours (other than code documentation)</w:t>
      </w:r>
    </w:p>
    <w:p w14:paraId="67F7D21B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294432A5" w14:textId="2AF66113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B34DE6">
        <w:rPr>
          <w:b/>
        </w:rPr>
        <w:t xml:space="preserve"> </w:t>
      </w:r>
      <w:r w:rsidR="00AC4A97">
        <w:rPr>
          <w:b/>
        </w:rPr>
        <w:t>No documentation this week</w:t>
      </w:r>
    </w:p>
    <w:p w14:paraId="3857BFCE" w14:textId="77777777" w:rsidR="00003269" w:rsidRDefault="00003269"/>
    <w:p w14:paraId="19660FD7" w14:textId="77777777" w:rsidR="00003269" w:rsidRDefault="00003269"/>
    <w:p w14:paraId="7B7A61F3" w14:textId="623F06C1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</w:t>
      </w:r>
      <w:r w:rsidR="00AC4A97">
        <w:t>0</w:t>
      </w:r>
      <w:r>
        <w:t>________ Hours</w:t>
      </w:r>
    </w:p>
    <w:p w14:paraId="210CA5FC" w14:textId="77777777" w:rsidR="00003269" w:rsidRDefault="00003269">
      <w:r>
        <w:t>(e.g. Producing System Architecture/Design, etc.)</w:t>
      </w:r>
    </w:p>
    <w:p w14:paraId="7D486E03" w14:textId="405C2B50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34DE6">
        <w:rPr>
          <w:b/>
        </w:rPr>
        <w:t xml:space="preserve"> </w:t>
      </w:r>
      <w:r w:rsidR="00AC4A97">
        <w:rPr>
          <w:b/>
        </w:rPr>
        <w:t>Design is already complete</w:t>
      </w:r>
    </w:p>
    <w:p w14:paraId="5EB17581" w14:textId="77777777" w:rsidR="00003269" w:rsidRDefault="00003269"/>
    <w:p w14:paraId="58F5BEFD" w14:textId="77777777" w:rsidR="00003269" w:rsidRDefault="00003269"/>
    <w:p w14:paraId="66ACC3AE" w14:textId="2D99037F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</w:t>
      </w:r>
      <w:r w:rsidR="00AC4A97">
        <w:t>4</w:t>
      </w:r>
      <w:r>
        <w:t>_____  Hours</w:t>
      </w:r>
    </w:p>
    <w:p w14:paraId="0CDBC6E7" w14:textId="43D76BD0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C4A97">
        <w:rPr>
          <w:b/>
        </w:rPr>
        <w:t xml:space="preserve"> Was tasked in completing the code for the interpreter.</w:t>
      </w:r>
    </w:p>
    <w:p w14:paraId="666A337A" w14:textId="77777777" w:rsidR="00003269" w:rsidRDefault="00003269"/>
    <w:p w14:paraId="1345CBEE" w14:textId="77777777" w:rsidR="00003269" w:rsidRDefault="00003269"/>
    <w:p w14:paraId="77AD1F8E" w14:textId="762D7AE3" w:rsidR="00003269" w:rsidRDefault="00003269">
      <w:r>
        <w:t>6. Testing Activities   _____</w:t>
      </w:r>
      <w:r w:rsidR="00AC4A97">
        <w:t>2</w:t>
      </w:r>
      <w:r>
        <w:t>_______ Hours</w:t>
      </w:r>
    </w:p>
    <w:p w14:paraId="47A09055" w14:textId="6B65BF33" w:rsidR="00003269" w:rsidRPr="00E32D26" w:rsidRDefault="00B34DE6">
      <w:pPr>
        <w:rPr>
          <w:b/>
        </w:rPr>
      </w:pPr>
      <w:r w:rsidRPr="00E32D26">
        <w:rPr>
          <w:b/>
        </w:rPr>
        <w:t>Explain:</w:t>
      </w:r>
      <w:r>
        <w:rPr>
          <w:b/>
        </w:rPr>
        <w:t xml:space="preserve"> Tested</w:t>
      </w:r>
      <w:r w:rsidR="00AC4A97">
        <w:rPr>
          <w:b/>
        </w:rPr>
        <w:t xml:space="preserve"> the interpreter</w:t>
      </w:r>
    </w:p>
    <w:p w14:paraId="75CDEF8E" w14:textId="77777777" w:rsidR="00003269" w:rsidRDefault="00003269"/>
    <w:p w14:paraId="786C2341" w14:textId="77777777" w:rsidR="00003269" w:rsidRDefault="00003269"/>
    <w:p w14:paraId="67915A70" w14:textId="04DB0AEE" w:rsidR="00003269" w:rsidRDefault="00003269">
      <w:r>
        <w:t>7. Other Project Related Activities _____</w:t>
      </w:r>
      <w:r w:rsidR="00AC4A97">
        <w:t>0</w:t>
      </w:r>
      <w:r>
        <w:t>_______ Hours</w:t>
      </w:r>
    </w:p>
    <w:p w14:paraId="4E477532" w14:textId="07EE8AE6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B34DE6">
        <w:rPr>
          <w:b/>
        </w:rPr>
        <w:t>: No other activities were done</w:t>
      </w:r>
    </w:p>
    <w:p w14:paraId="2667D855" w14:textId="77777777" w:rsidR="00003269" w:rsidRDefault="00003269"/>
    <w:p w14:paraId="78E2EE32" w14:textId="77777777" w:rsidR="00003269" w:rsidRDefault="00003269"/>
    <w:p w14:paraId="34D8F2A5" w14:textId="49D0589D" w:rsidR="00003269" w:rsidRDefault="00003269">
      <w:r>
        <w:t>8. Other Non-project Related Activities ___</w:t>
      </w:r>
      <w:r w:rsidR="00AC4A97">
        <w:t>0</w:t>
      </w:r>
      <w:r>
        <w:t>_____ Hours</w:t>
      </w:r>
    </w:p>
    <w:p w14:paraId="01E16ECD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40644D32" w14:textId="68D24BF5" w:rsidR="00D2010F" w:rsidRPr="00E32D26" w:rsidRDefault="00B34DE6">
      <w:pPr>
        <w:rPr>
          <w:b/>
        </w:rPr>
      </w:pPr>
      <w:r w:rsidRPr="00E32D26">
        <w:rPr>
          <w:b/>
        </w:rPr>
        <w:t>Explain:</w:t>
      </w:r>
      <w:r>
        <w:rPr>
          <w:b/>
        </w:rPr>
        <w:t xml:space="preserve"> There</w:t>
      </w:r>
      <w:r w:rsidR="00AC4A97">
        <w:rPr>
          <w:b/>
        </w:rPr>
        <w:t xml:space="preserve"> was no team presentation this week</w:t>
      </w:r>
    </w:p>
    <w:p w14:paraId="62F23CC6" w14:textId="77777777" w:rsidR="00C605EA" w:rsidRDefault="00C605EA"/>
    <w:p w14:paraId="02125EF6" w14:textId="77777777" w:rsidR="00C605EA" w:rsidRDefault="00C605EA"/>
    <w:p w14:paraId="15D1AD7B" w14:textId="77777777" w:rsidR="00C605EA" w:rsidRDefault="00C605EA"/>
    <w:p w14:paraId="1640F724" w14:textId="55CE7CD9" w:rsidR="00C605EA" w:rsidRDefault="00C605EA">
      <w:r>
        <w:t>9. My project related planed activities for the coming week are:</w:t>
      </w:r>
    </w:p>
    <w:p w14:paraId="6D986799" w14:textId="66F587EF" w:rsidR="00B34DE6" w:rsidRDefault="00B34DE6">
      <w:r>
        <w:t>Work on the cell class of our lower-level design and continue to improve the interpreter class</w:t>
      </w:r>
    </w:p>
    <w:sectPr w:rsidR="00B34DE6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97"/>
    <w:rsid w:val="00003269"/>
    <w:rsid w:val="00073C42"/>
    <w:rsid w:val="001B0C78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A26784"/>
    <w:rsid w:val="00AC4A97"/>
    <w:rsid w:val="00B34DE6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35059"/>
  <w15:docId w15:val="{62E5F835-8A07-4252-B447-274217B2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7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(7)</Template>
  <TotalTime>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2022-03-24T04:41:00Z</dcterms:created>
  <dcterms:modified xsi:type="dcterms:W3CDTF">2022-03-24T04:48:00Z</dcterms:modified>
</cp:coreProperties>
</file>