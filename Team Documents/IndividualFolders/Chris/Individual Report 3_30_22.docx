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B5D6C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368BAFAF" w14:textId="77777777" w:rsidR="00003269" w:rsidRDefault="001B0C78" w:rsidP="00003269">
      <w:pPr>
        <w:jc w:val="center"/>
      </w:pPr>
      <w:r>
        <w:t>Spring</w:t>
      </w:r>
      <w:r w:rsidR="00C54A9D">
        <w:t xml:space="preserve">  20</w:t>
      </w:r>
      <w:r w:rsidR="00F11D4F">
        <w:t>2</w:t>
      </w:r>
      <w:r w:rsidR="00523110">
        <w:t>2</w:t>
      </w:r>
    </w:p>
    <w:p w14:paraId="27DF8FF0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46A1A8FA" w14:textId="0CC2F148" w:rsidR="007C2CCE" w:rsidRDefault="007C2CCE" w:rsidP="00003269">
      <w:pPr>
        <w:jc w:val="center"/>
      </w:pPr>
      <w:r>
        <w:t>NAME: _____</w:t>
      </w:r>
      <w:r w:rsidR="00D47025">
        <w:t>Christopher Mendoza</w:t>
      </w:r>
      <w:r>
        <w:t>_________ TEAM: _____</w:t>
      </w:r>
      <w:r w:rsidR="00D47025">
        <w:t>Word Data Extractor</w:t>
      </w:r>
      <w:r>
        <w:t>_________</w:t>
      </w:r>
    </w:p>
    <w:p w14:paraId="42DC60E7" w14:textId="77777777" w:rsidR="00003269" w:rsidRDefault="00003269"/>
    <w:p w14:paraId="1B7E4ED8" w14:textId="01D1E2A4" w:rsidR="00003269" w:rsidRDefault="00003269">
      <w:r>
        <w:t>Period covered by this report: From _____</w:t>
      </w:r>
      <w:r w:rsidR="00EA66BE">
        <w:t>3/23/22</w:t>
      </w:r>
      <w:r>
        <w:t>_______ to ___</w:t>
      </w:r>
      <w:r w:rsidR="00EA66BE">
        <w:t>3/30/22</w:t>
      </w:r>
      <w:r>
        <w:t>_________</w:t>
      </w:r>
    </w:p>
    <w:p w14:paraId="57A36E89" w14:textId="77777777" w:rsidR="00003269" w:rsidRPr="007C2CCE" w:rsidRDefault="007C2CCE">
      <w:pPr>
        <w:rPr>
          <w:b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33D47535" w14:textId="77777777" w:rsidR="00003269" w:rsidRDefault="00003269"/>
    <w:p w14:paraId="78A13A42" w14:textId="2DAF0E28" w:rsidR="00003269" w:rsidRDefault="00003269">
      <w:r>
        <w:t>1. Research Activities    _______</w:t>
      </w:r>
      <w:r w:rsidR="00D47025">
        <w:t>3</w:t>
      </w:r>
      <w:r>
        <w:t>_____ Hours</w:t>
      </w:r>
    </w:p>
    <w:p w14:paraId="5C44E52B" w14:textId="77777777" w:rsidR="00003269" w:rsidRDefault="00003269">
      <w:r>
        <w:t xml:space="preserve">(e.g., investigating API for xyz, searching the web for </w:t>
      </w:r>
      <w:proofErr w:type="spellStart"/>
      <w:r>
        <w:t>abc</w:t>
      </w:r>
      <w:proofErr w:type="spellEnd"/>
      <w:r>
        <w:t>., …)</w:t>
      </w:r>
    </w:p>
    <w:p w14:paraId="5A1891BD" w14:textId="7008CA98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D47025">
        <w:rPr>
          <w:b/>
        </w:rPr>
        <w:t xml:space="preserve"> Research python-docx, doc2</w:t>
      </w:r>
      <w:proofErr w:type="gramStart"/>
      <w:r w:rsidR="00D47025">
        <w:rPr>
          <w:b/>
        </w:rPr>
        <w:t>text ,</w:t>
      </w:r>
      <w:proofErr w:type="gramEnd"/>
      <w:r w:rsidR="00D47025">
        <w:rPr>
          <w:b/>
        </w:rPr>
        <w:t xml:space="preserve"> and </w:t>
      </w:r>
      <w:proofErr w:type="spellStart"/>
      <w:r w:rsidR="00D47025">
        <w:rPr>
          <w:b/>
        </w:rPr>
        <w:t>lxml</w:t>
      </w:r>
      <w:proofErr w:type="spellEnd"/>
      <w:r w:rsidR="00D47025">
        <w:rPr>
          <w:b/>
        </w:rPr>
        <w:t xml:space="preserve"> python libraries</w:t>
      </w:r>
    </w:p>
    <w:p w14:paraId="7B9BE7CF" w14:textId="1A6270FD" w:rsidR="00003269" w:rsidRDefault="00D47025">
      <w:r>
        <w:t xml:space="preserve"> </w:t>
      </w:r>
    </w:p>
    <w:p w14:paraId="2718DC79" w14:textId="77777777" w:rsidR="00003269" w:rsidRDefault="00003269"/>
    <w:p w14:paraId="7FCED390" w14:textId="1C512DC5" w:rsidR="00003269" w:rsidRDefault="00003269">
      <w:r>
        <w:t>2. Out of class time meeting(s) ____</w:t>
      </w:r>
      <w:r w:rsidR="00D47025">
        <w:t>2</w:t>
      </w:r>
      <w:r>
        <w:t>_____ Hours</w:t>
      </w:r>
    </w:p>
    <w:p w14:paraId="3C9731B3" w14:textId="25CDFC7F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  <w:r w:rsidR="00D47025">
        <w:rPr>
          <w:b/>
        </w:rPr>
        <w:t xml:space="preserve"> Met with Mr. Tang to </w:t>
      </w:r>
      <w:r w:rsidR="00EA66BE">
        <w:rPr>
          <w:b/>
        </w:rPr>
        <w:t>get feedback on using other python libraries.</w:t>
      </w:r>
    </w:p>
    <w:p w14:paraId="0F5A7992" w14:textId="77777777" w:rsidR="00003269" w:rsidRDefault="00003269"/>
    <w:p w14:paraId="1CF68BD7" w14:textId="77777777" w:rsidR="00003269" w:rsidRDefault="00003269"/>
    <w:p w14:paraId="395F7A9E" w14:textId="74B7D971" w:rsidR="00003269" w:rsidRDefault="00003269">
      <w:r>
        <w:t>3. Documentation Activities ______</w:t>
      </w:r>
      <w:r w:rsidR="00D47025">
        <w:t>0</w:t>
      </w:r>
      <w:r>
        <w:t>_____ Hours (other than code documentation)</w:t>
      </w:r>
    </w:p>
    <w:p w14:paraId="1EEFCC21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7076C176" w14:textId="33BA24BF" w:rsidR="00D2010F" w:rsidRPr="00E32D26" w:rsidRDefault="00D2010F" w:rsidP="00D2010F">
      <w:pPr>
        <w:rPr>
          <w:b/>
        </w:rPr>
      </w:pPr>
      <w:proofErr w:type="spellStart"/>
      <w:proofErr w:type="gramStart"/>
      <w:r w:rsidRPr="00E32D26">
        <w:rPr>
          <w:b/>
        </w:rPr>
        <w:t>Explain:</w:t>
      </w:r>
      <w:r w:rsidR="00EA66BE">
        <w:rPr>
          <w:b/>
        </w:rPr>
        <w:t>No</w:t>
      </w:r>
      <w:proofErr w:type="spellEnd"/>
      <w:proofErr w:type="gramEnd"/>
      <w:r w:rsidR="00EA66BE">
        <w:rPr>
          <w:b/>
        </w:rPr>
        <w:t xml:space="preserve"> documentation this week</w:t>
      </w:r>
      <w:r w:rsidR="00EA66BE">
        <w:rPr>
          <w:b/>
        </w:rPr>
        <w:tab/>
      </w:r>
    </w:p>
    <w:p w14:paraId="16E8C3E8" w14:textId="77777777" w:rsidR="00003269" w:rsidRDefault="00003269"/>
    <w:p w14:paraId="7AB04E74" w14:textId="77777777" w:rsidR="00003269" w:rsidRDefault="00003269"/>
    <w:p w14:paraId="58BEBAAA" w14:textId="062FD981" w:rsidR="00003269" w:rsidRDefault="00003269">
      <w:r>
        <w:t xml:space="preserve">4. Design </w:t>
      </w:r>
      <w:proofErr w:type="gramStart"/>
      <w:r>
        <w:t>Activities  _</w:t>
      </w:r>
      <w:proofErr w:type="gramEnd"/>
      <w:r>
        <w:t>___</w:t>
      </w:r>
      <w:r w:rsidR="00D47025">
        <w:t>0</w:t>
      </w:r>
      <w:r>
        <w:t>______ Hours</w:t>
      </w:r>
    </w:p>
    <w:p w14:paraId="280BF5C8" w14:textId="77777777" w:rsidR="00003269" w:rsidRDefault="00003269">
      <w:r>
        <w:t>(e.g. Producing System Architecture/Design, etc.)</w:t>
      </w:r>
    </w:p>
    <w:p w14:paraId="6DE0D451" w14:textId="097ACAA8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EA66BE">
        <w:rPr>
          <w:b/>
        </w:rPr>
        <w:t xml:space="preserve"> Design is done</w:t>
      </w:r>
    </w:p>
    <w:p w14:paraId="653E1F62" w14:textId="77777777" w:rsidR="00003269" w:rsidRDefault="00003269"/>
    <w:p w14:paraId="1B46EB77" w14:textId="77777777" w:rsidR="00003269" w:rsidRDefault="00003269"/>
    <w:p w14:paraId="0AC3E72F" w14:textId="46BD3C5D" w:rsidR="00003269" w:rsidRDefault="00003269">
      <w:r>
        <w:t xml:space="preserve">5. Coding Activities </w:t>
      </w:r>
      <w:r w:rsidR="00711988">
        <w:t xml:space="preserve">(including code </w:t>
      </w:r>
      <w:proofErr w:type="gramStart"/>
      <w:r w:rsidR="00711988">
        <w:t xml:space="preserve">documentation) </w:t>
      </w:r>
      <w:r>
        <w:t xml:space="preserve"> _</w:t>
      </w:r>
      <w:proofErr w:type="gramEnd"/>
      <w:r>
        <w:t>____</w:t>
      </w:r>
      <w:r w:rsidR="00EA66BE">
        <w:t>3</w:t>
      </w:r>
      <w:r>
        <w:t>_____  Hours</w:t>
      </w:r>
    </w:p>
    <w:p w14:paraId="1888BD55" w14:textId="402BAAE8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EA66BE">
        <w:rPr>
          <w:b/>
        </w:rPr>
        <w:t xml:space="preserve"> Continued working on the cell extraction class of our design</w:t>
      </w:r>
    </w:p>
    <w:p w14:paraId="50D435C0" w14:textId="77777777" w:rsidR="00003269" w:rsidRDefault="00003269"/>
    <w:p w14:paraId="781EF8B6" w14:textId="77777777" w:rsidR="00003269" w:rsidRDefault="00003269"/>
    <w:p w14:paraId="573868E2" w14:textId="750D6059" w:rsidR="00003269" w:rsidRDefault="00003269">
      <w:r>
        <w:t>6. Testing Activities   ____</w:t>
      </w:r>
      <w:r w:rsidR="00EA66BE">
        <w:t>0</w:t>
      </w:r>
      <w:r>
        <w:t>_________ Hours</w:t>
      </w:r>
    </w:p>
    <w:p w14:paraId="2A1C8F3A" w14:textId="353AAA59" w:rsidR="00003269" w:rsidRPr="00E32D26" w:rsidRDefault="00D2010F">
      <w:pPr>
        <w:rPr>
          <w:b/>
        </w:rPr>
      </w:pPr>
      <w:r w:rsidRPr="00E32D26">
        <w:rPr>
          <w:b/>
        </w:rPr>
        <w:t>Explain:</w:t>
      </w:r>
      <w:r w:rsidR="00EA66BE">
        <w:rPr>
          <w:b/>
        </w:rPr>
        <w:t xml:space="preserve"> No testing this week since code is not complete</w:t>
      </w:r>
    </w:p>
    <w:p w14:paraId="24AF77D8" w14:textId="77777777" w:rsidR="00003269" w:rsidRDefault="00003269"/>
    <w:p w14:paraId="7A954FCA" w14:textId="77777777" w:rsidR="00003269" w:rsidRDefault="00003269"/>
    <w:p w14:paraId="4D22ECAC" w14:textId="6A5C62A9" w:rsidR="00003269" w:rsidRDefault="00003269">
      <w:r>
        <w:t>7. Other Project Related Activities ________</w:t>
      </w:r>
      <w:r w:rsidR="00EA66BE">
        <w:t>0</w:t>
      </w:r>
      <w:r>
        <w:t>____ Hours</w:t>
      </w:r>
    </w:p>
    <w:p w14:paraId="4FDE58BA" w14:textId="32EE9C18" w:rsidR="00003269" w:rsidRPr="00E32D26" w:rsidRDefault="00711988">
      <w:pPr>
        <w:rPr>
          <w:b/>
        </w:rPr>
      </w:pPr>
      <w:r w:rsidRPr="00E32D26">
        <w:rPr>
          <w:b/>
        </w:rPr>
        <w:t>Explain</w:t>
      </w:r>
      <w:r w:rsidR="00EA66BE">
        <w:rPr>
          <w:b/>
        </w:rPr>
        <w:t>: Everything I did this week was covered in the other sections</w:t>
      </w:r>
    </w:p>
    <w:p w14:paraId="1FFEB409" w14:textId="77777777" w:rsidR="00003269" w:rsidRDefault="00003269"/>
    <w:p w14:paraId="094D764B" w14:textId="77777777" w:rsidR="00003269" w:rsidRDefault="00003269"/>
    <w:p w14:paraId="7BBFD77C" w14:textId="362C781B" w:rsidR="00003269" w:rsidRDefault="00003269">
      <w:r>
        <w:t>8. Other Non-project Related Activities ____</w:t>
      </w:r>
      <w:r w:rsidR="00EA66BE">
        <w:t>3</w:t>
      </w:r>
      <w:r>
        <w:t>____ Hours</w:t>
      </w:r>
    </w:p>
    <w:p w14:paraId="09BAB1C0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5A41D669" w14:textId="6934EF88" w:rsidR="00D2010F" w:rsidRPr="00E32D26" w:rsidRDefault="00D2010F">
      <w:pPr>
        <w:rPr>
          <w:b/>
        </w:rPr>
      </w:pPr>
      <w:r w:rsidRPr="00E32D26">
        <w:rPr>
          <w:b/>
        </w:rPr>
        <w:t>Explain:</w:t>
      </w:r>
      <w:r w:rsidR="00EA66BE">
        <w:rPr>
          <w:b/>
        </w:rPr>
        <w:t xml:space="preserve"> Worked on ethics presentation</w:t>
      </w:r>
    </w:p>
    <w:p w14:paraId="2ACB54CF" w14:textId="77777777" w:rsidR="00C605EA" w:rsidRDefault="00C605EA"/>
    <w:p w14:paraId="55815ACC" w14:textId="77777777" w:rsidR="00C605EA" w:rsidRDefault="00C605EA"/>
    <w:p w14:paraId="5E851687" w14:textId="77777777" w:rsidR="00C605EA" w:rsidRDefault="00C605EA"/>
    <w:p w14:paraId="32BE31C1" w14:textId="77777777" w:rsidR="00C605EA" w:rsidRDefault="00C605EA">
      <w:r>
        <w:t>9. My project related planed activities for the coming week are:</w:t>
      </w:r>
    </w:p>
    <w:p w14:paraId="4587847E" w14:textId="4CD2CBBE" w:rsidR="00C605EA" w:rsidRDefault="00EA66BE">
      <w:r>
        <w:t>Complete the cell extraction class and test it</w:t>
      </w:r>
    </w:p>
    <w:sectPr w:rsidR="00C605EA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25"/>
    <w:rsid w:val="00003269"/>
    <w:rsid w:val="00073C42"/>
    <w:rsid w:val="001B0C78"/>
    <w:rsid w:val="002B09E8"/>
    <w:rsid w:val="00394129"/>
    <w:rsid w:val="00420A48"/>
    <w:rsid w:val="00464A77"/>
    <w:rsid w:val="00523110"/>
    <w:rsid w:val="00711988"/>
    <w:rsid w:val="0077151B"/>
    <w:rsid w:val="007C089A"/>
    <w:rsid w:val="007C2CCE"/>
    <w:rsid w:val="00920C83"/>
    <w:rsid w:val="00A26784"/>
    <w:rsid w:val="00C54A9D"/>
    <w:rsid w:val="00C605EA"/>
    <w:rsid w:val="00C64DDC"/>
    <w:rsid w:val="00D2010F"/>
    <w:rsid w:val="00D47025"/>
    <w:rsid w:val="00DC0A1C"/>
    <w:rsid w:val="00DC2692"/>
    <w:rsid w:val="00DF728B"/>
    <w:rsid w:val="00E32D26"/>
    <w:rsid w:val="00E50DC7"/>
    <w:rsid w:val="00EA66BE"/>
    <w:rsid w:val="00ED54CF"/>
    <w:rsid w:val="00F1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BB3D8E"/>
  <w15:docId w15:val="{8775EA89-8168-4E25-B31B-F2B2E690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ownloads\SP%20Individual%20Weekly%20Report%20Template%20(6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 (6)</Template>
  <TotalTime>13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Christopher Mendoza</dc:creator>
  <cp:lastModifiedBy>Mendoza, Christopher</cp:lastModifiedBy>
  <cp:revision>1</cp:revision>
  <cp:lastPrinted>2012-09-17T06:57:00Z</cp:lastPrinted>
  <dcterms:created xsi:type="dcterms:W3CDTF">2022-03-31T04:08:00Z</dcterms:created>
  <dcterms:modified xsi:type="dcterms:W3CDTF">2022-03-31T04:21:00Z</dcterms:modified>
</cp:coreProperties>
</file>