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1E33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43A49FE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5B35695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17272B" w14:textId="27C8AE47" w:rsidR="007C2CCE" w:rsidRDefault="007C2CCE" w:rsidP="00003269">
      <w:pPr>
        <w:jc w:val="center"/>
      </w:pPr>
      <w:r>
        <w:t xml:space="preserve">NAME: </w:t>
      </w:r>
      <w:r w:rsidR="00B64679">
        <w:t>Luis Carrillo</w:t>
      </w:r>
      <w:r>
        <w:t xml:space="preserve"> TEAM: </w:t>
      </w:r>
      <w:r w:rsidR="00B64679">
        <w:t>Word Text Data Extractor</w:t>
      </w:r>
    </w:p>
    <w:p w14:paraId="32465A10" w14:textId="77777777" w:rsidR="00003269" w:rsidRDefault="00003269"/>
    <w:p w14:paraId="4FF9EF8E" w14:textId="5C548B8B" w:rsidR="00003269" w:rsidRDefault="00003269">
      <w:r>
        <w:t>Period covered by this report: From ______</w:t>
      </w:r>
      <w:r w:rsidR="00B64679">
        <w:t>4/13/22</w:t>
      </w:r>
      <w:r>
        <w:t>______ to ____</w:t>
      </w:r>
      <w:r w:rsidR="00B64679">
        <w:t>4/20/2022</w:t>
      </w:r>
      <w:r>
        <w:t>________</w:t>
      </w:r>
    </w:p>
    <w:p w14:paraId="4267E8F6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760FF0F" w14:textId="77777777" w:rsidR="00003269" w:rsidRDefault="00003269"/>
    <w:p w14:paraId="4F25A62F" w14:textId="77777777" w:rsidR="00003269" w:rsidRDefault="00003269">
      <w:r>
        <w:t>1. Research Activities    ____________ Hours</w:t>
      </w:r>
    </w:p>
    <w:p w14:paraId="72653AB4" w14:textId="77777777" w:rsidR="00003269" w:rsidRDefault="00003269">
      <w:r>
        <w:t>(e.g., investigating API for xyz, searching the web for abc., …)</w:t>
      </w:r>
    </w:p>
    <w:p w14:paraId="3089FF3B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39114D61" w14:textId="77777777" w:rsidR="00003269" w:rsidRDefault="00003269"/>
    <w:p w14:paraId="67D25EFF" w14:textId="77777777" w:rsidR="00003269" w:rsidRDefault="00003269"/>
    <w:p w14:paraId="0C9357E6" w14:textId="32608418" w:rsidR="00003269" w:rsidRDefault="00003269">
      <w:r>
        <w:t>2. Out of class time meeting(s) ____</w:t>
      </w:r>
      <w:r w:rsidR="00A226F8">
        <w:t>2</w:t>
      </w:r>
      <w:r>
        <w:t>_____ Hours</w:t>
      </w:r>
    </w:p>
    <w:p w14:paraId="0B9FBE51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0A54DFE7" w14:textId="6E69DC3F" w:rsidR="00003269" w:rsidRDefault="00A226F8" w:rsidP="00A226F8">
      <w:pPr>
        <w:pStyle w:val="ListParagraph"/>
        <w:numPr>
          <w:ilvl w:val="0"/>
          <w:numId w:val="2"/>
        </w:numPr>
      </w:pPr>
      <w:r>
        <w:t>Met to talk about any remaining bugs/issues with the Data Extractor</w:t>
      </w:r>
    </w:p>
    <w:p w14:paraId="6E33554B" w14:textId="7309E59A" w:rsidR="00A226F8" w:rsidRDefault="00A226F8" w:rsidP="00A226F8">
      <w:pPr>
        <w:pStyle w:val="ListParagraph"/>
        <w:numPr>
          <w:ilvl w:val="0"/>
          <w:numId w:val="2"/>
        </w:numPr>
      </w:pPr>
      <w:r>
        <w:t>Discussed which sections each person might end up presenting during our final presentation</w:t>
      </w:r>
    </w:p>
    <w:p w14:paraId="751E566A" w14:textId="77777777" w:rsidR="00003269" w:rsidRDefault="00003269"/>
    <w:p w14:paraId="27E614E0" w14:textId="77777777" w:rsidR="00003269" w:rsidRDefault="00003269">
      <w:r>
        <w:t>3. Documentation Activities ___________ Hours (other than code documentation)</w:t>
      </w:r>
    </w:p>
    <w:p w14:paraId="40BB8C4C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6021EEA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4A68F902" w14:textId="77777777" w:rsidR="00003269" w:rsidRDefault="00003269"/>
    <w:p w14:paraId="3825A143" w14:textId="77777777" w:rsidR="00003269" w:rsidRDefault="00003269"/>
    <w:p w14:paraId="16A85186" w14:textId="77777777" w:rsidR="00003269" w:rsidRDefault="00003269">
      <w:r>
        <w:t>4. Design Activities  __________ Hours</w:t>
      </w:r>
    </w:p>
    <w:p w14:paraId="524C2E69" w14:textId="77777777" w:rsidR="00003269" w:rsidRDefault="00003269">
      <w:r>
        <w:t>(e.g. Producing System Architecture/Design, etc.)</w:t>
      </w:r>
    </w:p>
    <w:p w14:paraId="4F9D5CD7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2FF971E" w14:textId="77777777" w:rsidR="00003269" w:rsidRDefault="00003269"/>
    <w:p w14:paraId="02555323" w14:textId="77777777" w:rsidR="00003269" w:rsidRDefault="00003269"/>
    <w:p w14:paraId="1E631526" w14:textId="5DBA2E5E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_____</w:t>
      </w:r>
      <w:r w:rsidR="00A226F8">
        <w:t>2</w:t>
      </w:r>
      <w:r>
        <w:t>_____  Hours</w:t>
      </w:r>
    </w:p>
    <w:p w14:paraId="5A2F0575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8F14241" w14:textId="51E61ABB" w:rsidR="00003269" w:rsidRDefault="00A226F8" w:rsidP="00A226F8">
      <w:pPr>
        <w:pStyle w:val="ListParagraph"/>
        <w:numPr>
          <w:ilvl w:val="0"/>
          <w:numId w:val="2"/>
        </w:numPr>
      </w:pPr>
      <w:r>
        <w:t xml:space="preserve">Finished up parser and shared it with the group via GitHub  </w:t>
      </w:r>
    </w:p>
    <w:p w14:paraId="3A878EE8" w14:textId="77777777" w:rsidR="00003269" w:rsidRDefault="00003269"/>
    <w:p w14:paraId="7D822535" w14:textId="039C5706" w:rsidR="00003269" w:rsidRDefault="00003269">
      <w:r>
        <w:t>6. Testing Activities   ______</w:t>
      </w:r>
      <w:r w:rsidR="00A226F8">
        <w:t>1</w:t>
      </w:r>
      <w:r>
        <w:t>_______ Hours</w:t>
      </w:r>
    </w:p>
    <w:p w14:paraId="04DA54AC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46EF0C0C" w14:textId="75AADE93" w:rsidR="00003269" w:rsidRDefault="00A226F8" w:rsidP="00A226F8">
      <w:pPr>
        <w:pStyle w:val="ListParagraph"/>
        <w:numPr>
          <w:ilvl w:val="0"/>
          <w:numId w:val="2"/>
        </w:numPr>
      </w:pPr>
      <w:r>
        <w:t>Began testing Mason’s procedure parser</w:t>
      </w:r>
    </w:p>
    <w:p w14:paraId="5BADFFB9" w14:textId="77777777" w:rsidR="00003269" w:rsidRDefault="00003269"/>
    <w:p w14:paraId="3D385478" w14:textId="77777777" w:rsidR="00003269" w:rsidRDefault="00003269">
      <w:r>
        <w:t>7. Other Project Related Activities ____________ Hours</w:t>
      </w:r>
    </w:p>
    <w:p w14:paraId="350D4787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597DC7E7" w14:textId="77777777" w:rsidR="00003269" w:rsidRDefault="00003269"/>
    <w:p w14:paraId="496ADC28" w14:textId="77777777" w:rsidR="00003269" w:rsidRDefault="00003269"/>
    <w:p w14:paraId="238CD24F" w14:textId="327A2D90" w:rsidR="00003269" w:rsidRDefault="00003269">
      <w:r>
        <w:t>8. Other Non-project Related Activities ____</w:t>
      </w:r>
      <w:r w:rsidR="00B64679">
        <w:t>6</w:t>
      </w:r>
      <w:r>
        <w:t>____ Hours</w:t>
      </w:r>
    </w:p>
    <w:p w14:paraId="6C6CEA2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295ECE21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35168F3F" w14:textId="5DF2D427" w:rsidR="00C605EA" w:rsidRDefault="00B64679" w:rsidP="00B64679">
      <w:pPr>
        <w:pStyle w:val="ListParagraph"/>
        <w:numPr>
          <w:ilvl w:val="0"/>
          <w:numId w:val="1"/>
        </w:numPr>
      </w:pPr>
      <w:r>
        <w:t>Found and read sources for Individual Writing Assignment</w:t>
      </w:r>
    </w:p>
    <w:p w14:paraId="47C1D314" w14:textId="6F94BC77" w:rsidR="00B64679" w:rsidRDefault="00B64679" w:rsidP="00B64679">
      <w:pPr>
        <w:pStyle w:val="ListParagraph"/>
        <w:numPr>
          <w:ilvl w:val="0"/>
          <w:numId w:val="1"/>
        </w:numPr>
      </w:pPr>
      <w:r>
        <w:t>Finished Individual Writing Assignment</w:t>
      </w:r>
    </w:p>
    <w:p w14:paraId="3D8233C3" w14:textId="77777777" w:rsidR="00C605EA" w:rsidRDefault="00C605EA"/>
    <w:p w14:paraId="47088B71" w14:textId="77777777" w:rsidR="00C605EA" w:rsidRDefault="00C605EA"/>
    <w:p w14:paraId="2DDA5275" w14:textId="77777777" w:rsidR="00C605EA" w:rsidRDefault="00C605EA">
      <w:r>
        <w:t>9. My project related planed activities for the coming week are:</w:t>
      </w:r>
    </w:p>
    <w:p w14:paraId="2B9A1544" w14:textId="3F6C98B2" w:rsidR="00C605EA" w:rsidRDefault="009E7D5D">
      <w:r>
        <w:t>- Finish testing and debugging our software</w:t>
      </w:r>
    </w:p>
    <w:p w14:paraId="442AB2F7" w14:textId="0C89FE4D" w:rsidR="009E7D5D" w:rsidRDefault="009E7D5D">
      <w:r>
        <w:t>- Work on final presentation</w:t>
      </w:r>
    </w:p>
    <w:sectPr w:rsidR="009E7D5D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4673"/>
    <w:multiLevelType w:val="hybridMultilevel"/>
    <w:tmpl w:val="4E544BFC"/>
    <w:lvl w:ilvl="0" w:tplc="089457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2516C"/>
    <w:multiLevelType w:val="hybridMultilevel"/>
    <w:tmpl w:val="09960EFC"/>
    <w:lvl w:ilvl="0" w:tplc="D990EBD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90165">
    <w:abstractNumId w:val="1"/>
  </w:num>
  <w:num w:numId="2" w16cid:durableId="133676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79"/>
    <w:rsid w:val="00003269"/>
    <w:rsid w:val="00073C42"/>
    <w:rsid w:val="001B0C78"/>
    <w:rsid w:val="002B09E8"/>
    <w:rsid w:val="00394129"/>
    <w:rsid w:val="00420A48"/>
    <w:rsid w:val="00523110"/>
    <w:rsid w:val="00711988"/>
    <w:rsid w:val="0077151B"/>
    <w:rsid w:val="007C089A"/>
    <w:rsid w:val="007C2CCE"/>
    <w:rsid w:val="00920C83"/>
    <w:rsid w:val="009E7D5D"/>
    <w:rsid w:val="00A226F8"/>
    <w:rsid w:val="00A26784"/>
    <w:rsid w:val="00B64679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EEFA6"/>
  <w15:docId w15:val="{DEC8A640-448E-4C71-A47B-C87DA2C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7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(7)</Template>
  <TotalTime>11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2022-04-21T01:47:00Z</dcterms:created>
  <dcterms:modified xsi:type="dcterms:W3CDTF">2022-04-21T01:58:00Z</dcterms:modified>
</cp:coreProperties>
</file>