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CFC2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45522755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7BBBCA42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6E4B32C5" w14:textId="61A4A408" w:rsidR="007C2CCE" w:rsidRDefault="007C2CCE" w:rsidP="00003269">
      <w:pPr>
        <w:jc w:val="center"/>
      </w:pPr>
      <w:r>
        <w:t xml:space="preserve">NAME: </w:t>
      </w:r>
      <w:r w:rsidR="006227AC">
        <w:t>Luis Carrillo</w:t>
      </w:r>
      <w:r>
        <w:t xml:space="preserve"> TEAM:</w:t>
      </w:r>
      <w:r w:rsidR="006227AC">
        <w:t xml:space="preserve"> Word Text Data Extractor</w:t>
      </w:r>
    </w:p>
    <w:p w14:paraId="55E7A5E1" w14:textId="77777777" w:rsidR="00003269" w:rsidRDefault="00003269"/>
    <w:p w14:paraId="32D37B63" w14:textId="4A26205B" w:rsidR="00003269" w:rsidRDefault="00003269">
      <w:r>
        <w:t>Period covered by this report: From _____</w:t>
      </w:r>
      <w:r w:rsidR="006227AC">
        <w:t>2/2</w:t>
      </w:r>
      <w:r>
        <w:t>_______ to ___</w:t>
      </w:r>
      <w:r w:rsidR="006227AC">
        <w:t>2/9</w:t>
      </w:r>
      <w:r>
        <w:t>_________</w:t>
      </w:r>
    </w:p>
    <w:p w14:paraId="763145DA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5B51A192" w14:textId="77777777" w:rsidR="00003269" w:rsidRDefault="00003269"/>
    <w:p w14:paraId="65B05519" w14:textId="4EC79F0F" w:rsidR="00003269" w:rsidRDefault="00003269">
      <w:r>
        <w:t>1. Research Activities    ____</w:t>
      </w:r>
      <w:r w:rsidR="00501359">
        <w:t>Less than 1</w:t>
      </w:r>
      <w:r>
        <w:t>________ Hour</w:t>
      </w:r>
    </w:p>
    <w:p w14:paraId="38BD91F9" w14:textId="77777777" w:rsidR="00003269" w:rsidRDefault="00003269">
      <w:r>
        <w:t>(e.g., investigating API for xyz, searching the web for abc., …)</w:t>
      </w:r>
    </w:p>
    <w:p w14:paraId="5B95DAE4" w14:textId="5B2DD146" w:rsidR="00003269" w:rsidRDefault="00D2010F">
      <w:pPr>
        <w:rPr>
          <w:b/>
        </w:rPr>
      </w:pPr>
      <w:r w:rsidRPr="00E32D26">
        <w:rPr>
          <w:b/>
        </w:rPr>
        <w:t>Explain:</w:t>
      </w:r>
    </w:p>
    <w:p w14:paraId="07C24792" w14:textId="18EA40D9" w:rsidR="00501359" w:rsidRPr="00501359" w:rsidRDefault="00501359" w:rsidP="00501359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Read more about the Python “docx” library </w:t>
      </w:r>
    </w:p>
    <w:p w14:paraId="29558E4D" w14:textId="77777777" w:rsidR="00003269" w:rsidRDefault="00003269"/>
    <w:p w14:paraId="5240D9D1" w14:textId="441708F0" w:rsidR="00003269" w:rsidRDefault="00003269">
      <w:r>
        <w:t>2. Out of class time meeting(s) ____</w:t>
      </w:r>
      <w:r w:rsidR="000B6E8E">
        <w:t>2 - 3</w:t>
      </w:r>
      <w:r>
        <w:t>_____ Hours</w:t>
      </w:r>
    </w:p>
    <w:p w14:paraId="1CF10975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6604A1DF" w14:textId="2749DBFD" w:rsidR="00003269" w:rsidRDefault="000B6E8E" w:rsidP="000B6E8E">
      <w:pPr>
        <w:pStyle w:val="ListParagraph"/>
        <w:numPr>
          <w:ilvl w:val="0"/>
          <w:numId w:val="2"/>
        </w:numPr>
      </w:pPr>
      <w:r>
        <w:t>Had team meetings to create a Vision and Scope document, brainstorm questions for interview with Mr. Tang, and assign tasks to team members for Requirements</w:t>
      </w:r>
      <w:r w:rsidR="007B2680">
        <w:t xml:space="preserve"> Specification</w:t>
      </w:r>
      <w:r>
        <w:t xml:space="preserve"> Document</w:t>
      </w:r>
    </w:p>
    <w:p w14:paraId="5AC2D614" w14:textId="77777777" w:rsidR="00003269" w:rsidRDefault="00003269"/>
    <w:p w14:paraId="7F9BB6F2" w14:textId="30D8D55F" w:rsidR="00003269" w:rsidRDefault="00003269">
      <w:r>
        <w:t>3. Documentation Activities ____</w:t>
      </w:r>
      <w:r w:rsidR="000B6E8E">
        <w:t>3</w:t>
      </w:r>
      <w:r>
        <w:t>_______ Hours (other than code documentation)</w:t>
      </w:r>
    </w:p>
    <w:p w14:paraId="13C66185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3C97EBAE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2B394D2D" w14:textId="45AF92C6" w:rsidR="00003269" w:rsidRDefault="000B6E8E" w:rsidP="000B6E8E">
      <w:pPr>
        <w:pStyle w:val="ListParagraph"/>
        <w:numPr>
          <w:ilvl w:val="0"/>
          <w:numId w:val="1"/>
        </w:numPr>
      </w:pPr>
      <w:r>
        <w:t xml:space="preserve">Made slideshow for </w:t>
      </w:r>
      <w:r w:rsidR="00DD6F8B">
        <w:t xml:space="preserve">presentation of </w:t>
      </w:r>
      <w:r>
        <w:t>team charter</w:t>
      </w:r>
    </w:p>
    <w:p w14:paraId="1F41A34E" w14:textId="39E53364" w:rsidR="000B6E8E" w:rsidRDefault="000B6E8E" w:rsidP="000B6E8E">
      <w:pPr>
        <w:pStyle w:val="ListParagraph"/>
        <w:numPr>
          <w:ilvl w:val="0"/>
          <w:numId w:val="1"/>
        </w:numPr>
      </w:pPr>
      <w:r>
        <w:t>Worked with team on Vision and Scope document</w:t>
      </w:r>
    </w:p>
    <w:p w14:paraId="50527E74" w14:textId="77777777" w:rsidR="00003269" w:rsidRDefault="00003269"/>
    <w:p w14:paraId="07CA1072" w14:textId="77777777" w:rsidR="00003269" w:rsidRDefault="00003269">
      <w:r>
        <w:t>4. Design Activities  __________ Hours</w:t>
      </w:r>
    </w:p>
    <w:p w14:paraId="6DE592E5" w14:textId="77777777" w:rsidR="00003269" w:rsidRDefault="00003269">
      <w:r>
        <w:t>(e.g. Producing System Architecture/Design, etc.)</w:t>
      </w:r>
    </w:p>
    <w:p w14:paraId="1B413ED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7340794" w14:textId="77777777" w:rsidR="00003269" w:rsidRDefault="00003269"/>
    <w:p w14:paraId="72136319" w14:textId="77777777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__________  Hours</w:t>
      </w:r>
    </w:p>
    <w:p w14:paraId="6CCDA7F8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49DA9026" w14:textId="77777777" w:rsidR="00003269" w:rsidRDefault="00003269"/>
    <w:p w14:paraId="60D8DC2B" w14:textId="77777777" w:rsidR="00003269" w:rsidRDefault="00003269">
      <w:r>
        <w:t>6. Testing Activities   _____________ Hours</w:t>
      </w:r>
    </w:p>
    <w:p w14:paraId="7A8339B4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2179F3F" w14:textId="77777777" w:rsidR="00003269" w:rsidRDefault="00003269"/>
    <w:p w14:paraId="5F44E6FC" w14:textId="77777777" w:rsidR="00003269" w:rsidRDefault="00003269">
      <w:r>
        <w:t>7. Other Project Related Activities ____________ Hours</w:t>
      </w:r>
    </w:p>
    <w:p w14:paraId="715E4D1A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07E24FC7" w14:textId="77777777" w:rsidR="00003269" w:rsidRDefault="00003269"/>
    <w:p w14:paraId="101B4416" w14:textId="718895D7" w:rsidR="00003269" w:rsidRDefault="00003269">
      <w:r>
        <w:t>8. Other Non-project Related Activities ____</w:t>
      </w:r>
      <w:r w:rsidR="007B2680">
        <w:t>1 - 2</w:t>
      </w:r>
      <w:r>
        <w:t>____ Hour</w:t>
      </w:r>
      <w:r w:rsidR="007B2680">
        <w:t>s</w:t>
      </w:r>
    </w:p>
    <w:p w14:paraId="010FBBB7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3A1060A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1663FEB7" w14:textId="49C90590" w:rsidR="00C605EA" w:rsidRDefault="007B2680" w:rsidP="007B2680">
      <w:pPr>
        <w:pStyle w:val="ListParagraph"/>
        <w:numPr>
          <w:ilvl w:val="0"/>
          <w:numId w:val="1"/>
        </w:numPr>
      </w:pPr>
      <w:r>
        <w:t>Worked on individual weekly report</w:t>
      </w:r>
    </w:p>
    <w:p w14:paraId="7AE5CB2C" w14:textId="5D6F383A" w:rsidR="007B2680" w:rsidRDefault="007B2680" w:rsidP="007B2680">
      <w:pPr>
        <w:pStyle w:val="ListParagraph"/>
        <w:numPr>
          <w:ilvl w:val="0"/>
          <w:numId w:val="1"/>
        </w:numPr>
      </w:pPr>
      <w:r>
        <w:t>Read chapters 2 and 6 of Applied Software Project Management textbook to get a better understanding of what should be put on our Vision and Scope document and our Requirements Specification document</w:t>
      </w:r>
    </w:p>
    <w:p w14:paraId="152F7279" w14:textId="77777777" w:rsidR="00C605EA" w:rsidRDefault="00C605EA"/>
    <w:p w14:paraId="58474414" w14:textId="77777777" w:rsidR="00C605EA" w:rsidRDefault="00C605EA">
      <w:r>
        <w:t>9. My project related planed activities for the coming week are:</w:t>
      </w:r>
    </w:p>
    <w:p w14:paraId="410B8EFA" w14:textId="4B200AA9" w:rsidR="00C605EA" w:rsidRDefault="000D6172">
      <w:r>
        <w:t>- Hopefully interview Mr. Tang</w:t>
      </w:r>
    </w:p>
    <w:p w14:paraId="2745CA5D" w14:textId="6C7AF0C3" w:rsidR="000D6172" w:rsidRDefault="000D6172">
      <w:r>
        <w:t>- Work on Requirement</w:t>
      </w:r>
      <w:r w:rsidR="000D3FD7">
        <w:t>s</w:t>
      </w:r>
      <w:r>
        <w:t xml:space="preserve"> Specification Document</w:t>
      </w:r>
    </w:p>
    <w:sectPr w:rsidR="000D6172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165"/>
    <w:multiLevelType w:val="hybridMultilevel"/>
    <w:tmpl w:val="3C505784"/>
    <w:lvl w:ilvl="0" w:tplc="5D747D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0C8D"/>
    <w:multiLevelType w:val="hybridMultilevel"/>
    <w:tmpl w:val="659A4836"/>
    <w:lvl w:ilvl="0" w:tplc="6D0CDC6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D7010"/>
    <w:multiLevelType w:val="hybridMultilevel"/>
    <w:tmpl w:val="666C9AA8"/>
    <w:lvl w:ilvl="0" w:tplc="E5020B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A13D1"/>
    <w:multiLevelType w:val="hybridMultilevel"/>
    <w:tmpl w:val="15D4A2DE"/>
    <w:lvl w:ilvl="0" w:tplc="FF8AF3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AC"/>
    <w:rsid w:val="00003269"/>
    <w:rsid w:val="00073C42"/>
    <w:rsid w:val="000B6E8E"/>
    <w:rsid w:val="000D3FD7"/>
    <w:rsid w:val="000D6172"/>
    <w:rsid w:val="001B0C78"/>
    <w:rsid w:val="002B09E8"/>
    <w:rsid w:val="00394129"/>
    <w:rsid w:val="00420A48"/>
    <w:rsid w:val="00501359"/>
    <w:rsid w:val="00523110"/>
    <w:rsid w:val="006227AC"/>
    <w:rsid w:val="00711988"/>
    <w:rsid w:val="0077151B"/>
    <w:rsid w:val="007B2680"/>
    <w:rsid w:val="007C089A"/>
    <w:rsid w:val="007C2CCE"/>
    <w:rsid w:val="00920C83"/>
    <w:rsid w:val="00A26784"/>
    <w:rsid w:val="00C54A9D"/>
    <w:rsid w:val="00C605EA"/>
    <w:rsid w:val="00C64DDC"/>
    <w:rsid w:val="00D2010F"/>
    <w:rsid w:val="00DC0A1C"/>
    <w:rsid w:val="00DC2692"/>
    <w:rsid w:val="00DD6F8B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9D58"/>
  <w15:docId w15:val="{2DB88E52-3417-4C50-B721-0DDFD5E9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(2)</Template>
  <TotalTime>149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4</cp:revision>
  <cp:lastPrinted>2012-09-17T06:57:00Z</cp:lastPrinted>
  <dcterms:created xsi:type="dcterms:W3CDTF">2022-02-09T06:21:00Z</dcterms:created>
  <dcterms:modified xsi:type="dcterms:W3CDTF">2022-02-09T08:51:00Z</dcterms:modified>
</cp:coreProperties>
</file>