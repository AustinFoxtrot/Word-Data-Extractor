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50DE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A8B135D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2472B1E6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5F1F9999" w14:textId="54DE6DC7" w:rsidR="007C2CCE" w:rsidRDefault="007C2CCE" w:rsidP="00003269">
      <w:pPr>
        <w:jc w:val="center"/>
      </w:pPr>
      <w:r>
        <w:t xml:space="preserve">NAME: </w:t>
      </w:r>
      <w:r w:rsidR="00A415A9">
        <w:t>Luis Carrillo</w:t>
      </w:r>
      <w:r>
        <w:t xml:space="preserve"> TEAM: </w:t>
      </w:r>
      <w:r w:rsidR="00A415A9">
        <w:t>Word Text Data Extractor</w:t>
      </w:r>
    </w:p>
    <w:p w14:paraId="5A5462A4" w14:textId="77777777" w:rsidR="00003269" w:rsidRDefault="00003269"/>
    <w:p w14:paraId="7259022B" w14:textId="7DA57D2C" w:rsidR="00003269" w:rsidRDefault="00003269">
      <w:r>
        <w:t>Period covered by this report: From ______</w:t>
      </w:r>
      <w:r w:rsidR="00E40C9D">
        <w:t>Feb 23rd</w:t>
      </w:r>
      <w:r>
        <w:t>______ to ___</w:t>
      </w:r>
      <w:r w:rsidR="00E40C9D">
        <w:t>March 2nd</w:t>
      </w:r>
      <w:r>
        <w:t>_________</w:t>
      </w:r>
    </w:p>
    <w:p w14:paraId="5BB52E98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50C96A8A" w14:textId="77777777" w:rsidR="00003269" w:rsidRDefault="00003269"/>
    <w:p w14:paraId="5A090A7F" w14:textId="528ED070" w:rsidR="00003269" w:rsidRDefault="00003269">
      <w:r>
        <w:t xml:space="preserve">1. Research Activities   </w:t>
      </w:r>
      <w:r w:rsidR="006144AA">
        <w:t xml:space="preserve"> </w:t>
      </w:r>
      <w:r w:rsidR="00717137">
        <w:t xml:space="preserve">2 </w:t>
      </w:r>
      <w:r w:rsidR="00646DCB">
        <w:t xml:space="preserve"> </w:t>
      </w:r>
      <w:r>
        <w:t>Hours</w:t>
      </w:r>
    </w:p>
    <w:p w14:paraId="27E4863A" w14:textId="77777777" w:rsidR="00003269" w:rsidRDefault="00003269">
      <w:r>
        <w:t>(e.g., investigating API for xyz, searching the web for abc., …)</w:t>
      </w:r>
    </w:p>
    <w:p w14:paraId="04FE1B9E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37626E3" w14:textId="07AC8CC5" w:rsidR="00003269" w:rsidRDefault="00A13F98" w:rsidP="00A415A9">
      <w:pPr>
        <w:pStyle w:val="ListParagraph"/>
        <w:numPr>
          <w:ilvl w:val="0"/>
          <w:numId w:val="2"/>
        </w:numPr>
      </w:pPr>
      <w:r>
        <w:t xml:space="preserve">Read Chapter 7 of </w:t>
      </w:r>
      <w:r w:rsidR="006144AA">
        <w:t xml:space="preserve">Software Project Management </w:t>
      </w:r>
      <w:r w:rsidR="001C4EC8">
        <w:t>to help with working on Design Doc</w:t>
      </w:r>
    </w:p>
    <w:p w14:paraId="01A11C3D" w14:textId="5428FD4B" w:rsidR="001C4EC8" w:rsidRDefault="00717137" w:rsidP="00A415A9">
      <w:pPr>
        <w:pStyle w:val="ListParagraph"/>
        <w:numPr>
          <w:ilvl w:val="0"/>
          <w:numId w:val="2"/>
        </w:numPr>
      </w:pPr>
      <w:r>
        <w:t xml:space="preserve">Did more </w:t>
      </w:r>
      <w:r w:rsidR="00646DCB">
        <w:t>research into XML and going from Python to XML</w:t>
      </w:r>
    </w:p>
    <w:p w14:paraId="06BE8592" w14:textId="77777777" w:rsidR="00003269" w:rsidRDefault="00003269"/>
    <w:p w14:paraId="5616E0DE" w14:textId="4C356578" w:rsidR="00003269" w:rsidRDefault="00003269">
      <w:r>
        <w:t>2. Out of class time meeting(s) _____</w:t>
      </w:r>
      <w:r w:rsidR="00A415A9">
        <w:t>2</w:t>
      </w:r>
      <w:r>
        <w:t>____ Hours</w:t>
      </w:r>
    </w:p>
    <w:p w14:paraId="46BD92A5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71AF904A" w14:textId="4E061FC8" w:rsidR="00003269" w:rsidRDefault="00A415A9" w:rsidP="00A415A9">
      <w:pPr>
        <w:pStyle w:val="ListParagraph"/>
        <w:numPr>
          <w:ilvl w:val="0"/>
          <w:numId w:val="1"/>
        </w:numPr>
      </w:pPr>
      <w:r>
        <w:t>Had meetings to discuss Design Document</w:t>
      </w:r>
    </w:p>
    <w:p w14:paraId="773F6A9B" w14:textId="77777777" w:rsidR="00003269" w:rsidRDefault="00003269"/>
    <w:p w14:paraId="56E9A2BC" w14:textId="77777777" w:rsidR="00003269" w:rsidRDefault="00003269">
      <w:r>
        <w:t>3. Documentation Activities ___________ Hours (other than code documentation)</w:t>
      </w:r>
    </w:p>
    <w:p w14:paraId="5C14EBD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29A7DC37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27B7E64D" w14:textId="77777777" w:rsidR="00003269" w:rsidRDefault="00003269"/>
    <w:p w14:paraId="550AD3EA" w14:textId="77777777" w:rsidR="00003269" w:rsidRDefault="00003269"/>
    <w:p w14:paraId="1B709DD7" w14:textId="77777777" w:rsidR="00003269" w:rsidRDefault="00003269">
      <w:r>
        <w:t>4. Design Activities  __________ Hours</w:t>
      </w:r>
    </w:p>
    <w:p w14:paraId="4A63EED0" w14:textId="77777777" w:rsidR="00003269" w:rsidRDefault="00003269">
      <w:r>
        <w:t>(e.g. Producing System Architecture/Design, etc.)</w:t>
      </w:r>
    </w:p>
    <w:p w14:paraId="76CD73C1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42DEBD48" w14:textId="77777777" w:rsidR="00003269" w:rsidRDefault="00003269"/>
    <w:p w14:paraId="76104AE5" w14:textId="77777777" w:rsidR="00003269" w:rsidRDefault="00003269"/>
    <w:p w14:paraId="6A1627ED" w14:textId="77777777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__________  Hours</w:t>
      </w:r>
    </w:p>
    <w:p w14:paraId="6F06AF4C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E7FEEA4" w14:textId="77777777" w:rsidR="00003269" w:rsidRDefault="00003269"/>
    <w:p w14:paraId="3CF3097B" w14:textId="77777777" w:rsidR="00003269" w:rsidRDefault="00003269"/>
    <w:p w14:paraId="52BF8FEB" w14:textId="77777777" w:rsidR="00003269" w:rsidRDefault="00003269">
      <w:r>
        <w:t>6. Testing Activities   _____________ Hours</w:t>
      </w:r>
    </w:p>
    <w:p w14:paraId="1A011B37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377DD596" w14:textId="77777777" w:rsidR="00003269" w:rsidRDefault="00003269"/>
    <w:p w14:paraId="7177B5B4" w14:textId="77777777" w:rsidR="00003269" w:rsidRDefault="00003269"/>
    <w:p w14:paraId="1882AEE8" w14:textId="77777777" w:rsidR="00003269" w:rsidRDefault="00003269">
      <w:r>
        <w:t>7. Other Project Related Activities ____________ Hours</w:t>
      </w:r>
    </w:p>
    <w:p w14:paraId="687CBF23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14BD9F26" w14:textId="77777777" w:rsidR="00003269" w:rsidRDefault="00003269"/>
    <w:p w14:paraId="498F2AD4" w14:textId="77777777" w:rsidR="00003269" w:rsidRDefault="00003269"/>
    <w:p w14:paraId="146ADF6F" w14:textId="7B38F55C" w:rsidR="00003269" w:rsidRDefault="00003269">
      <w:r>
        <w:t>8. Other Non-project Related Activities ___</w:t>
      </w:r>
      <w:r w:rsidR="00646DCB">
        <w:t>1/2</w:t>
      </w:r>
      <w:r>
        <w:t>_____ Hours</w:t>
      </w:r>
    </w:p>
    <w:p w14:paraId="630A65B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20EBEBE7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5C5C407" w14:textId="60CAAB01" w:rsidR="00C605EA" w:rsidRDefault="00646DCB" w:rsidP="00646DCB">
      <w:pPr>
        <w:pStyle w:val="ListParagraph"/>
        <w:numPr>
          <w:ilvl w:val="0"/>
          <w:numId w:val="1"/>
        </w:numPr>
      </w:pPr>
      <w:r>
        <w:t>Individual weekly report</w:t>
      </w:r>
    </w:p>
    <w:p w14:paraId="5EFE027A" w14:textId="77777777" w:rsidR="00C605EA" w:rsidRDefault="00C605EA"/>
    <w:p w14:paraId="51B1FC87" w14:textId="77777777" w:rsidR="00C605EA" w:rsidRDefault="00C605EA"/>
    <w:p w14:paraId="3431AAB3" w14:textId="77777777" w:rsidR="00C605EA" w:rsidRDefault="00C605EA">
      <w:r>
        <w:t>9. My project related planed activities for the coming week are:</w:t>
      </w:r>
    </w:p>
    <w:p w14:paraId="706E5ED4" w14:textId="349E9699" w:rsidR="00C605EA" w:rsidRDefault="00A415A9">
      <w:r>
        <w:t>- Finishing up Design Document</w:t>
      </w:r>
    </w:p>
    <w:p w14:paraId="4304329D" w14:textId="02C3CCEC" w:rsidR="00A415A9" w:rsidRDefault="00A415A9">
      <w:r>
        <w:t>- Work on design for XML schema</w:t>
      </w:r>
    </w:p>
    <w:p w14:paraId="2C993CA6" w14:textId="450B48AD" w:rsidR="00A415A9" w:rsidRDefault="00A415A9">
      <w:r>
        <w:t>- Potentially meet with Mr. Tang for feedback on Design Document</w:t>
      </w:r>
    </w:p>
    <w:sectPr w:rsidR="00A415A9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F8"/>
    <w:multiLevelType w:val="hybridMultilevel"/>
    <w:tmpl w:val="4176CBC8"/>
    <w:lvl w:ilvl="0" w:tplc="A0AEB2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D02CB"/>
    <w:multiLevelType w:val="hybridMultilevel"/>
    <w:tmpl w:val="56825188"/>
    <w:lvl w:ilvl="0" w:tplc="24A88E5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9"/>
    <w:rsid w:val="00003269"/>
    <w:rsid w:val="00073C42"/>
    <w:rsid w:val="001B0C78"/>
    <w:rsid w:val="001C4EC8"/>
    <w:rsid w:val="002B09E8"/>
    <w:rsid w:val="00394129"/>
    <w:rsid w:val="00420A48"/>
    <w:rsid w:val="00523110"/>
    <w:rsid w:val="006144AA"/>
    <w:rsid w:val="00646DCB"/>
    <w:rsid w:val="00711988"/>
    <w:rsid w:val="00717137"/>
    <w:rsid w:val="0077151B"/>
    <w:rsid w:val="007C089A"/>
    <w:rsid w:val="007C2CCE"/>
    <w:rsid w:val="00920C83"/>
    <w:rsid w:val="00A13F98"/>
    <w:rsid w:val="00A26784"/>
    <w:rsid w:val="00A415A9"/>
    <w:rsid w:val="00C54A9D"/>
    <w:rsid w:val="00C605EA"/>
    <w:rsid w:val="00C64DDC"/>
    <w:rsid w:val="00D2010F"/>
    <w:rsid w:val="00DC0A1C"/>
    <w:rsid w:val="00DC2692"/>
    <w:rsid w:val="00DF728B"/>
    <w:rsid w:val="00E32D26"/>
    <w:rsid w:val="00E40C9D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8FA95"/>
  <w15:docId w15:val="{F4D67F84-948F-41C2-ADB8-EC4089B1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(5)</Template>
  <TotalTime>49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2022-03-03T03:19:00Z</dcterms:created>
  <dcterms:modified xsi:type="dcterms:W3CDTF">2022-03-03T04:08:00Z</dcterms:modified>
</cp:coreProperties>
</file>