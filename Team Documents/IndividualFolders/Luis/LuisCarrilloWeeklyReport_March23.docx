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66A4D" w14:textId="77777777" w:rsidR="00D2010F" w:rsidRDefault="00003269" w:rsidP="00ED54CF">
      <w:pPr>
        <w:jc w:val="center"/>
      </w:pPr>
      <w:r>
        <w:t>Sen</w:t>
      </w:r>
      <w:r w:rsidR="00ED54CF">
        <w:t>ior Projects</w:t>
      </w:r>
    </w:p>
    <w:p w14:paraId="5498CF42" w14:textId="77777777" w:rsidR="00003269" w:rsidRDefault="001B0C78" w:rsidP="00003269">
      <w:pPr>
        <w:jc w:val="center"/>
      </w:pPr>
      <w:r>
        <w:t>Spring</w:t>
      </w:r>
      <w:r w:rsidR="00C54A9D">
        <w:t xml:space="preserve">  20</w:t>
      </w:r>
      <w:r w:rsidR="00F11D4F">
        <w:t>2</w:t>
      </w:r>
      <w:r w:rsidR="00523110">
        <w:t>2</w:t>
      </w:r>
    </w:p>
    <w:p w14:paraId="0553F52A" w14:textId="77777777"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14:paraId="00F10C1A" w14:textId="11078736" w:rsidR="007C2CCE" w:rsidRDefault="007C2CCE" w:rsidP="00003269">
      <w:pPr>
        <w:jc w:val="center"/>
      </w:pPr>
      <w:r>
        <w:t xml:space="preserve">NAME: </w:t>
      </w:r>
      <w:r w:rsidR="007510E8">
        <w:t xml:space="preserve">Luis Carrillo </w:t>
      </w:r>
      <w:r>
        <w:t xml:space="preserve">TEAM: </w:t>
      </w:r>
      <w:r w:rsidR="007510E8">
        <w:t>Word Text Data Extractor</w:t>
      </w:r>
    </w:p>
    <w:p w14:paraId="3A69EBA1" w14:textId="77777777" w:rsidR="00003269" w:rsidRDefault="00003269"/>
    <w:p w14:paraId="0C816372" w14:textId="1047F404" w:rsidR="00003269" w:rsidRDefault="00003269">
      <w:r>
        <w:t>Period covered by this report: From ____</w:t>
      </w:r>
      <w:r w:rsidR="00F96F52">
        <w:t>March 9</w:t>
      </w:r>
      <w:r>
        <w:t>________ to ______</w:t>
      </w:r>
      <w:r w:rsidR="00F96F52">
        <w:t>March 23</w:t>
      </w:r>
      <w:r>
        <w:t>______</w:t>
      </w:r>
    </w:p>
    <w:p w14:paraId="5AD0D731" w14:textId="77777777" w:rsidR="00003269" w:rsidRPr="007C2CCE" w:rsidRDefault="007C2CCE">
      <w:pPr>
        <w:rPr>
          <w:b/>
        </w:rPr>
      </w:pPr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14:paraId="18DC5748" w14:textId="77777777" w:rsidR="00003269" w:rsidRDefault="00003269"/>
    <w:p w14:paraId="580D2EE2" w14:textId="64953620" w:rsidR="00003269" w:rsidRDefault="00003269">
      <w:r>
        <w:t>1. Research Activities    ____</w:t>
      </w:r>
      <w:r w:rsidR="00AC0EBE">
        <w:t>7 - 8</w:t>
      </w:r>
      <w:r>
        <w:t>________ Hours</w:t>
      </w:r>
    </w:p>
    <w:p w14:paraId="0CCC8A1E" w14:textId="77777777" w:rsidR="00003269" w:rsidRDefault="00003269">
      <w:r>
        <w:t>(e.g., investigating API for xyz, searching the web for abc., …)</w:t>
      </w:r>
    </w:p>
    <w:p w14:paraId="1DDB5799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02BC52FD" w14:textId="22080173" w:rsidR="00003269" w:rsidRDefault="00AC0EBE" w:rsidP="00AC0EBE">
      <w:pPr>
        <w:pStyle w:val="ListParagraph"/>
        <w:numPr>
          <w:ilvl w:val="0"/>
          <w:numId w:val="1"/>
        </w:numPr>
      </w:pPr>
      <w:r>
        <w:t>Investigating python-docx documentation and looking up how to do certain things with the python docx library</w:t>
      </w:r>
    </w:p>
    <w:p w14:paraId="0DC8758D" w14:textId="77777777" w:rsidR="00003269" w:rsidRDefault="00003269"/>
    <w:p w14:paraId="5E525A32" w14:textId="282C53F9" w:rsidR="00003269" w:rsidRDefault="00003269">
      <w:r>
        <w:t>2. Out of class time meeting(s) _____</w:t>
      </w:r>
      <w:r w:rsidR="00AC0EBE">
        <w:t>3</w:t>
      </w:r>
      <w:r>
        <w:t>____ Hours</w:t>
      </w:r>
    </w:p>
    <w:p w14:paraId="185B14F2" w14:textId="77777777"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</w:p>
    <w:p w14:paraId="793F4726" w14:textId="54852CE6" w:rsidR="00003269" w:rsidRDefault="00AC0EBE" w:rsidP="00AC0EBE">
      <w:pPr>
        <w:pStyle w:val="ListParagraph"/>
        <w:numPr>
          <w:ilvl w:val="0"/>
          <w:numId w:val="1"/>
        </w:numPr>
      </w:pPr>
      <w:r>
        <w:t xml:space="preserve">Team met a couple times on campus and on discord to discuss our work on the project </w:t>
      </w:r>
    </w:p>
    <w:p w14:paraId="0B9988B3" w14:textId="77777777" w:rsidR="00003269" w:rsidRDefault="00003269"/>
    <w:p w14:paraId="1C1DF34D" w14:textId="77777777" w:rsidR="00003269" w:rsidRDefault="00003269">
      <w:r>
        <w:t>3. Documentation Activities ___________ Hours (other than code documentation)</w:t>
      </w:r>
    </w:p>
    <w:p w14:paraId="440B9442" w14:textId="77777777"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14:paraId="0B43862A" w14:textId="77777777"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</w:p>
    <w:p w14:paraId="387EB919" w14:textId="77777777" w:rsidR="00003269" w:rsidRDefault="00003269"/>
    <w:p w14:paraId="708FC4A1" w14:textId="77777777" w:rsidR="00003269" w:rsidRDefault="00003269"/>
    <w:p w14:paraId="56773871" w14:textId="77777777" w:rsidR="00003269" w:rsidRDefault="00003269">
      <w:r>
        <w:t>4. Design Activities  __________ Hours</w:t>
      </w:r>
    </w:p>
    <w:p w14:paraId="36BD2CE1" w14:textId="77777777" w:rsidR="00003269" w:rsidRDefault="00003269">
      <w:r>
        <w:t>(e.g. Producing System Architecture/Design, etc.)</w:t>
      </w:r>
    </w:p>
    <w:p w14:paraId="126F87D0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5BB9E265" w14:textId="77777777" w:rsidR="00003269" w:rsidRDefault="00003269"/>
    <w:p w14:paraId="052F2080" w14:textId="77777777" w:rsidR="00003269" w:rsidRDefault="00003269"/>
    <w:p w14:paraId="7BFE7FE0" w14:textId="24CDDA22" w:rsidR="00003269" w:rsidRDefault="00003269">
      <w:r>
        <w:t xml:space="preserve">5. Coding Activities </w:t>
      </w:r>
      <w:r w:rsidR="00711988">
        <w:t>(including code documentation)</w:t>
      </w:r>
      <w:r>
        <w:t xml:space="preserve"> ___</w:t>
      </w:r>
      <w:r w:rsidR="005C5C43">
        <w:t xml:space="preserve">~ </w:t>
      </w:r>
      <w:r w:rsidR="00AC0EBE">
        <w:t>10</w:t>
      </w:r>
      <w:r>
        <w:t>______  Hours</w:t>
      </w:r>
    </w:p>
    <w:p w14:paraId="6D7CA91C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6270975F" w14:textId="292051C8" w:rsidR="00003269" w:rsidRDefault="00F96F52" w:rsidP="00F96F52">
      <w:pPr>
        <w:pStyle w:val="ListParagraph"/>
        <w:numPr>
          <w:ilvl w:val="0"/>
          <w:numId w:val="1"/>
        </w:numPr>
      </w:pPr>
      <w:r>
        <w:t xml:space="preserve">Wrote code to get different types of text from a word document (all text from the document, text from the header/footer, bolded text, italicized text, underlined text, text in a list) </w:t>
      </w:r>
    </w:p>
    <w:p w14:paraId="146C0FA0" w14:textId="77777777" w:rsidR="00003269" w:rsidRDefault="00003269"/>
    <w:p w14:paraId="10A0271F" w14:textId="2E4248E6" w:rsidR="00003269" w:rsidRDefault="00003269">
      <w:r>
        <w:t>6. Testing Activities   _____</w:t>
      </w:r>
      <w:r w:rsidR="005C5C43">
        <w:t>2</w:t>
      </w:r>
      <w:r>
        <w:t>________ Hours</w:t>
      </w:r>
    </w:p>
    <w:p w14:paraId="6B099A5D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6A73D446" w14:textId="175DC113" w:rsidR="00003269" w:rsidRDefault="005C5C43" w:rsidP="005C5C43">
      <w:pPr>
        <w:pStyle w:val="ListParagraph"/>
        <w:numPr>
          <w:ilvl w:val="0"/>
          <w:numId w:val="1"/>
        </w:numPr>
      </w:pPr>
      <w:r>
        <w:t xml:space="preserve">Tested my code out with a word document I made </w:t>
      </w:r>
    </w:p>
    <w:p w14:paraId="78A3703F" w14:textId="77777777" w:rsidR="00003269" w:rsidRDefault="00003269"/>
    <w:p w14:paraId="31161387" w14:textId="77777777" w:rsidR="00003269" w:rsidRDefault="00003269">
      <w:r>
        <w:t>7. Other Project Related Activities ____________ Hours</w:t>
      </w:r>
    </w:p>
    <w:p w14:paraId="36F7F896" w14:textId="77777777" w:rsidR="00003269" w:rsidRPr="00E32D26" w:rsidRDefault="00711988">
      <w:pPr>
        <w:rPr>
          <w:b/>
        </w:rPr>
      </w:pPr>
      <w:r w:rsidRPr="00E32D26">
        <w:rPr>
          <w:b/>
        </w:rPr>
        <w:t>Explain</w:t>
      </w:r>
    </w:p>
    <w:p w14:paraId="62086476" w14:textId="77777777" w:rsidR="00003269" w:rsidRDefault="00003269"/>
    <w:p w14:paraId="7702F820" w14:textId="77777777" w:rsidR="00003269" w:rsidRDefault="00003269"/>
    <w:p w14:paraId="47F5EE18" w14:textId="77777777" w:rsidR="00003269" w:rsidRDefault="00003269">
      <w:r>
        <w:t>8. Other Non-project Related Activities ________ Hours</w:t>
      </w:r>
    </w:p>
    <w:p w14:paraId="40BBDBF8" w14:textId="77777777"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14:paraId="01F29D5A" w14:textId="77777777" w:rsidR="00D2010F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538B3A85" w14:textId="77777777" w:rsidR="00C605EA" w:rsidRDefault="00C605EA"/>
    <w:p w14:paraId="1F50DC55" w14:textId="77777777" w:rsidR="00C605EA" w:rsidRDefault="00C605EA"/>
    <w:p w14:paraId="7C217574" w14:textId="77777777" w:rsidR="00C605EA" w:rsidRDefault="00C605EA"/>
    <w:p w14:paraId="2AA3D568" w14:textId="77777777" w:rsidR="00C605EA" w:rsidRDefault="00C605EA">
      <w:r>
        <w:t>9. My project related planed activities for the coming week are:</w:t>
      </w:r>
    </w:p>
    <w:p w14:paraId="6A3ED0C5" w14:textId="3E219B40" w:rsidR="00C605EA" w:rsidRDefault="007510E8">
      <w:r>
        <w:t xml:space="preserve">- Coding whatever classes we need to work on for the project, like </w:t>
      </w:r>
      <w:r w:rsidR="00F96F52">
        <w:t>classes for storing info about textual elements of a word document</w:t>
      </w:r>
    </w:p>
    <w:sectPr w:rsidR="00C605EA" w:rsidSect="00D2010F"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D44D8"/>
    <w:multiLevelType w:val="hybridMultilevel"/>
    <w:tmpl w:val="C1628436"/>
    <w:lvl w:ilvl="0" w:tplc="8F4863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BE"/>
    <w:rsid w:val="00003269"/>
    <w:rsid w:val="00073C42"/>
    <w:rsid w:val="001B0C78"/>
    <w:rsid w:val="002B09E8"/>
    <w:rsid w:val="00394129"/>
    <w:rsid w:val="00420A48"/>
    <w:rsid w:val="00523110"/>
    <w:rsid w:val="005C5C43"/>
    <w:rsid w:val="00711988"/>
    <w:rsid w:val="007510E8"/>
    <w:rsid w:val="0077151B"/>
    <w:rsid w:val="007C089A"/>
    <w:rsid w:val="007C2CCE"/>
    <w:rsid w:val="00920C83"/>
    <w:rsid w:val="00A26784"/>
    <w:rsid w:val="00AC0EBE"/>
    <w:rsid w:val="00C54A9D"/>
    <w:rsid w:val="00C605EA"/>
    <w:rsid w:val="00C64DDC"/>
    <w:rsid w:val="00D2010F"/>
    <w:rsid w:val="00DC0A1C"/>
    <w:rsid w:val="00DC2692"/>
    <w:rsid w:val="00DF728B"/>
    <w:rsid w:val="00E32D26"/>
    <w:rsid w:val="00E50DC7"/>
    <w:rsid w:val="00ED54CF"/>
    <w:rsid w:val="00F11D4F"/>
    <w:rsid w:val="00F9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9907F"/>
  <w15:docId w15:val="{12E3AC0B-F04A-421D-94DA-D4152F82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Downloads\SP%20Individual%20Weekly%20Report%20Template%20(6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 Individual Weekly Report Template (6)</Template>
  <TotalTime>17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Luis</dc:creator>
  <cp:lastModifiedBy>Luis Carrillo</cp:lastModifiedBy>
  <cp:revision>2</cp:revision>
  <cp:lastPrinted>2012-09-17T06:57:00Z</cp:lastPrinted>
  <dcterms:created xsi:type="dcterms:W3CDTF">2022-03-24T04:39:00Z</dcterms:created>
  <dcterms:modified xsi:type="dcterms:W3CDTF">2022-03-24T04:57:00Z</dcterms:modified>
</cp:coreProperties>
</file>