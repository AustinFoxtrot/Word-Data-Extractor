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C887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57C1D29C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41B99645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07C6A89D" w14:textId="423DD817" w:rsidR="007C2CCE" w:rsidRDefault="007C2CCE" w:rsidP="00003269">
      <w:pPr>
        <w:jc w:val="center"/>
      </w:pPr>
      <w:r>
        <w:t xml:space="preserve">NAME: </w:t>
      </w:r>
      <w:r w:rsidR="0041005A">
        <w:t>Luis Carrillo</w:t>
      </w:r>
      <w:r>
        <w:t xml:space="preserve"> TEAM: </w:t>
      </w:r>
      <w:r w:rsidR="0041005A">
        <w:t>Word Text Data Extractor</w:t>
      </w:r>
    </w:p>
    <w:p w14:paraId="6B3F56D0" w14:textId="77777777" w:rsidR="00003269" w:rsidRDefault="00003269"/>
    <w:p w14:paraId="77F26A36" w14:textId="12323A4C" w:rsidR="00003269" w:rsidRDefault="00003269">
      <w:r>
        <w:t>Period covered by this report: From ____</w:t>
      </w:r>
      <w:r w:rsidR="00F5562D">
        <w:t>3/30/2022</w:t>
      </w:r>
      <w:r>
        <w:t>________ to ___</w:t>
      </w:r>
      <w:r w:rsidR="00F5562D">
        <w:t>4/6/2022</w:t>
      </w:r>
      <w:r>
        <w:t>_________</w:t>
      </w:r>
    </w:p>
    <w:p w14:paraId="29E1952D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4E24A70E" w14:textId="77777777" w:rsidR="00003269" w:rsidRDefault="00003269"/>
    <w:p w14:paraId="6F299767" w14:textId="2C3ADE13" w:rsidR="00003269" w:rsidRDefault="00003269">
      <w:r>
        <w:t>1. Research Activities    _____</w:t>
      </w:r>
      <w:r w:rsidR="0041005A">
        <w:t>2 - 3</w:t>
      </w:r>
      <w:r>
        <w:t>_______ Hours</w:t>
      </w:r>
    </w:p>
    <w:p w14:paraId="29A24A06" w14:textId="77777777" w:rsidR="00003269" w:rsidRDefault="00003269">
      <w:r>
        <w:t>(e.g., investigating API for xyz, searching the web for abc., …)</w:t>
      </w:r>
    </w:p>
    <w:p w14:paraId="51FE888B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2CC91776" w14:textId="25237E21" w:rsidR="00003269" w:rsidRDefault="00F5562D" w:rsidP="00F5562D">
      <w:pPr>
        <w:pStyle w:val="ListParagraph"/>
        <w:numPr>
          <w:ilvl w:val="0"/>
          <w:numId w:val="2"/>
        </w:numPr>
      </w:pPr>
      <w:r>
        <w:t>Searched the web for python-related guides/documentation whenever I had a question or a problem arose while coding</w:t>
      </w:r>
    </w:p>
    <w:p w14:paraId="3995D0FA" w14:textId="77777777" w:rsidR="00003269" w:rsidRDefault="00003269"/>
    <w:p w14:paraId="437EC8C2" w14:textId="696649E7" w:rsidR="00003269" w:rsidRDefault="00003269">
      <w:r>
        <w:t>2. Out of class time meeting(s) ____</w:t>
      </w:r>
      <w:r w:rsidR="0041005A">
        <w:t>1</w:t>
      </w:r>
      <w:r>
        <w:t>_____ Hours</w:t>
      </w:r>
    </w:p>
    <w:p w14:paraId="71E88E52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01A8C373" w14:textId="3489A995" w:rsidR="00003269" w:rsidRDefault="0041005A" w:rsidP="0041005A">
      <w:pPr>
        <w:pStyle w:val="ListParagraph"/>
        <w:numPr>
          <w:ilvl w:val="0"/>
          <w:numId w:val="1"/>
        </w:numPr>
      </w:pPr>
      <w:r>
        <w:t>Met once this week, just talked about our work on the project</w:t>
      </w:r>
    </w:p>
    <w:p w14:paraId="425EB65E" w14:textId="77777777" w:rsidR="00003269" w:rsidRDefault="00003269"/>
    <w:p w14:paraId="468718B4" w14:textId="1DB681EB" w:rsidR="00003269" w:rsidRDefault="00003269">
      <w:r>
        <w:t>3. Documentation Activities _____</w:t>
      </w:r>
      <w:r w:rsidR="00F5562D">
        <w:t>1 - 2</w:t>
      </w:r>
      <w:r>
        <w:t>______ Hours (other than code documentation)</w:t>
      </w:r>
    </w:p>
    <w:p w14:paraId="47CB8D8D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67024418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5CFB3FCF" w14:textId="30089D3B" w:rsidR="00003269" w:rsidRDefault="00F5562D" w:rsidP="00F5562D">
      <w:pPr>
        <w:pStyle w:val="ListParagraph"/>
        <w:numPr>
          <w:ilvl w:val="0"/>
          <w:numId w:val="1"/>
        </w:numPr>
      </w:pPr>
      <w:r>
        <w:t>Worked on peer reviews</w:t>
      </w:r>
    </w:p>
    <w:p w14:paraId="2DCBC20A" w14:textId="77777777" w:rsidR="00003269" w:rsidRDefault="00003269"/>
    <w:p w14:paraId="7CDFCB4D" w14:textId="77777777" w:rsidR="00003269" w:rsidRDefault="00003269">
      <w:r>
        <w:t>4. Design Activities  __________ Hours</w:t>
      </w:r>
    </w:p>
    <w:p w14:paraId="308748BA" w14:textId="77777777" w:rsidR="00003269" w:rsidRDefault="00003269">
      <w:r>
        <w:t>(e.g. Producing System Architecture/Design, etc.)</w:t>
      </w:r>
    </w:p>
    <w:p w14:paraId="50FDD5DF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35029EBC" w14:textId="77777777" w:rsidR="00003269" w:rsidRDefault="00003269"/>
    <w:p w14:paraId="40905A27" w14:textId="77777777" w:rsidR="00003269" w:rsidRDefault="00003269"/>
    <w:p w14:paraId="7CDF6B6C" w14:textId="5A483D16" w:rsidR="00003269" w:rsidRDefault="00003269">
      <w:r>
        <w:t xml:space="preserve">5. Coding Activities </w:t>
      </w:r>
      <w:r w:rsidR="00711988">
        <w:t xml:space="preserve">(including code documentation) </w:t>
      </w:r>
      <w:r>
        <w:t xml:space="preserve"> ____</w:t>
      </w:r>
      <w:r w:rsidR="0041005A">
        <w:t>6 - 7</w:t>
      </w:r>
      <w:r>
        <w:t>______  Hours</w:t>
      </w:r>
    </w:p>
    <w:p w14:paraId="22290599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1AC87FB3" w14:textId="35316F5A" w:rsidR="00003269" w:rsidRDefault="0041005A" w:rsidP="0041005A">
      <w:pPr>
        <w:pStyle w:val="ListParagraph"/>
        <w:numPr>
          <w:ilvl w:val="0"/>
          <w:numId w:val="1"/>
        </w:numPr>
      </w:pPr>
      <w:r>
        <w:t>Continued working on parser</w:t>
      </w:r>
    </w:p>
    <w:p w14:paraId="18D7A396" w14:textId="7614F4D8" w:rsidR="00003269" w:rsidRDefault="0041005A" w:rsidP="0041005A">
      <w:pPr>
        <w:pStyle w:val="ListParagraph"/>
        <w:numPr>
          <w:ilvl w:val="0"/>
          <w:numId w:val="1"/>
        </w:numPr>
      </w:pPr>
      <w:r>
        <w:t>Worked on function definitions for some classes</w:t>
      </w:r>
      <w:r w:rsidR="00F5562D">
        <w:t xml:space="preserve"> (TextualElement, Run)</w:t>
      </w:r>
    </w:p>
    <w:p w14:paraId="23AB75C1" w14:textId="77777777" w:rsidR="00003269" w:rsidRDefault="00003269">
      <w:r>
        <w:t>6. Testing Activities   _____________ Hours</w:t>
      </w:r>
    </w:p>
    <w:p w14:paraId="03D132CD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B96931B" w14:textId="77777777" w:rsidR="00003269" w:rsidRDefault="00003269"/>
    <w:p w14:paraId="2A9621DD" w14:textId="77777777" w:rsidR="00003269" w:rsidRDefault="00003269"/>
    <w:p w14:paraId="5C9DF7D2" w14:textId="77777777" w:rsidR="00003269" w:rsidRDefault="00003269">
      <w:r>
        <w:t>7. Other Project Related Activities ____________ Hours</w:t>
      </w:r>
    </w:p>
    <w:p w14:paraId="333919A4" w14:textId="77777777" w:rsidR="00003269" w:rsidRPr="00E32D26" w:rsidRDefault="00711988">
      <w:pPr>
        <w:rPr>
          <w:b/>
        </w:rPr>
      </w:pPr>
      <w:r w:rsidRPr="00E32D26">
        <w:rPr>
          <w:b/>
        </w:rPr>
        <w:t>Explain</w:t>
      </w:r>
    </w:p>
    <w:p w14:paraId="30998710" w14:textId="77777777" w:rsidR="00003269" w:rsidRDefault="00003269"/>
    <w:p w14:paraId="0CDF4C87" w14:textId="77777777" w:rsidR="00003269" w:rsidRDefault="00003269"/>
    <w:p w14:paraId="6D87971B" w14:textId="77777777" w:rsidR="00003269" w:rsidRDefault="00003269">
      <w:r>
        <w:t>8. Other Non-project Related Activities ________ Hours</w:t>
      </w:r>
    </w:p>
    <w:p w14:paraId="05BCCC4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36F4FE15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6FC43A00" w14:textId="77777777" w:rsidR="00C605EA" w:rsidRDefault="00C605EA"/>
    <w:p w14:paraId="55F2120D" w14:textId="77777777" w:rsidR="00C605EA" w:rsidRDefault="00C605EA"/>
    <w:p w14:paraId="42AB66E5" w14:textId="77777777" w:rsidR="00C605EA" w:rsidRDefault="00C605EA"/>
    <w:p w14:paraId="449747CB" w14:textId="77777777" w:rsidR="00C605EA" w:rsidRDefault="00C605EA">
      <w:r>
        <w:t>9. My project related planed activities for the coming week are:</w:t>
      </w:r>
    </w:p>
    <w:p w14:paraId="7AAA0019" w14:textId="69A8D88A" w:rsidR="00C605EA" w:rsidRDefault="0041005A">
      <w:r>
        <w:t>- Work on test plan</w:t>
      </w:r>
      <w:r w:rsidR="00F5562D">
        <w:t xml:space="preserve"> assignment</w:t>
      </w:r>
    </w:p>
    <w:p w14:paraId="46E15738" w14:textId="3F91341D" w:rsidR="00F5562D" w:rsidRDefault="00F5562D">
      <w:r>
        <w:t>- Help create quick presentation for test plan</w:t>
      </w:r>
    </w:p>
    <w:sectPr w:rsidR="00F5562D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A53"/>
    <w:multiLevelType w:val="hybridMultilevel"/>
    <w:tmpl w:val="C0AE7C48"/>
    <w:lvl w:ilvl="0" w:tplc="306CF3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F22AF"/>
    <w:multiLevelType w:val="hybridMultilevel"/>
    <w:tmpl w:val="066E0DEA"/>
    <w:lvl w:ilvl="0" w:tplc="221CD3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A"/>
    <w:rsid w:val="00003269"/>
    <w:rsid w:val="00073C42"/>
    <w:rsid w:val="001B0C78"/>
    <w:rsid w:val="002B09E8"/>
    <w:rsid w:val="00394129"/>
    <w:rsid w:val="0041005A"/>
    <w:rsid w:val="00420A48"/>
    <w:rsid w:val="00523110"/>
    <w:rsid w:val="00711988"/>
    <w:rsid w:val="0077151B"/>
    <w:rsid w:val="007C089A"/>
    <w:rsid w:val="007C2CCE"/>
    <w:rsid w:val="00920C83"/>
    <w:rsid w:val="00A26784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  <w:rsid w:val="00F5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150DA"/>
  <w15:docId w15:val="{D9793DEC-0C09-4ED0-91B1-B1D0C27C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wnloads\SP%20Individual%20Weekly%20Report%20Template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(5)</Template>
  <TotalTime>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Luis</dc:creator>
  <cp:lastModifiedBy>Luis Carrillo</cp:lastModifiedBy>
  <cp:revision>1</cp:revision>
  <cp:lastPrinted>2012-09-17T06:57:00Z</cp:lastPrinted>
  <dcterms:created xsi:type="dcterms:W3CDTF">2022-04-07T03:46:00Z</dcterms:created>
  <dcterms:modified xsi:type="dcterms:W3CDTF">2022-04-07T03:55:00Z</dcterms:modified>
</cp:coreProperties>
</file>