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8BCC" w14:textId="77777777" w:rsidR="00D2010F" w:rsidRDefault="00003269" w:rsidP="00ED54CF">
      <w:pPr>
        <w:jc w:val="center"/>
      </w:pPr>
      <w:r>
        <w:t>Sen</w:t>
      </w:r>
      <w:r w:rsidR="00ED54CF">
        <w:t>ior Projects</w:t>
      </w:r>
    </w:p>
    <w:p w14:paraId="18FD0C38" w14:textId="77777777" w:rsidR="00003269" w:rsidRDefault="001B0C78" w:rsidP="00003269">
      <w:pPr>
        <w:jc w:val="center"/>
      </w:pPr>
      <w:r>
        <w:t>Spring</w:t>
      </w:r>
      <w:r w:rsidR="00C54A9D">
        <w:t xml:space="preserve">  20</w:t>
      </w:r>
      <w:r w:rsidR="00F11D4F">
        <w:t>2</w:t>
      </w:r>
      <w:r w:rsidR="00523110">
        <w:t>2</w:t>
      </w:r>
    </w:p>
    <w:p w14:paraId="3ECA8487" w14:textId="77777777" w:rsidR="00003269" w:rsidRDefault="00003269" w:rsidP="00003269">
      <w:pPr>
        <w:jc w:val="center"/>
      </w:pPr>
      <w:r w:rsidRPr="007C2CCE">
        <w:rPr>
          <w:b/>
        </w:rPr>
        <w:t>Individual</w:t>
      </w:r>
      <w:r>
        <w:t xml:space="preserve"> Weekly Report</w:t>
      </w:r>
    </w:p>
    <w:p w14:paraId="7A4B141E" w14:textId="4F1BEE64" w:rsidR="007C2CCE" w:rsidRDefault="007C2CCE" w:rsidP="00003269">
      <w:pPr>
        <w:jc w:val="center"/>
      </w:pPr>
      <w:r>
        <w:t xml:space="preserve">NAME: </w:t>
      </w:r>
      <w:r w:rsidR="007628DC">
        <w:t xml:space="preserve">Luis Carrillo </w:t>
      </w:r>
      <w:r>
        <w:t xml:space="preserve">TEAM: </w:t>
      </w:r>
      <w:r w:rsidR="007628DC">
        <w:t>Word Text Data Extractor</w:t>
      </w:r>
    </w:p>
    <w:p w14:paraId="2D4FC460" w14:textId="77777777" w:rsidR="00003269" w:rsidRDefault="00003269"/>
    <w:p w14:paraId="682D6BEB" w14:textId="77F58C25" w:rsidR="00003269" w:rsidRDefault="00003269">
      <w:r>
        <w:t>Period covered by this report: From ___</w:t>
      </w:r>
      <w:r w:rsidR="008F4B98">
        <w:t>March 2</w:t>
      </w:r>
      <w:r w:rsidR="008F4B98" w:rsidRPr="008F4B98">
        <w:rPr>
          <w:vertAlign w:val="superscript"/>
        </w:rPr>
        <w:t>nd</w:t>
      </w:r>
      <w:r w:rsidR="008F4B98">
        <w:t>, 2022</w:t>
      </w:r>
      <w:r>
        <w:t>_____ to ____</w:t>
      </w:r>
      <w:r w:rsidR="008F4B98">
        <w:t>March 9</w:t>
      </w:r>
      <w:r w:rsidR="008F4B98" w:rsidRPr="008F4B98">
        <w:rPr>
          <w:vertAlign w:val="superscript"/>
        </w:rPr>
        <w:t>th</w:t>
      </w:r>
      <w:r w:rsidR="008F4B98">
        <w:t>, 2022</w:t>
      </w:r>
      <w:r>
        <w:t>________</w:t>
      </w:r>
    </w:p>
    <w:p w14:paraId="3191F66E" w14:textId="77777777" w:rsidR="00003269" w:rsidRPr="007C2CCE" w:rsidRDefault="007C2CCE">
      <w:pPr>
        <w:rPr>
          <w:b/>
        </w:rPr>
      </w:pPr>
      <w:r w:rsidRPr="00D2010F">
        <w:rPr>
          <w:b/>
          <w:u w:val="single"/>
        </w:rPr>
        <w:t>Describe</w:t>
      </w:r>
      <w:r w:rsidRPr="007C2CCE">
        <w:rPr>
          <w:b/>
        </w:rPr>
        <w:t xml:space="preserve"> briefly this week’s activities (if any) and estimate the amount of time devoted to each one. </w:t>
      </w:r>
      <w:r w:rsidRPr="00D2010F">
        <w:rPr>
          <w:b/>
          <w:color w:val="FF0000"/>
          <w:u w:val="single"/>
        </w:rPr>
        <w:t>MAKE SURE YOU SAVE A COPY OF EACH REPORT.</w:t>
      </w:r>
    </w:p>
    <w:p w14:paraId="47A7AE8E" w14:textId="77777777" w:rsidR="00003269" w:rsidRDefault="00003269"/>
    <w:p w14:paraId="06E05A33" w14:textId="4A8644CD" w:rsidR="00003269" w:rsidRDefault="00003269">
      <w:r>
        <w:t>1. Research Activities    _____</w:t>
      </w:r>
      <w:r w:rsidR="00E87F67">
        <w:t>3</w:t>
      </w:r>
      <w:r>
        <w:t>____ Hours</w:t>
      </w:r>
    </w:p>
    <w:p w14:paraId="67F11D7B" w14:textId="77777777" w:rsidR="00003269" w:rsidRDefault="00003269">
      <w:r>
        <w:t>(e.g., investigating API for xyz, searching the web for abc., …)</w:t>
      </w:r>
    </w:p>
    <w:p w14:paraId="2804F86A" w14:textId="77777777" w:rsidR="00003269" w:rsidRPr="00E32D26" w:rsidRDefault="00D2010F">
      <w:pPr>
        <w:rPr>
          <w:b/>
        </w:rPr>
      </w:pPr>
      <w:r w:rsidRPr="00E32D26">
        <w:rPr>
          <w:b/>
        </w:rPr>
        <w:t>Explain:</w:t>
      </w:r>
    </w:p>
    <w:p w14:paraId="07CA7988" w14:textId="1D75C2A3" w:rsidR="008F4B98" w:rsidRDefault="008F4B98" w:rsidP="00E87F67">
      <w:pPr>
        <w:pStyle w:val="ListParagraph"/>
        <w:numPr>
          <w:ilvl w:val="0"/>
          <w:numId w:val="1"/>
        </w:numPr>
      </w:pPr>
      <w:r>
        <w:t>Researched XML formatting</w:t>
      </w:r>
    </w:p>
    <w:p w14:paraId="5207AA57" w14:textId="77777777" w:rsidR="00003269" w:rsidRDefault="00003269"/>
    <w:p w14:paraId="0B1E9C75" w14:textId="0CCF89E9" w:rsidR="00003269" w:rsidRDefault="00003269">
      <w:r>
        <w:t>2. Out of class time meeting(s) ____</w:t>
      </w:r>
      <w:r w:rsidR="001E07AE">
        <w:t>3</w:t>
      </w:r>
      <w:r>
        <w:t>_____ Hours</w:t>
      </w:r>
    </w:p>
    <w:p w14:paraId="3064E79B" w14:textId="77777777" w:rsidR="00D2010F" w:rsidRPr="00E32D26" w:rsidRDefault="00D2010F" w:rsidP="00D2010F">
      <w:pPr>
        <w:rPr>
          <w:b/>
        </w:rPr>
      </w:pPr>
      <w:r w:rsidRPr="00E32D26">
        <w:rPr>
          <w:b/>
        </w:rPr>
        <w:t>Explain:</w:t>
      </w:r>
    </w:p>
    <w:p w14:paraId="2A15FA81" w14:textId="2A9898B0" w:rsidR="00003269" w:rsidRDefault="001E07AE" w:rsidP="001E07AE">
      <w:pPr>
        <w:pStyle w:val="ListParagraph"/>
        <w:numPr>
          <w:ilvl w:val="0"/>
          <w:numId w:val="1"/>
        </w:numPr>
      </w:pPr>
      <w:r>
        <w:t xml:space="preserve">Had two meetings, one to discuss which member was doing what part of the Design Document and one to get feedback from the other members on the work each member had done </w:t>
      </w:r>
    </w:p>
    <w:p w14:paraId="2837EE7F" w14:textId="77777777" w:rsidR="00003269" w:rsidRDefault="00003269"/>
    <w:p w14:paraId="04C54A7E" w14:textId="2E2B28BA" w:rsidR="00003269" w:rsidRDefault="00003269">
      <w:r>
        <w:t>3. Documentation Activities _____</w:t>
      </w:r>
      <w:r w:rsidR="00E87F67">
        <w:t>6</w:t>
      </w:r>
      <w:r>
        <w:t>______ Hours (other than code documentation)</w:t>
      </w:r>
    </w:p>
    <w:p w14:paraId="1FC77AC6" w14:textId="77777777" w:rsidR="00003269" w:rsidRDefault="00003269">
      <w:r>
        <w:t xml:space="preserve">(e.g., producing requirements document, test plan documentation, </w:t>
      </w:r>
      <w:r w:rsidR="007C2CCE">
        <w:t xml:space="preserve">project related </w:t>
      </w:r>
      <w:r>
        <w:t>presentation, etc.)</w:t>
      </w:r>
    </w:p>
    <w:p w14:paraId="42BDBDD8" w14:textId="77777777" w:rsidR="00D2010F" w:rsidRPr="00E32D26" w:rsidRDefault="00D2010F" w:rsidP="00D2010F">
      <w:pPr>
        <w:rPr>
          <w:b/>
        </w:rPr>
      </w:pPr>
      <w:r w:rsidRPr="00E32D26">
        <w:rPr>
          <w:b/>
        </w:rPr>
        <w:t>Explain:</w:t>
      </w:r>
    </w:p>
    <w:p w14:paraId="0428DEFD" w14:textId="608D375C" w:rsidR="00003269" w:rsidRDefault="00E87F67" w:rsidP="00E87F67">
      <w:pPr>
        <w:pStyle w:val="ListParagraph"/>
        <w:numPr>
          <w:ilvl w:val="0"/>
          <w:numId w:val="1"/>
        </w:numPr>
      </w:pPr>
      <w:r>
        <w:t xml:space="preserve">Worked on </w:t>
      </w:r>
      <w:r w:rsidR="001E07AE">
        <w:t>XML Schema design part of our Design Document</w:t>
      </w:r>
    </w:p>
    <w:p w14:paraId="2491B8DD" w14:textId="04856710" w:rsidR="001E07AE" w:rsidRDefault="001E07AE" w:rsidP="00E87F67">
      <w:pPr>
        <w:pStyle w:val="ListParagraph"/>
        <w:numPr>
          <w:ilvl w:val="0"/>
          <w:numId w:val="1"/>
        </w:numPr>
      </w:pPr>
      <w:r>
        <w:t>Worked on Design Document slideshow used for presentation</w:t>
      </w:r>
    </w:p>
    <w:p w14:paraId="2EFF4962" w14:textId="77777777" w:rsidR="00003269" w:rsidRDefault="00003269"/>
    <w:p w14:paraId="12AEF44B" w14:textId="664D148D" w:rsidR="00003269" w:rsidRDefault="00003269">
      <w:r>
        <w:t>4. Design Activities  _____</w:t>
      </w:r>
      <w:r w:rsidR="000150CC">
        <w:t>2</w:t>
      </w:r>
      <w:r>
        <w:t>_____ Hours</w:t>
      </w:r>
    </w:p>
    <w:p w14:paraId="5CDEA3DB" w14:textId="77777777" w:rsidR="00003269" w:rsidRDefault="00003269">
      <w:r>
        <w:t>(e.g. Producing System Architecture/Design, etc.)</w:t>
      </w:r>
    </w:p>
    <w:p w14:paraId="6440F4C1" w14:textId="77777777" w:rsidR="00003269" w:rsidRPr="00E32D26" w:rsidRDefault="00D2010F">
      <w:pPr>
        <w:rPr>
          <w:b/>
        </w:rPr>
      </w:pPr>
      <w:r w:rsidRPr="00E32D26">
        <w:rPr>
          <w:b/>
        </w:rPr>
        <w:t>Explain:</w:t>
      </w:r>
    </w:p>
    <w:p w14:paraId="2AFA750B" w14:textId="0B6B013C" w:rsidR="00003269" w:rsidRDefault="000150CC" w:rsidP="000150CC">
      <w:pPr>
        <w:pStyle w:val="ListParagraph"/>
        <w:numPr>
          <w:ilvl w:val="0"/>
          <w:numId w:val="1"/>
        </w:numPr>
      </w:pPr>
      <w:r>
        <w:t>Decided which XML elements we would need in our XML output file</w:t>
      </w:r>
    </w:p>
    <w:p w14:paraId="6568F42C" w14:textId="77777777" w:rsidR="00003269" w:rsidRDefault="00003269"/>
    <w:p w14:paraId="066C1946" w14:textId="670D1764" w:rsidR="00003269" w:rsidRDefault="00003269">
      <w:r>
        <w:t xml:space="preserve">5. Coding Activities </w:t>
      </w:r>
      <w:r w:rsidR="00711988">
        <w:t>(including code documentation)</w:t>
      </w:r>
      <w:r>
        <w:t xml:space="preserve"> ___</w:t>
      </w:r>
      <w:r w:rsidR="00E87F67">
        <w:t>2</w:t>
      </w:r>
      <w:r>
        <w:t>______  Hours</w:t>
      </w:r>
    </w:p>
    <w:p w14:paraId="7C124B5F" w14:textId="77777777" w:rsidR="00003269" w:rsidRPr="00E32D26" w:rsidRDefault="00D2010F">
      <w:pPr>
        <w:rPr>
          <w:b/>
        </w:rPr>
      </w:pPr>
      <w:r w:rsidRPr="00E32D26">
        <w:rPr>
          <w:b/>
        </w:rPr>
        <w:t>Explain:</w:t>
      </w:r>
    </w:p>
    <w:p w14:paraId="64E27D83" w14:textId="1C5ACEDF" w:rsidR="00003269" w:rsidRDefault="00E87F67" w:rsidP="00E87F67">
      <w:pPr>
        <w:pStyle w:val="ListParagraph"/>
        <w:numPr>
          <w:ilvl w:val="0"/>
          <w:numId w:val="1"/>
        </w:numPr>
      </w:pPr>
      <w:r>
        <w:t>Wrote some basic XML files to</w:t>
      </w:r>
      <w:r w:rsidR="00ED0B8B">
        <w:t xml:space="preserve"> practice and</w:t>
      </w:r>
      <w:r>
        <w:t xml:space="preserve"> get a better understanding of XML</w:t>
      </w:r>
    </w:p>
    <w:p w14:paraId="5FF5EA1F" w14:textId="77777777" w:rsidR="00003269" w:rsidRDefault="00003269"/>
    <w:p w14:paraId="782397CD" w14:textId="77777777" w:rsidR="00003269" w:rsidRDefault="00003269">
      <w:r>
        <w:t>6. Testing Activities   _____________ Hours</w:t>
      </w:r>
    </w:p>
    <w:p w14:paraId="08838CEF" w14:textId="77777777" w:rsidR="00003269" w:rsidRPr="00E32D26" w:rsidRDefault="00D2010F">
      <w:pPr>
        <w:rPr>
          <w:b/>
        </w:rPr>
      </w:pPr>
      <w:r w:rsidRPr="00E32D26">
        <w:rPr>
          <w:b/>
        </w:rPr>
        <w:t>Explain:</w:t>
      </w:r>
    </w:p>
    <w:p w14:paraId="39C2713C" w14:textId="77777777" w:rsidR="00003269" w:rsidRDefault="00003269"/>
    <w:p w14:paraId="737EDE6A" w14:textId="77777777" w:rsidR="00003269" w:rsidRDefault="00003269"/>
    <w:p w14:paraId="65277D9E" w14:textId="77777777" w:rsidR="00003269" w:rsidRDefault="00003269">
      <w:r>
        <w:t>7. Other Project Related Activities ____________ Hours</w:t>
      </w:r>
    </w:p>
    <w:p w14:paraId="370B1301" w14:textId="77777777" w:rsidR="00003269" w:rsidRPr="00E32D26" w:rsidRDefault="00711988">
      <w:pPr>
        <w:rPr>
          <w:b/>
        </w:rPr>
      </w:pPr>
      <w:r w:rsidRPr="00E32D26">
        <w:rPr>
          <w:b/>
        </w:rPr>
        <w:t>Explain</w:t>
      </w:r>
    </w:p>
    <w:p w14:paraId="6EEB2309" w14:textId="77777777" w:rsidR="00003269" w:rsidRDefault="00003269"/>
    <w:p w14:paraId="4DABF2E0" w14:textId="28DA3FAC" w:rsidR="00003269" w:rsidRDefault="00003269">
      <w:r>
        <w:t>8. Other Non-project Related Activities ____</w:t>
      </w:r>
      <w:r w:rsidR="00E87F67">
        <w:t>1/2</w:t>
      </w:r>
      <w:r>
        <w:t>____ Hours</w:t>
      </w:r>
    </w:p>
    <w:p w14:paraId="589156B6" w14:textId="77777777" w:rsidR="00003269" w:rsidRDefault="00003269">
      <w:r>
        <w:t>(e.g., reading for/preparing/</w:t>
      </w:r>
      <w:r w:rsidRPr="00711988">
        <w:rPr>
          <w:b/>
        </w:rPr>
        <w:t>non-project related</w:t>
      </w:r>
      <w:r>
        <w:t xml:space="preserve"> in-class presentation</w:t>
      </w:r>
      <w:r w:rsidR="00E32D26">
        <w:t>/report</w:t>
      </w:r>
      <w:r>
        <w:t>)</w:t>
      </w:r>
    </w:p>
    <w:p w14:paraId="5AB86E11" w14:textId="77777777" w:rsidR="00D2010F" w:rsidRPr="00E32D26" w:rsidRDefault="00D2010F">
      <w:pPr>
        <w:rPr>
          <w:b/>
        </w:rPr>
      </w:pPr>
      <w:r w:rsidRPr="00E32D26">
        <w:rPr>
          <w:b/>
        </w:rPr>
        <w:t>Explain:</w:t>
      </w:r>
    </w:p>
    <w:p w14:paraId="706355DE" w14:textId="53B325B3" w:rsidR="00C605EA" w:rsidRDefault="00E87F67" w:rsidP="00E87F67">
      <w:pPr>
        <w:pStyle w:val="ListParagraph"/>
        <w:numPr>
          <w:ilvl w:val="0"/>
          <w:numId w:val="1"/>
        </w:numPr>
      </w:pPr>
      <w:r>
        <w:t>Work</w:t>
      </w:r>
      <w:r w:rsidR="00ED0B8B">
        <w:t>ed</w:t>
      </w:r>
      <w:r>
        <w:t xml:space="preserve"> on individual weekly report</w:t>
      </w:r>
    </w:p>
    <w:p w14:paraId="2DE221BB" w14:textId="77777777" w:rsidR="00C605EA" w:rsidRDefault="00C605EA"/>
    <w:p w14:paraId="5734D4FB" w14:textId="77777777" w:rsidR="00C605EA" w:rsidRDefault="00C605EA"/>
    <w:p w14:paraId="20DB770E" w14:textId="77777777" w:rsidR="00C605EA" w:rsidRDefault="00C605EA">
      <w:r>
        <w:t>9. My project related planed activities for the coming week are:</w:t>
      </w:r>
    </w:p>
    <w:p w14:paraId="1E730DB5" w14:textId="4416644B" w:rsidR="00C605EA" w:rsidRDefault="00E87F67">
      <w:r>
        <w:t>- Begin coding the Presentation layer of the software (Command line input, Help menu, etc.) with the rest of the team</w:t>
      </w:r>
    </w:p>
    <w:sectPr w:rsidR="00C605EA" w:rsidSect="00D2010F">
      <w:pgSz w:w="12240" w:h="15840"/>
      <w:pgMar w:top="864" w:right="1008" w:bottom="6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4159"/>
    <w:multiLevelType w:val="hybridMultilevel"/>
    <w:tmpl w:val="D00264A6"/>
    <w:lvl w:ilvl="0" w:tplc="EACC47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DC"/>
    <w:rsid w:val="00003269"/>
    <w:rsid w:val="000150CC"/>
    <w:rsid w:val="00073C42"/>
    <w:rsid w:val="001B0C78"/>
    <w:rsid w:val="001E07AE"/>
    <w:rsid w:val="002B09E8"/>
    <w:rsid w:val="00394129"/>
    <w:rsid w:val="00420A48"/>
    <w:rsid w:val="00523110"/>
    <w:rsid w:val="00711988"/>
    <w:rsid w:val="007628DC"/>
    <w:rsid w:val="0077151B"/>
    <w:rsid w:val="007C089A"/>
    <w:rsid w:val="007C2CCE"/>
    <w:rsid w:val="008F4B98"/>
    <w:rsid w:val="00920C83"/>
    <w:rsid w:val="00A26784"/>
    <w:rsid w:val="00C54A9D"/>
    <w:rsid w:val="00C605EA"/>
    <w:rsid w:val="00C64DDC"/>
    <w:rsid w:val="00D2010F"/>
    <w:rsid w:val="00DC0A1C"/>
    <w:rsid w:val="00DC2692"/>
    <w:rsid w:val="00DF728B"/>
    <w:rsid w:val="00E32D26"/>
    <w:rsid w:val="00E50DC7"/>
    <w:rsid w:val="00E87F67"/>
    <w:rsid w:val="00ED0B8B"/>
    <w:rsid w:val="00ED54CF"/>
    <w:rsid w:val="00F1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B8B7F8"/>
  <w15:docId w15:val="{E51C8D79-3400-4E3E-9E07-592E5F6D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Downloads\SP%20Individual%20Weekly%20Report%20Template%20(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 Individual Weekly Report Template (6)</Template>
  <TotalTime>41</TotalTime>
  <Pages>1</Pages>
  <Words>302</Words>
  <Characters>1523</Characters>
  <Application>Microsoft Office Word</Application>
  <DocSecurity>0</DocSecurity>
  <Lines>58</Lines>
  <Paragraphs>58</Paragraphs>
  <ScaleCrop>false</ScaleCrop>
  <HeadingPairs>
    <vt:vector size="2" baseType="variant">
      <vt:variant>
        <vt:lpstr>Title</vt:lpstr>
      </vt:variant>
      <vt:variant>
        <vt:i4>1</vt:i4>
      </vt:variant>
    </vt:vector>
  </HeadingPairs>
  <TitlesOfParts>
    <vt:vector size="1" baseType="lpstr">
      <vt:lpstr>CSCI4838 Senior Projects in Computer Science</vt:lpstr>
    </vt:vector>
  </TitlesOfParts>
  <Company>University of Houston-Clear Lake</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CSCI4838 Senior Projects in Computer Science</dc:title>
  <dc:creator>Luis</dc:creator>
  <cp:lastModifiedBy>Luis Carrillo</cp:lastModifiedBy>
  <cp:revision>2</cp:revision>
  <cp:lastPrinted>2012-09-17T06:57:00Z</cp:lastPrinted>
  <dcterms:created xsi:type="dcterms:W3CDTF">2022-03-10T04:36:00Z</dcterms:created>
  <dcterms:modified xsi:type="dcterms:W3CDTF">2022-03-10T05:17:00Z</dcterms:modified>
</cp:coreProperties>
</file>