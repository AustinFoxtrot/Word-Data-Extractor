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2F13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3262B45C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0FADF9B4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20511E6C" w14:textId="5FE4E62B" w:rsidR="007C2CCE" w:rsidRDefault="007C2CCE" w:rsidP="00003269">
      <w:pPr>
        <w:jc w:val="center"/>
      </w:pPr>
      <w:r>
        <w:t xml:space="preserve">NAME: </w:t>
      </w:r>
      <w:r w:rsidR="0003201E">
        <w:t>Luis Carrillo</w:t>
      </w:r>
      <w:r>
        <w:t xml:space="preserve"> TEAM</w:t>
      </w:r>
      <w:r w:rsidR="0003201E">
        <w:t>: Word Text Data Extractor</w:t>
      </w:r>
    </w:p>
    <w:p w14:paraId="6308D944" w14:textId="77777777" w:rsidR="00003269" w:rsidRDefault="00003269"/>
    <w:p w14:paraId="65840335" w14:textId="376A8C0B" w:rsidR="00003269" w:rsidRDefault="00003269">
      <w:r>
        <w:t xml:space="preserve">Period covered by this report: From </w:t>
      </w:r>
      <w:r w:rsidR="0003201E">
        <w:t>4/6/2022</w:t>
      </w:r>
      <w:r>
        <w:t xml:space="preserve"> to </w:t>
      </w:r>
      <w:r w:rsidR="0003201E">
        <w:t>4/13/2022</w:t>
      </w:r>
    </w:p>
    <w:p w14:paraId="147BEB9D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710A93F7" w14:textId="77777777" w:rsidR="00003269" w:rsidRDefault="00003269"/>
    <w:p w14:paraId="3DDB51D5" w14:textId="47EF3AD0" w:rsidR="00003269" w:rsidRDefault="00003269">
      <w:r>
        <w:t>1. Research Activities    ______</w:t>
      </w:r>
      <w:r w:rsidR="00672EFC">
        <w:t>4</w:t>
      </w:r>
      <w:r>
        <w:t>______ Hours</w:t>
      </w:r>
    </w:p>
    <w:p w14:paraId="21DF2FD3" w14:textId="77777777" w:rsidR="00003269" w:rsidRDefault="00003269">
      <w:r>
        <w:t>(e.g., investigating API for xyz, searching the web for abc., …)</w:t>
      </w:r>
    </w:p>
    <w:p w14:paraId="0A3A6428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7D211657" w14:textId="547AE449" w:rsidR="00003269" w:rsidRDefault="0094186C" w:rsidP="00672EFC">
      <w:pPr>
        <w:pStyle w:val="ListParagraph"/>
        <w:numPr>
          <w:ilvl w:val="0"/>
          <w:numId w:val="2"/>
        </w:numPr>
      </w:pPr>
      <w:r>
        <w:t xml:space="preserve">While coding, looked through Python doc-x documentation and looked up any Python-related questions I had on </w:t>
      </w:r>
      <w:r w:rsidR="007361EA">
        <w:t>G</w:t>
      </w:r>
      <w:r>
        <w:t xml:space="preserve">oogle + StackOverflow </w:t>
      </w:r>
    </w:p>
    <w:p w14:paraId="7962F034" w14:textId="77777777" w:rsidR="00003269" w:rsidRDefault="00003269"/>
    <w:p w14:paraId="63A5EA9B" w14:textId="702F39BD" w:rsidR="00003269" w:rsidRDefault="00003269">
      <w:r>
        <w:t>2. Out of class time meeting(s) _____</w:t>
      </w:r>
      <w:r w:rsidR="0003201E">
        <w:t>2</w:t>
      </w:r>
      <w:r>
        <w:t>____ Hours</w:t>
      </w:r>
    </w:p>
    <w:p w14:paraId="6F2635EA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27EF4AA5" w14:textId="4B5B4491" w:rsidR="00003269" w:rsidRDefault="0003201E" w:rsidP="0003201E">
      <w:pPr>
        <w:pStyle w:val="ListParagraph"/>
        <w:numPr>
          <w:ilvl w:val="0"/>
          <w:numId w:val="1"/>
        </w:numPr>
      </w:pPr>
      <w:r>
        <w:t xml:space="preserve"> Had two meetings to discuss the Test Plan document and our work on the project itself</w:t>
      </w:r>
    </w:p>
    <w:p w14:paraId="220F6081" w14:textId="77777777" w:rsidR="00003269" w:rsidRDefault="00003269"/>
    <w:p w14:paraId="42F5F00F" w14:textId="674A27D2" w:rsidR="00003269" w:rsidRDefault="00003269">
      <w:r>
        <w:t>3. Documentation Activities _____</w:t>
      </w:r>
      <w:r w:rsidR="00672EFC">
        <w:t>1</w:t>
      </w:r>
      <w:r>
        <w:t>______ Hours (other than code documentation)</w:t>
      </w:r>
    </w:p>
    <w:p w14:paraId="700735F4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5FADCEEB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29E80230" w14:textId="430F95B6" w:rsidR="00003269" w:rsidRDefault="00672EFC" w:rsidP="00672EFC">
      <w:pPr>
        <w:pStyle w:val="ListParagraph"/>
        <w:numPr>
          <w:ilvl w:val="0"/>
          <w:numId w:val="1"/>
        </w:numPr>
      </w:pPr>
      <w:r>
        <w:t xml:space="preserve">Had a meeting to give feedback on the Test Plan document that Chris and Austin worked on </w:t>
      </w:r>
    </w:p>
    <w:p w14:paraId="44A8A5BB" w14:textId="77777777" w:rsidR="00003269" w:rsidRDefault="00003269"/>
    <w:p w14:paraId="14EADCEA" w14:textId="77777777" w:rsidR="00003269" w:rsidRDefault="00003269">
      <w:r>
        <w:t>4. Design Activities  __________ Hours</w:t>
      </w:r>
    </w:p>
    <w:p w14:paraId="1129B8A7" w14:textId="77777777" w:rsidR="00003269" w:rsidRDefault="00003269">
      <w:r>
        <w:t>(e.g. Producing System Architecture/Design, etc.)</w:t>
      </w:r>
    </w:p>
    <w:p w14:paraId="089DA8A0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235AC051" w14:textId="77777777" w:rsidR="00003269" w:rsidRDefault="00003269"/>
    <w:p w14:paraId="6B90B41F" w14:textId="77777777" w:rsidR="00003269" w:rsidRDefault="00003269"/>
    <w:p w14:paraId="295AFB28" w14:textId="08B4D2C7" w:rsidR="00003269" w:rsidRDefault="00003269">
      <w:r>
        <w:t xml:space="preserve">5. Coding Activities </w:t>
      </w:r>
      <w:r w:rsidR="00711988">
        <w:t xml:space="preserve">(including code documentation) </w:t>
      </w:r>
      <w:r>
        <w:t xml:space="preserve"> </w:t>
      </w:r>
      <w:r w:rsidR="0003201E">
        <w:t>__</w:t>
      </w:r>
      <w:r>
        <w:t>___</w:t>
      </w:r>
      <w:r w:rsidR="0003201E">
        <w:t>10</w:t>
      </w:r>
      <w:r>
        <w:t>_____  Hours</w:t>
      </w:r>
    </w:p>
    <w:p w14:paraId="2261E49B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208BD531" w14:textId="1782FD9B" w:rsidR="00003269" w:rsidRDefault="006C554B" w:rsidP="0003201E">
      <w:pPr>
        <w:pStyle w:val="ListParagraph"/>
        <w:numPr>
          <w:ilvl w:val="0"/>
          <w:numId w:val="1"/>
        </w:numPr>
      </w:pPr>
      <w:r>
        <w:t>Continued to work on the parser</w:t>
      </w:r>
      <w:r w:rsidR="0094186C">
        <w:t xml:space="preserve"> (defined various methods to help with creating class objects that have various attributes)</w:t>
      </w:r>
    </w:p>
    <w:p w14:paraId="2F7E8C33" w14:textId="77777777" w:rsidR="00003269" w:rsidRDefault="00003269"/>
    <w:p w14:paraId="24D53A60" w14:textId="5CA77423" w:rsidR="00003269" w:rsidRDefault="00003269">
      <w:r>
        <w:t>6. Testing Activities   _____</w:t>
      </w:r>
      <w:r w:rsidR="0067193C">
        <w:t>1-2</w:t>
      </w:r>
      <w:r>
        <w:t>_______ Hours</w:t>
      </w:r>
    </w:p>
    <w:p w14:paraId="232D310B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17BF475E" w14:textId="3AA18CD0" w:rsidR="00003269" w:rsidRDefault="0067193C" w:rsidP="0067193C">
      <w:pPr>
        <w:pStyle w:val="ListParagraph"/>
        <w:numPr>
          <w:ilvl w:val="0"/>
          <w:numId w:val="1"/>
        </w:numPr>
      </w:pPr>
      <w:r>
        <w:t>Unit tested the various methods I wrote for the parser</w:t>
      </w:r>
    </w:p>
    <w:p w14:paraId="2021A8DB" w14:textId="77777777" w:rsidR="00003269" w:rsidRDefault="00003269"/>
    <w:p w14:paraId="4657ACE1" w14:textId="77777777" w:rsidR="00003269" w:rsidRDefault="00003269">
      <w:r>
        <w:t>7. Other Project Related Activities ____________ Hours</w:t>
      </w:r>
    </w:p>
    <w:p w14:paraId="2C900CFB" w14:textId="77777777" w:rsidR="00003269" w:rsidRPr="00E32D26" w:rsidRDefault="00711988">
      <w:pPr>
        <w:rPr>
          <w:b/>
        </w:rPr>
      </w:pPr>
      <w:r w:rsidRPr="00E32D26">
        <w:rPr>
          <w:b/>
        </w:rPr>
        <w:t>Explain</w:t>
      </w:r>
    </w:p>
    <w:p w14:paraId="2D4EB979" w14:textId="77777777" w:rsidR="00003269" w:rsidRDefault="00003269"/>
    <w:p w14:paraId="402E2AF4" w14:textId="77777777" w:rsidR="00003269" w:rsidRDefault="00003269"/>
    <w:p w14:paraId="46329DDE" w14:textId="77777777" w:rsidR="00003269" w:rsidRDefault="00003269">
      <w:r>
        <w:t>8. Other Non-project Related Activities ________ Hours</w:t>
      </w:r>
    </w:p>
    <w:p w14:paraId="1EDF3594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74171FC4" w14:textId="77777777" w:rsidR="00D2010F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362A9A77" w14:textId="77777777" w:rsidR="00C605EA" w:rsidRDefault="00C605EA"/>
    <w:p w14:paraId="1B748F3D" w14:textId="77777777" w:rsidR="00C605EA" w:rsidRDefault="00C605EA"/>
    <w:p w14:paraId="61A7DFFD" w14:textId="77777777" w:rsidR="00C605EA" w:rsidRDefault="00C605EA"/>
    <w:p w14:paraId="0048DC08" w14:textId="77777777" w:rsidR="00C605EA" w:rsidRDefault="00C605EA">
      <w:r>
        <w:t>9. My project related planed activities for the coming week are:</w:t>
      </w:r>
    </w:p>
    <w:p w14:paraId="062DE0B2" w14:textId="26FCF013" w:rsidR="00C605EA" w:rsidRDefault="0003201E">
      <w:r>
        <w:t xml:space="preserve">- Finishing up coding whatever needs to be done and start the testing process 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63A7"/>
    <w:multiLevelType w:val="hybridMultilevel"/>
    <w:tmpl w:val="99C470FA"/>
    <w:lvl w:ilvl="0" w:tplc="E2A461C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A4216"/>
    <w:multiLevelType w:val="hybridMultilevel"/>
    <w:tmpl w:val="71AE99AA"/>
    <w:lvl w:ilvl="0" w:tplc="40742A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277080">
    <w:abstractNumId w:val="0"/>
  </w:num>
  <w:num w:numId="2" w16cid:durableId="510802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1E"/>
    <w:rsid w:val="00003269"/>
    <w:rsid w:val="0003201E"/>
    <w:rsid w:val="00073C42"/>
    <w:rsid w:val="001B0C78"/>
    <w:rsid w:val="002B09E8"/>
    <w:rsid w:val="00394129"/>
    <w:rsid w:val="00420A48"/>
    <w:rsid w:val="00523110"/>
    <w:rsid w:val="0067193C"/>
    <w:rsid w:val="00672EFC"/>
    <w:rsid w:val="006C554B"/>
    <w:rsid w:val="00711988"/>
    <w:rsid w:val="007361EA"/>
    <w:rsid w:val="0077151B"/>
    <w:rsid w:val="007C089A"/>
    <w:rsid w:val="007C2CCE"/>
    <w:rsid w:val="00920C83"/>
    <w:rsid w:val="0094186C"/>
    <w:rsid w:val="00A26784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8254F"/>
  <w15:docId w15:val="{1FA98ABD-5E2F-4588-951F-36060A79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wnloads\SP%20Individual%20Weekly%20Report%20Template%20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(5)</Template>
  <TotalTime>33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Luis</dc:creator>
  <cp:lastModifiedBy>Luis Carrillo</cp:lastModifiedBy>
  <cp:revision>2</cp:revision>
  <cp:lastPrinted>2012-09-17T06:57:00Z</cp:lastPrinted>
  <dcterms:created xsi:type="dcterms:W3CDTF">2022-04-14T06:26:00Z</dcterms:created>
  <dcterms:modified xsi:type="dcterms:W3CDTF">2022-04-14T06:59:00Z</dcterms:modified>
</cp:coreProperties>
</file>