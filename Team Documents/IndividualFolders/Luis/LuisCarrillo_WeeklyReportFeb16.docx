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03C4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49324900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292753D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64C7A2C9" w14:textId="0DDDC268" w:rsidR="007C2CCE" w:rsidRDefault="007C2CCE" w:rsidP="00003269">
      <w:pPr>
        <w:jc w:val="center"/>
      </w:pPr>
      <w:r>
        <w:t>NAME:</w:t>
      </w:r>
      <w:r w:rsidR="0050078C">
        <w:t xml:space="preserve"> Luis Carrillo</w:t>
      </w:r>
      <w:r>
        <w:t xml:space="preserve"> TEAM:</w:t>
      </w:r>
      <w:r w:rsidR="0050078C">
        <w:t xml:space="preserve"> Word Text Data Extractor</w:t>
      </w:r>
    </w:p>
    <w:p w14:paraId="59BCF0C1" w14:textId="77777777" w:rsidR="00003269" w:rsidRDefault="00003269"/>
    <w:p w14:paraId="406CFFFE" w14:textId="5C5AD158" w:rsidR="00003269" w:rsidRDefault="00003269">
      <w:r>
        <w:t>Period covered by this report: From _____</w:t>
      </w:r>
      <w:r w:rsidR="00E64765">
        <w:t>2/9</w:t>
      </w:r>
      <w:r>
        <w:t>_______ to ______</w:t>
      </w:r>
      <w:r w:rsidR="00E64765">
        <w:t>2/16</w:t>
      </w:r>
      <w:r>
        <w:t>______</w:t>
      </w:r>
    </w:p>
    <w:p w14:paraId="30A591FC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5ADE3ACD" w14:textId="77777777" w:rsidR="00003269" w:rsidRDefault="00003269"/>
    <w:p w14:paraId="1A82A48A" w14:textId="7FE3FE7B" w:rsidR="00003269" w:rsidRDefault="00003269">
      <w:r>
        <w:t>1. Research Activities    ______</w:t>
      </w:r>
      <w:r w:rsidR="001965EA">
        <w:t>1</w:t>
      </w:r>
      <w:r>
        <w:t>______ Hour</w:t>
      </w:r>
    </w:p>
    <w:p w14:paraId="20EF0259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0C39DD5D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22EDE1C6" w14:textId="4AFC1163" w:rsidR="00003269" w:rsidRDefault="001965EA" w:rsidP="001965EA">
      <w:pPr>
        <w:pStyle w:val="ListParagraph"/>
        <w:numPr>
          <w:ilvl w:val="0"/>
          <w:numId w:val="2"/>
        </w:numPr>
      </w:pPr>
      <w:r>
        <w:t>Looked up some XML tutorials</w:t>
      </w:r>
    </w:p>
    <w:p w14:paraId="235A2E17" w14:textId="2F0A4CC3" w:rsidR="001965EA" w:rsidRDefault="001965EA" w:rsidP="001965EA">
      <w:pPr>
        <w:pStyle w:val="ListParagraph"/>
        <w:numPr>
          <w:ilvl w:val="0"/>
          <w:numId w:val="2"/>
        </w:numPr>
      </w:pPr>
      <w:r>
        <w:t>Looked through Python’s doc-x library some more</w:t>
      </w:r>
    </w:p>
    <w:p w14:paraId="1AFB2A1F" w14:textId="77777777" w:rsidR="00003269" w:rsidRDefault="00003269"/>
    <w:p w14:paraId="308B9BCA" w14:textId="46AD1E8C" w:rsidR="00003269" w:rsidRDefault="00003269">
      <w:r>
        <w:t>2. Out of class time meeting(s) ____</w:t>
      </w:r>
      <w:r w:rsidR="00E64765">
        <w:t>3</w:t>
      </w:r>
      <w:r>
        <w:t>_____ Hours</w:t>
      </w:r>
    </w:p>
    <w:p w14:paraId="76E45485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308B5EBD" w14:textId="1CC82E83" w:rsidR="00003269" w:rsidRDefault="00E64765" w:rsidP="00E64765">
      <w:pPr>
        <w:pStyle w:val="ListParagraph"/>
        <w:numPr>
          <w:ilvl w:val="0"/>
          <w:numId w:val="1"/>
        </w:numPr>
      </w:pPr>
      <w:r>
        <w:t xml:space="preserve">Team had two online meetings with Mr. Tang, one to discuss his vision for the project and one to get feedback on our Requirements Specification Document </w:t>
      </w:r>
    </w:p>
    <w:p w14:paraId="6DBE4C34" w14:textId="77777777" w:rsidR="00003269" w:rsidRDefault="00003269"/>
    <w:p w14:paraId="387E5509" w14:textId="3047F2E2" w:rsidR="00003269" w:rsidRDefault="00003269">
      <w:r>
        <w:t>3. Documentation Activities ______</w:t>
      </w:r>
      <w:r w:rsidR="00E64765">
        <w:t>5 - 6</w:t>
      </w:r>
      <w:r>
        <w:t>_____ Hours (other than code documentation)</w:t>
      </w:r>
    </w:p>
    <w:p w14:paraId="619114B5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5D446D0" w14:textId="7777777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14:paraId="0BAD51FD" w14:textId="73C68447" w:rsidR="00003269" w:rsidRDefault="00E64765" w:rsidP="00E64765">
      <w:pPr>
        <w:pStyle w:val="ListParagraph"/>
        <w:numPr>
          <w:ilvl w:val="0"/>
          <w:numId w:val="1"/>
        </w:numPr>
      </w:pPr>
      <w:r>
        <w:t>Wrote the introduction (purpose, scope, system overview) and definitions sections of the team’s SRS</w:t>
      </w:r>
    </w:p>
    <w:p w14:paraId="21CD9FA4" w14:textId="6F515F7E" w:rsidR="00E64765" w:rsidRDefault="00E64765" w:rsidP="00E64765">
      <w:pPr>
        <w:pStyle w:val="ListParagraph"/>
        <w:numPr>
          <w:ilvl w:val="0"/>
          <w:numId w:val="1"/>
        </w:numPr>
      </w:pPr>
      <w:r>
        <w:t xml:space="preserve">Helped work on the </w:t>
      </w:r>
      <w:proofErr w:type="spellStart"/>
      <w:r>
        <w:t>Powerpoint</w:t>
      </w:r>
      <w:proofErr w:type="spellEnd"/>
      <w:r>
        <w:t xml:space="preserve"> for the presentation of the </w:t>
      </w:r>
      <w:r w:rsidR="001965EA">
        <w:t>SRS</w:t>
      </w:r>
    </w:p>
    <w:p w14:paraId="132F01C6" w14:textId="77777777" w:rsidR="00003269" w:rsidRDefault="00003269"/>
    <w:p w14:paraId="0D63B883" w14:textId="77777777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_________ Hours</w:t>
      </w:r>
    </w:p>
    <w:p w14:paraId="45AA3A2E" w14:textId="77777777" w:rsidR="00003269" w:rsidRDefault="00003269">
      <w:r>
        <w:t>(e.g. Producing System Architecture/Design, etc.)</w:t>
      </w:r>
    </w:p>
    <w:p w14:paraId="2E86C038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288DF17" w14:textId="77777777" w:rsidR="00003269" w:rsidRDefault="00003269"/>
    <w:p w14:paraId="57E3386A" w14:textId="77777777" w:rsidR="00003269" w:rsidRDefault="00003269"/>
    <w:p w14:paraId="42F82A27" w14:textId="77777777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_________  Hours</w:t>
      </w:r>
    </w:p>
    <w:p w14:paraId="4575FD5F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647650C6" w14:textId="77777777" w:rsidR="00003269" w:rsidRDefault="00003269"/>
    <w:p w14:paraId="2A05B8FD" w14:textId="77777777" w:rsidR="00003269" w:rsidRDefault="00003269">
      <w:r>
        <w:t>6. Testing Activities   _____________ Hours</w:t>
      </w:r>
    </w:p>
    <w:p w14:paraId="000AFE2A" w14:textId="7489A3AD" w:rsidR="00003269" w:rsidRPr="001965EA" w:rsidRDefault="00D2010F">
      <w:pPr>
        <w:rPr>
          <w:b/>
        </w:rPr>
      </w:pPr>
      <w:r w:rsidRPr="00E32D26">
        <w:rPr>
          <w:b/>
        </w:rPr>
        <w:t>Explain:</w:t>
      </w:r>
    </w:p>
    <w:p w14:paraId="40C54FC0" w14:textId="77777777" w:rsidR="00003269" w:rsidRDefault="00003269"/>
    <w:p w14:paraId="6C913EF5" w14:textId="77777777" w:rsidR="00003269" w:rsidRDefault="00003269">
      <w:r>
        <w:t>7. Other Project Related Activities ____________ Hours</w:t>
      </w:r>
    </w:p>
    <w:p w14:paraId="158BA9B2" w14:textId="392FA996" w:rsidR="00003269" w:rsidRPr="001965EA" w:rsidRDefault="00711988">
      <w:pPr>
        <w:rPr>
          <w:b/>
        </w:rPr>
      </w:pPr>
      <w:r w:rsidRPr="00E32D26">
        <w:rPr>
          <w:b/>
        </w:rPr>
        <w:t>Explain</w:t>
      </w:r>
    </w:p>
    <w:p w14:paraId="29F9C345" w14:textId="77777777" w:rsidR="00003269" w:rsidRDefault="00003269"/>
    <w:p w14:paraId="6DC4EAFB" w14:textId="77777777" w:rsidR="00003269" w:rsidRDefault="00003269">
      <w:r>
        <w:t>8. Other Non-project Related Activities ________ Hours</w:t>
      </w:r>
    </w:p>
    <w:p w14:paraId="367792E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244A603C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45AB4DD" w14:textId="77777777" w:rsidR="00C605EA" w:rsidRDefault="00C605EA"/>
    <w:p w14:paraId="36D95EAC" w14:textId="77777777" w:rsidR="00C605EA" w:rsidRDefault="00C605EA"/>
    <w:p w14:paraId="4C11C4E6" w14:textId="77777777" w:rsidR="00C605EA" w:rsidRDefault="00C605EA"/>
    <w:p w14:paraId="60BB9248" w14:textId="77777777" w:rsidR="00C605EA" w:rsidRDefault="00C605EA">
      <w:r>
        <w:t>9. My project related planed activities for the coming week are:</w:t>
      </w:r>
    </w:p>
    <w:p w14:paraId="16E7AF1F" w14:textId="084ADC18" w:rsidR="00C605EA" w:rsidRDefault="001965EA">
      <w:r>
        <w:t>- Work on Vision and Scope assignment</w:t>
      </w:r>
    </w:p>
    <w:p w14:paraId="3AEA4169" w14:textId="2FB9EA0A" w:rsidR="001965EA" w:rsidRDefault="001965EA">
      <w:r>
        <w:t>- Start brainstorming with team about the system design of our software</w:t>
      </w:r>
    </w:p>
    <w:sectPr w:rsidR="00196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209"/>
    <w:multiLevelType w:val="hybridMultilevel"/>
    <w:tmpl w:val="9D58CECE"/>
    <w:lvl w:ilvl="0" w:tplc="6AB2BD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7133"/>
    <w:multiLevelType w:val="hybridMultilevel"/>
    <w:tmpl w:val="17CE7B80"/>
    <w:lvl w:ilvl="0" w:tplc="9490E8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8C"/>
    <w:rsid w:val="00003269"/>
    <w:rsid w:val="00073C42"/>
    <w:rsid w:val="001965EA"/>
    <w:rsid w:val="001B0C78"/>
    <w:rsid w:val="002B09E8"/>
    <w:rsid w:val="002C22B5"/>
    <w:rsid w:val="00394129"/>
    <w:rsid w:val="00420A48"/>
    <w:rsid w:val="0050078C"/>
    <w:rsid w:val="00523110"/>
    <w:rsid w:val="00711988"/>
    <w:rsid w:val="0077151B"/>
    <w:rsid w:val="007C089A"/>
    <w:rsid w:val="007C2CCE"/>
    <w:rsid w:val="00920C83"/>
    <w:rsid w:val="00A26784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64765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2A173"/>
  <w15:docId w15:val="{0DC296D3-B475-42BF-B7C2-7384E100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wnloads\SP%20Individual%20Weekly%20Report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(3)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Luis</dc:creator>
  <cp:lastModifiedBy>Luis Carrillo</cp:lastModifiedBy>
  <cp:revision>2</cp:revision>
  <cp:lastPrinted>2012-09-17T06:57:00Z</cp:lastPrinted>
  <dcterms:created xsi:type="dcterms:W3CDTF">2022-02-17T04:28:00Z</dcterms:created>
  <dcterms:modified xsi:type="dcterms:W3CDTF">2022-02-17T04:28:00Z</dcterms:modified>
</cp:coreProperties>
</file>