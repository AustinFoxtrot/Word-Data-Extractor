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8DA6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43B70354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5F07882D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3F001E4F" w14:textId="5A7DF764" w:rsidR="007C2CCE" w:rsidRDefault="007C2CCE" w:rsidP="00003269">
      <w:pPr>
        <w:jc w:val="center"/>
      </w:pPr>
      <w:r>
        <w:t xml:space="preserve">NAME: </w:t>
      </w:r>
      <w:r w:rsidR="004043AA">
        <w:t>Luis Carrillo</w:t>
      </w:r>
      <w:r>
        <w:t xml:space="preserve"> TEAM: </w:t>
      </w:r>
      <w:r w:rsidR="004043AA">
        <w:t>Word Text Data Extractir</w:t>
      </w:r>
    </w:p>
    <w:p w14:paraId="02978F20" w14:textId="77777777" w:rsidR="00003269" w:rsidRDefault="00003269"/>
    <w:p w14:paraId="0B5A6A9D" w14:textId="405A8EA5" w:rsidR="00003269" w:rsidRDefault="00003269">
      <w:r>
        <w:t xml:space="preserve">Period covered by this report: From </w:t>
      </w:r>
      <w:r w:rsidR="004043AA">
        <w:t>3/23/2022</w:t>
      </w:r>
      <w:r>
        <w:t xml:space="preserve"> to </w:t>
      </w:r>
      <w:r w:rsidR="004043AA">
        <w:t>3/30/2022</w:t>
      </w:r>
    </w:p>
    <w:p w14:paraId="26B8AE0E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5FA0F38" w14:textId="77777777" w:rsidR="00003269" w:rsidRDefault="00003269"/>
    <w:p w14:paraId="35268E28" w14:textId="62DF05D3" w:rsidR="00003269" w:rsidRDefault="00003269">
      <w:r>
        <w:t>1. Research Activities    _____</w:t>
      </w:r>
      <w:r w:rsidR="004043AA">
        <w:t>1 - 2</w:t>
      </w:r>
      <w:r>
        <w:t>_______ Hours</w:t>
      </w:r>
    </w:p>
    <w:p w14:paraId="23285635" w14:textId="77777777" w:rsidR="00003269" w:rsidRDefault="00003269">
      <w:r>
        <w:t>(e.g., investigating API for xyz, searching the web for abc., …)</w:t>
      </w:r>
    </w:p>
    <w:p w14:paraId="5D7FFDE4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123BF2BA" w14:textId="3A55138A" w:rsidR="00003269" w:rsidRDefault="004043AA" w:rsidP="004043AA">
      <w:pPr>
        <w:pStyle w:val="ListParagraph"/>
        <w:numPr>
          <w:ilvl w:val="0"/>
          <w:numId w:val="2"/>
        </w:numPr>
      </w:pPr>
      <w:r>
        <w:t>Looked up the documentation for the doc-x library and looked through some python tutorials to help me while coding</w:t>
      </w:r>
    </w:p>
    <w:p w14:paraId="20DB921A" w14:textId="77777777" w:rsidR="00003269" w:rsidRDefault="00003269"/>
    <w:p w14:paraId="2280C2B1" w14:textId="5C5114D5" w:rsidR="00003269" w:rsidRDefault="00003269">
      <w:r>
        <w:t>2. Out of class time meeting(s) ____</w:t>
      </w:r>
      <w:r w:rsidR="004043AA">
        <w:t>1</w:t>
      </w:r>
      <w:r>
        <w:t>_____ Hour</w:t>
      </w:r>
    </w:p>
    <w:p w14:paraId="40B9D293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33D015D0" w14:textId="52565850" w:rsidR="00003269" w:rsidRDefault="004043AA" w:rsidP="004043AA">
      <w:pPr>
        <w:pStyle w:val="ListParagraph"/>
        <w:numPr>
          <w:ilvl w:val="0"/>
          <w:numId w:val="1"/>
        </w:numPr>
      </w:pPr>
      <w:r>
        <w:t>Met with Mr. Tang to update him on our progress, receive</w:t>
      </w:r>
      <w:r w:rsidR="00ED6ACA">
        <w:t>d</w:t>
      </w:r>
      <w:r>
        <w:t xml:space="preserve"> his feedback, and ask</w:t>
      </w:r>
      <w:r w:rsidR="00ED6ACA">
        <w:t>ed</w:t>
      </w:r>
      <w:r>
        <w:t xml:space="preserve"> him questions</w:t>
      </w:r>
    </w:p>
    <w:p w14:paraId="50E1A02F" w14:textId="77777777" w:rsidR="00003269" w:rsidRDefault="00003269"/>
    <w:p w14:paraId="7ACAF9D2" w14:textId="77777777" w:rsidR="00003269" w:rsidRDefault="00003269">
      <w:r>
        <w:t>3. Documentation Activities ___________ Hours (other than code documentation)</w:t>
      </w:r>
    </w:p>
    <w:p w14:paraId="57DEE9D2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DBCF2EF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74C085E6" w14:textId="77777777" w:rsidR="00003269" w:rsidRDefault="00003269"/>
    <w:p w14:paraId="18DDC8E9" w14:textId="77777777" w:rsidR="00003269" w:rsidRDefault="00003269"/>
    <w:p w14:paraId="0F714BF8" w14:textId="77777777" w:rsidR="00003269" w:rsidRDefault="00003269">
      <w:r>
        <w:t>4. Design Activities  __________ Hours</w:t>
      </w:r>
    </w:p>
    <w:p w14:paraId="087C1ADA" w14:textId="77777777" w:rsidR="00003269" w:rsidRDefault="00003269">
      <w:r>
        <w:t>(e.g. Producing System Architecture/Design, etc.)</w:t>
      </w:r>
    </w:p>
    <w:p w14:paraId="1C1EC1B0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62F94205" w14:textId="77777777" w:rsidR="00003269" w:rsidRDefault="00003269"/>
    <w:p w14:paraId="0F66A5CB" w14:textId="77777777" w:rsidR="00003269" w:rsidRDefault="00003269"/>
    <w:p w14:paraId="6FF30667" w14:textId="1A0AF9FF" w:rsidR="00003269" w:rsidRDefault="00003269">
      <w:r>
        <w:t xml:space="preserve">5. Coding Activities </w:t>
      </w:r>
      <w:r w:rsidR="00711988">
        <w:t xml:space="preserve">(including code documentation) </w:t>
      </w:r>
      <w:r>
        <w:t xml:space="preserve"> ____</w:t>
      </w:r>
      <w:r w:rsidR="004043AA">
        <w:t>5</w:t>
      </w:r>
      <w:r>
        <w:t>_____  Hours</w:t>
      </w:r>
    </w:p>
    <w:p w14:paraId="59499D52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78252F06" w14:textId="719AE96D" w:rsidR="00003269" w:rsidRDefault="004043AA" w:rsidP="004043AA">
      <w:pPr>
        <w:pStyle w:val="ListParagraph"/>
        <w:numPr>
          <w:ilvl w:val="0"/>
          <w:numId w:val="1"/>
        </w:numPr>
      </w:pPr>
      <w:r>
        <w:t xml:space="preserve">Brainstormed/worked on the parser for our data extractor </w:t>
      </w:r>
    </w:p>
    <w:p w14:paraId="5861F634" w14:textId="18E2F4AE" w:rsidR="004043AA" w:rsidRDefault="004043AA" w:rsidP="004043AA">
      <w:pPr>
        <w:pStyle w:val="ListParagraph"/>
        <w:numPr>
          <w:ilvl w:val="0"/>
          <w:numId w:val="1"/>
        </w:numPr>
      </w:pPr>
      <w:r>
        <w:t>Worked on TextualElement/Run classes for our data extrac</w:t>
      </w:r>
      <w:r w:rsidR="00ED6ACA">
        <w:t>t</w:t>
      </w:r>
      <w:r>
        <w:t>or</w:t>
      </w:r>
    </w:p>
    <w:p w14:paraId="4589EA06" w14:textId="77777777" w:rsidR="00003269" w:rsidRDefault="00003269"/>
    <w:p w14:paraId="56E3B0EF" w14:textId="77777777" w:rsidR="00003269" w:rsidRDefault="00003269">
      <w:r>
        <w:t>6. Testing Activities   _____________ Hours</w:t>
      </w:r>
    </w:p>
    <w:p w14:paraId="7807A8F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8EA44BA" w14:textId="77777777" w:rsidR="00003269" w:rsidRDefault="00003269"/>
    <w:p w14:paraId="2E5B7F8B" w14:textId="77777777" w:rsidR="00003269" w:rsidRDefault="00003269"/>
    <w:p w14:paraId="0738C786" w14:textId="77777777" w:rsidR="00003269" w:rsidRDefault="00003269">
      <w:r>
        <w:t>7. Other Project Related Activities ____________ Hours</w:t>
      </w:r>
    </w:p>
    <w:p w14:paraId="284B12DC" w14:textId="77777777" w:rsidR="00003269" w:rsidRPr="00E32D26" w:rsidRDefault="00711988">
      <w:pPr>
        <w:rPr>
          <w:b/>
        </w:rPr>
      </w:pPr>
      <w:r w:rsidRPr="00E32D26">
        <w:rPr>
          <w:b/>
        </w:rPr>
        <w:t>Explain</w:t>
      </w:r>
    </w:p>
    <w:p w14:paraId="631F37B8" w14:textId="77777777" w:rsidR="00003269" w:rsidRDefault="00003269"/>
    <w:p w14:paraId="3FA977B8" w14:textId="77777777" w:rsidR="00003269" w:rsidRDefault="00003269"/>
    <w:p w14:paraId="63629A92" w14:textId="77777777" w:rsidR="00003269" w:rsidRDefault="00003269">
      <w:r>
        <w:t>8. Other Non-project Related Activities ________ Hours</w:t>
      </w:r>
    </w:p>
    <w:p w14:paraId="58D0ACE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8850569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22C363FF" w14:textId="77777777" w:rsidR="00C605EA" w:rsidRDefault="00C605EA"/>
    <w:p w14:paraId="3CDFF964" w14:textId="77777777" w:rsidR="00C605EA" w:rsidRDefault="00C605EA"/>
    <w:p w14:paraId="776F544E" w14:textId="77777777" w:rsidR="00C605EA" w:rsidRDefault="00C605EA">
      <w:r>
        <w:t>9. My project related planed activities for the coming week are:</w:t>
      </w:r>
    </w:p>
    <w:p w14:paraId="05023285" w14:textId="6C35DA20" w:rsidR="00C605EA" w:rsidRDefault="004043AA">
      <w:r>
        <w:t xml:space="preserve">- </w:t>
      </w:r>
      <w:r w:rsidR="00F50BBB">
        <w:t xml:space="preserve">Keep coding, finish up the parser, hopefully move on to working on different classes for the data extractor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978A3"/>
    <w:multiLevelType w:val="hybridMultilevel"/>
    <w:tmpl w:val="833AA8EA"/>
    <w:lvl w:ilvl="0" w:tplc="FAF64D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D36"/>
    <w:multiLevelType w:val="hybridMultilevel"/>
    <w:tmpl w:val="665A2510"/>
    <w:lvl w:ilvl="0" w:tplc="E00829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AA"/>
    <w:rsid w:val="00003269"/>
    <w:rsid w:val="00073C42"/>
    <w:rsid w:val="001B0C78"/>
    <w:rsid w:val="002B09E8"/>
    <w:rsid w:val="00394129"/>
    <w:rsid w:val="004043AA"/>
    <w:rsid w:val="00420A48"/>
    <w:rsid w:val="00523110"/>
    <w:rsid w:val="00711988"/>
    <w:rsid w:val="0077151B"/>
    <w:rsid w:val="007C089A"/>
    <w:rsid w:val="007C2CCE"/>
    <w:rsid w:val="00920C83"/>
    <w:rsid w:val="00A26784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ED6ACA"/>
    <w:rsid w:val="00F11D4F"/>
    <w:rsid w:val="00F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2842E"/>
  <w15:docId w15:val="{125ED037-D644-45BF-B06D-705D36CA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(6)</Template>
  <TotalTime>12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2</cp:revision>
  <cp:lastPrinted>2012-09-17T06:57:00Z</cp:lastPrinted>
  <dcterms:created xsi:type="dcterms:W3CDTF">2022-03-31T04:46:00Z</dcterms:created>
  <dcterms:modified xsi:type="dcterms:W3CDTF">2022-03-31T04:58:00Z</dcterms:modified>
</cp:coreProperties>
</file>